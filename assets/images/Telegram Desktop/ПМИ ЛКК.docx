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4" w:type="pct"/>
        <w:tblLook w:val="04A0" w:firstRow="1" w:lastRow="0" w:firstColumn="1" w:lastColumn="0" w:noHBand="0" w:noVBand="1"/>
      </w:tblPr>
      <w:tblGrid>
        <w:gridCol w:w="4375"/>
        <w:gridCol w:w="664"/>
        <w:gridCol w:w="4210"/>
      </w:tblGrid>
      <w:tr w:rsidR="00AB225B" w:rsidRPr="00B5704E" w14:paraId="5025C709" w14:textId="77777777" w:rsidTr="00D609E5">
        <w:trPr>
          <w:trHeight w:val="567"/>
        </w:trPr>
        <w:tc>
          <w:tcPr>
            <w:tcW w:w="2365" w:type="pct"/>
            <w:shd w:val="clear" w:color="auto" w:fill="auto"/>
          </w:tcPr>
          <w:p w14:paraId="6D0545DE" w14:textId="77777777" w:rsidR="00AB225B" w:rsidRPr="00B5704E" w:rsidRDefault="00AB225B" w:rsidP="00D609E5">
            <w:pPr>
              <w:spacing w:before="600" w:after="200"/>
              <w:ind w:firstLine="0"/>
              <w:rPr>
                <w:b/>
                <w:color w:val="000000"/>
              </w:rPr>
            </w:pPr>
            <w:bookmarkStart w:id="0" w:name="_Hlk86067235"/>
            <w:r>
              <w:rPr>
                <w:b/>
                <w:color w:val="000000"/>
              </w:rPr>
              <w:t>«СОГЛАСОВАНО»</w:t>
            </w:r>
          </w:p>
        </w:tc>
        <w:tc>
          <w:tcPr>
            <w:tcW w:w="359" w:type="pct"/>
            <w:shd w:val="clear" w:color="auto" w:fill="auto"/>
          </w:tcPr>
          <w:p w14:paraId="7E56455D" w14:textId="77777777" w:rsidR="00AB225B" w:rsidRPr="00B5704E" w:rsidRDefault="00AB225B" w:rsidP="00D609E5">
            <w:pPr>
              <w:spacing w:before="600" w:after="200"/>
              <w:ind w:firstLine="0"/>
              <w:rPr>
                <w:b/>
                <w:color w:val="000000"/>
              </w:rPr>
            </w:pPr>
          </w:p>
        </w:tc>
        <w:tc>
          <w:tcPr>
            <w:tcW w:w="2276" w:type="pct"/>
          </w:tcPr>
          <w:p w14:paraId="4EAFFA65" w14:textId="77777777" w:rsidR="00AB225B" w:rsidRPr="00B5704E" w:rsidRDefault="00AB225B" w:rsidP="00D609E5">
            <w:pPr>
              <w:spacing w:before="600" w:after="200"/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</w:t>
            </w:r>
            <w:r w:rsidRPr="00B5704E">
              <w:rPr>
                <w:b/>
                <w:color w:val="000000"/>
              </w:rPr>
              <w:t>УТВЕРЖДАЮ</w:t>
            </w:r>
            <w:r>
              <w:rPr>
                <w:b/>
                <w:color w:val="000000"/>
              </w:rPr>
              <w:t>»</w:t>
            </w:r>
          </w:p>
        </w:tc>
      </w:tr>
      <w:tr w:rsidR="00AB225B" w:rsidRPr="00B5704E" w14:paraId="4FDFA415" w14:textId="77777777" w:rsidTr="00D609E5">
        <w:trPr>
          <w:trHeight w:val="851"/>
        </w:trPr>
        <w:tc>
          <w:tcPr>
            <w:tcW w:w="2365" w:type="pct"/>
            <w:shd w:val="clear" w:color="auto" w:fill="auto"/>
          </w:tcPr>
          <w:p w14:paraId="54519602" w14:textId="77777777" w:rsidR="00AB225B" w:rsidRPr="00B5704E" w:rsidRDefault="00AB225B" w:rsidP="00D609E5">
            <w:pPr>
              <w:widowControl w:val="0"/>
              <w:ind w:firstLine="0"/>
            </w:pPr>
            <w:r>
              <w:t>Заместитель г</w:t>
            </w:r>
            <w:r w:rsidRPr="00B5704E">
              <w:t>енеральн</w:t>
            </w:r>
            <w:r>
              <w:t>ого</w:t>
            </w:r>
            <w:r w:rsidRPr="00B5704E">
              <w:t xml:space="preserve"> директо</w:t>
            </w:r>
            <w:r>
              <w:t>ра</w:t>
            </w:r>
          </w:p>
          <w:p w14:paraId="58F4C096" w14:textId="77777777" w:rsidR="00AB225B" w:rsidRPr="00B5704E" w:rsidRDefault="00AB225B" w:rsidP="00D609E5">
            <w:pPr>
              <w:ind w:firstLine="0"/>
            </w:pPr>
            <w:r w:rsidRPr="00B5704E">
              <w:t>ООО «СИГМА»</w:t>
            </w:r>
          </w:p>
        </w:tc>
        <w:tc>
          <w:tcPr>
            <w:tcW w:w="359" w:type="pct"/>
            <w:shd w:val="clear" w:color="auto" w:fill="auto"/>
          </w:tcPr>
          <w:p w14:paraId="408D2FFB" w14:textId="77777777" w:rsidR="00AB225B" w:rsidRPr="00B5704E" w:rsidRDefault="00AB225B" w:rsidP="00D609E5">
            <w:pPr>
              <w:ind w:firstLine="0"/>
            </w:pPr>
          </w:p>
        </w:tc>
        <w:tc>
          <w:tcPr>
            <w:tcW w:w="2276" w:type="pct"/>
          </w:tcPr>
          <w:p w14:paraId="037682D5" w14:textId="77777777" w:rsidR="00AB225B" w:rsidRDefault="00AB225B" w:rsidP="00D609E5">
            <w:pPr>
              <w:widowControl w:val="0"/>
              <w:ind w:firstLine="0"/>
            </w:pPr>
            <w:r w:rsidRPr="00032C8C">
              <w:t xml:space="preserve">Директор по информационным технологиям </w:t>
            </w:r>
          </w:p>
          <w:p w14:paraId="7485E644" w14:textId="77777777" w:rsidR="00AB225B" w:rsidRPr="00B5704E" w:rsidRDefault="00AB225B" w:rsidP="00D609E5">
            <w:pPr>
              <w:widowControl w:val="0"/>
              <w:ind w:firstLine="0"/>
            </w:pPr>
            <w:r>
              <w:t>ГУП</w:t>
            </w:r>
            <w:r w:rsidRPr="00B5704E">
              <w:t xml:space="preserve"> «</w:t>
            </w:r>
            <w:r>
              <w:t>Водоканал Санкт-Петербурга</w:t>
            </w:r>
            <w:r w:rsidRPr="00B5704E">
              <w:t>»</w:t>
            </w:r>
          </w:p>
        </w:tc>
      </w:tr>
      <w:tr w:rsidR="00AB225B" w:rsidRPr="00B5704E" w14:paraId="2B2DA448" w14:textId="77777777" w:rsidTr="00D609E5">
        <w:trPr>
          <w:trHeight w:val="567"/>
        </w:trPr>
        <w:tc>
          <w:tcPr>
            <w:tcW w:w="2365" w:type="pct"/>
            <w:shd w:val="clear" w:color="auto" w:fill="auto"/>
          </w:tcPr>
          <w:p w14:paraId="51A68A53" w14:textId="77777777" w:rsidR="00AB225B" w:rsidRPr="0059105D" w:rsidRDefault="00AB225B" w:rsidP="00D609E5">
            <w:pPr>
              <w:spacing w:before="200" w:after="200"/>
              <w:ind w:firstLine="0"/>
            </w:pPr>
            <w:r w:rsidRPr="00B5704E">
              <w:t xml:space="preserve">________________ </w:t>
            </w:r>
            <w:r w:rsidRPr="00032C8C">
              <w:rPr>
                <w:bCs/>
              </w:rPr>
              <w:t xml:space="preserve">А.В. </w:t>
            </w:r>
            <w:r>
              <w:rPr>
                <w:bCs/>
              </w:rPr>
              <w:t>Телушкин</w:t>
            </w:r>
          </w:p>
        </w:tc>
        <w:tc>
          <w:tcPr>
            <w:tcW w:w="359" w:type="pct"/>
            <w:shd w:val="clear" w:color="auto" w:fill="auto"/>
          </w:tcPr>
          <w:p w14:paraId="7D15840A" w14:textId="77777777" w:rsidR="00AB225B" w:rsidRPr="00B5704E" w:rsidRDefault="00AB225B" w:rsidP="00D609E5">
            <w:pPr>
              <w:spacing w:before="200" w:after="200"/>
              <w:ind w:firstLine="0"/>
            </w:pPr>
          </w:p>
        </w:tc>
        <w:tc>
          <w:tcPr>
            <w:tcW w:w="2276" w:type="pct"/>
          </w:tcPr>
          <w:p w14:paraId="3D77776F" w14:textId="77777777" w:rsidR="00AB225B" w:rsidRPr="00B5704E" w:rsidRDefault="00AB225B" w:rsidP="00D609E5">
            <w:pPr>
              <w:spacing w:before="200"/>
              <w:ind w:firstLine="0"/>
            </w:pPr>
            <w:r w:rsidRPr="00B5704E">
              <w:t>________________</w:t>
            </w:r>
            <w:r w:rsidRPr="00B5704E">
              <w:rPr>
                <w:b/>
              </w:rPr>
              <w:t xml:space="preserve"> </w:t>
            </w:r>
            <w:r>
              <w:t>А.А. Солохин</w:t>
            </w:r>
            <w:r w:rsidRPr="00032C8C">
              <w:rPr>
                <w:bCs/>
              </w:rPr>
              <w:t xml:space="preserve"> </w:t>
            </w:r>
          </w:p>
        </w:tc>
      </w:tr>
      <w:tr w:rsidR="00AB225B" w:rsidRPr="00B5704E" w14:paraId="2944BD00" w14:textId="77777777" w:rsidTr="00D609E5">
        <w:trPr>
          <w:trHeight w:val="567"/>
        </w:trPr>
        <w:tc>
          <w:tcPr>
            <w:tcW w:w="2365" w:type="pct"/>
            <w:shd w:val="clear" w:color="auto" w:fill="auto"/>
          </w:tcPr>
          <w:p w14:paraId="11043886" w14:textId="77777777" w:rsidR="00AB225B" w:rsidRPr="00B5704E" w:rsidRDefault="00AB225B" w:rsidP="00D609E5">
            <w:pPr>
              <w:spacing w:before="200" w:after="200"/>
              <w:ind w:firstLine="0"/>
            </w:pPr>
            <w:r w:rsidRPr="00B5704E">
              <w:t>«_____» __________________ 202</w:t>
            </w:r>
            <w:r>
              <w:t>3</w:t>
            </w:r>
            <w:r w:rsidRPr="00B5704E">
              <w:t xml:space="preserve"> г.</w:t>
            </w:r>
          </w:p>
        </w:tc>
        <w:tc>
          <w:tcPr>
            <w:tcW w:w="359" w:type="pct"/>
            <w:shd w:val="clear" w:color="auto" w:fill="auto"/>
          </w:tcPr>
          <w:p w14:paraId="69F92267" w14:textId="77777777" w:rsidR="00AB225B" w:rsidRPr="00B5704E" w:rsidRDefault="00AB225B" w:rsidP="00D609E5">
            <w:pPr>
              <w:spacing w:before="200" w:after="200"/>
              <w:ind w:firstLine="0"/>
            </w:pPr>
          </w:p>
        </w:tc>
        <w:tc>
          <w:tcPr>
            <w:tcW w:w="2276" w:type="pct"/>
          </w:tcPr>
          <w:p w14:paraId="15A9AC54" w14:textId="77777777" w:rsidR="00AB225B" w:rsidRPr="00B5704E" w:rsidRDefault="00AB225B" w:rsidP="00D609E5">
            <w:pPr>
              <w:spacing w:before="200" w:after="200"/>
              <w:ind w:firstLine="0"/>
            </w:pPr>
            <w:r w:rsidRPr="00B5704E">
              <w:t>«_____» __________________ 202</w:t>
            </w:r>
            <w:r>
              <w:t>3</w:t>
            </w:r>
            <w:r w:rsidRPr="00B5704E">
              <w:t xml:space="preserve"> г.</w:t>
            </w:r>
          </w:p>
        </w:tc>
      </w:tr>
      <w:bookmarkEnd w:id="0"/>
    </w:tbl>
    <w:p w14:paraId="4ECB3FA9" w14:textId="665613AE" w:rsidR="00AB225B" w:rsidRDefault="00AB225B" w:rsidP="00AB225B">
      <w:pPr>
        <w:ind w:firstLine="0"/>
      </w:pPr>
    </w:p>
    <w:p w14:paraId="0F3DD986" w14:textId="77777777" w:rsidR="00AB225B" w:rsidRDefault="00AB225B"/>
    <w:p w14:paraId="42C436E2" w14:textId="6F2CB30E" w:rsidR="00FB357D" w:rsidRDefault="00FB357D" w:rsidP="00215785">
      <w:pPr>
        <w:pStyle w:val="a5"/>
      </w:pPr>
    </w:p>
    <w:p w14:paraId="20DE0ADC" w14:textId="3C40BBFD" w:rsidR="00D16335" w:rsidRDefault="00D16335" w:rsidP="00215785">
      <w:pPr>
        <w:pStyle w:val="a5"/>
      </w:pPr>
    </w:p>
    <w:p w14:paraId="1A78A5CA" w14:textId="217CF7CC" w:rsidR="003F0C37" w:rsidRDefault="003F0C37" w:rsidP="00215785">
      <w:pPr>
        <w:pStyle w:val="a5"/>
      </w:pPr>
    </w:p>
    <w:p w14:paraId="523B168A" w14:textId="77777777" w:rsidR="003F0C37" w:rsidRDefault="003F0C37" w:rsidP="00215785">
      <w:pPr>
        <w:pStyle w:val="a5"/>
      </w:pPr>
    </w:p>
    <w:p w14:paraId="78A11C1D" w14:textId="57C07CF2" w:rsidR="00D16335" w:rsidRDefault="00D16335" w:rsidP="00215785">
      <w:pPr>
        <w:pStyle w:val="a5"/>
      </w:pPr>
    </w:p>
    <w:p w14:paraId="0E863166" w14:textId="5617540C" w:rsidR="00D16335" w:rsidRPr="00354853" w:rsidRDefault="00354853" w:rsidP="00D16335">
      <w:pPr>
        <w:pStyle w:val="af7"/>
        <w:rPr>
          <w:rFonts w:asciiTheme="minorHAnsi" w:hAnsiTheme="minorHAnsi"/>
        </w:rPr>
      </w:pPr>
      <w:r>
        <w:rPr>
          <w:rFonts w:asciiTheme="minorHAnsi" w:hAnsiTheme="minorHAnsi"/>
        </w:rPr>
        <w:t>Выполнение работ по созданию системы «Личный кабинет клиента» (программы для ЭВМ) для нудж ГУП «Водоканал Санкт-Петербурга»</w:t>
      </w:r>
    </w:p>
    <w:p w14:paraId="57F2D02F" w14:textId="30BEF58C" w:rsidR="002E1402" w:rsidRPr="001203CA" w:rsidRDefault="00354853" w:rsidP="001203CA">
      <w:pPr>
        <w:pStyle w:val="af7"/>
      </w:pPr>
      <w:r>
        <w:t xml:space="preserve">система </w:t>
      </w:r>
      <w:r w:rsidRPr="00B5704E">
        <w:t xml:space="preserve">«Личный кабинет </w:t>
      </w:r>
      <w:r>
        <w:t>клиента</w:t>
      </w:r>
      <w:r w:rsidRPr="00B5704E">
        <w:t xml:space="preserve">» </w:t>
      </w:r>
      <w:r w:rsidRPr="00537F1E">
        <w:t>для нужд ГУП</w:t>
      </w:r>
      <w:r>
        <w:t> </w:t>
      </w:r>
      <w:r w:rsidRPr="00537F1E">
        <w:t>«Водоканал Санкт-Петербурга»</w:t>
      </w:r>
    </w:p>
    <w:p w14:paraId="001515E8" w14:textId="7CF8C4E3" w:rsidR="002E1402" w:rsidRPr="002E1402" w:rsidRDefault="00354853" w:rsidP="001203CA">
      <w:pPr>
        <w:pStyle w:val="affff0"/>
      </w:pPr>
      <w:r>
        <w:t>ЛКК</w:t>
      </w:r>
    </w:p>
    <w:p w14:paraId="01B89CEA" w14:textId="65CD90DF" w:rsidR="00D16335" w:rsidRDefault="00D16335" w:rsidP="00D16335">
      <w:pPr>
        <w:pStyle w:val="affff2"/>
      </w:pPr>
      <w:r>
        <w:t>ПРОГРАММА И МЕТОДИКА ИСПЫТАНИЙ</w:t>
      </w:r>
    </w:p>
    <w:p w14:paraId="1A3BB7C5" w14:textId="2981F3C3" w:rsidR="00D16335" w:rsidRDefault="00D16335" w:rsidP="003F0C37">
      <w:pPr>
        <w:pStyle w:val="affff"/>
      </w:pPr>
      <w:r>
        <w:t xml:space="preserve">Количество </w:t>
      </w:r>
      <w:r w:rsidRPr="00D16335">
        <w:t xml:space="preserve">страниц </w:t>
      </w:r>
      <w:r w:rsidR="00AB47EF" w:rsidRPr="00816AAD">
        <w:t xml:space="preserve"> </w:t>
      </w:r>
      <w:fldSimple w:instr=" NUMPAGES   \* MERGEFORMAT ">
        <w:r w:rsidR="004536F9">
          <w:rPr>
            <w:noProof/>
          </w:rPr>
          <w:t>57</w:t>
        </w:r>
      </w:fldSimple>
    </w:p>
    <w:p w14:paraId="3A00888B" w14:textId="41830E65" w:rsidR="003F0C37" w:rsidRDefault="003F0C37" w:rsidP="003F0C37">
      <w:pPr>
        <w:pStyle w:val="affff"/>
      </w:pPr>
    </w:p>
    <w:p w14:paraId="5BCC009F" w14:textId="3FDC8646" w:rsidR="003F0C37" w:rsidRDefault="003F0C37" w:rsidP="003F0C37">
      <w:pPr>
        <w:pStyle w:val="affff"/>
      </w:pPr>
    </w:p>
    <w:p w14:paraId="0392A247" w14:textId="2B683B76" w:rsidR="003F0C37" w:rsidRDefault="003F0C37" w:rsidP="003F0C37">
      <w:pPr>
        <w:pStyle w:val="affff"/>
      </w:pPr>
    </w:p>
    <w:p w14:paraId="58BDE426" w14:textId="07E66E2F" w:rsidR="003F0C37" w:rsidRDefault="003F0C37" w:rsidP="003F0C37">
      <w:pPr>
        <w:pStyle w:val="affff"/>
      </w:pPr>
    </w:p>
    <w:p w14:paraId="2E1DB587" w14:textId="44C9B537" w:rsidR="003F0C37" w:rsidRDefault="003F0C37" w:rsidP="003F0C37">
      <w:pPr>
        <w:pStyle w:val="affff"/>
      </w:pPr>
    </w:p>
    <w:p w14:paraId="0939C92A" w14:textId="08E6FCFE" w:rsidR="003F0C37" w:rsidRDefault="003F0C37" w:rsidP="003F0C37">
      <w:pPr>
        <w:pStyle w:val="affff"/>
      </w:pPr>
    </w:p>
    <w:p w14:paraId="2084609C" w14:textId="117B0D54" w:rsidR="003F0C37" w:rsidRDefault="003F0C37" w:rsidP="003F0C37">
      <w:pPr>
        <w:pStyle w:val="affff"/>
      </w:pPr>
    </w:p>
    <w:p w14:paraId="38BAFC06" w14:textId="43372D46" w:rsidR="003F0C37" w:rsidRDefault="003F0C37" w:rsidP="003F0C37">
      <w:pPr>
        <w:pStyle w:val="affff"/>
      </w:pPr>
    </w:p>
    <w:p w14:paraId="7587B4BF" w14:textId="0ABD5ABC" w:rsidR="003F0C37" w:rsidRPr="00017AB1" w:rsidRDefault="001203CA" w:rsidP="00394F02">
      <w:pPr>
        <w:pStyle w:val="ac"/>
      </w:pPr>
      <w:r>
        <w:t>Город</w:t>
      </w:r>
    </w:p>
    <w:p w14:paraId="4C16CF9D" w14:textId="4D553936" w:rsidR="003F0C37" w:rsidRDefault="003F0C37" w:rsidP="00394F02">
      <w:pPr>
        <w:pStyle w:val="ac"/>
        <w:sectPr w:rsidR="003F0C37" w:rsidSect="002E1402">
          <w:headerReference w:type="default" r:id="rId9"/>
          <w:pgSz w:w="11906" w:h="16838"/>
          <w:pgMar w:top="1134" w:right="851" w:bottom="1134" w:left="1701" w:header="709" w:footer="403" w:gutter="0"/>
          <w:cols w:space="708"/>
          <w:titlePg/>
          <w:docGrid w:linePitch="360"/>
        </w:sectPr>
      </w:pPr>
      <w:r w:rsidRPr="00017AB1">
        <w:t>20</w:t>
      </w:r>
      <w:r w:rsidR="00114658">
        <w:t>23</w:t>
      </w:r>
      <w:r w:rsidRPr="00017AB1">
        <w:t xml:space="preserve"> г</w:t>
      </w:r>
      <w:r>
        <w:t>.</w:t>
      </w:r>
    </w:p>
    <w:p w14:paraId="3F894F4D" w14:textId="2E59A793" w:rsidR="00EF0AA1" w:rsidRDefault="00215785" w:rsidP="00AB47EF">
      <w:pPr>
        <w:pStyle w:val="aff1"/>
      </w:pPr>
      <w:r w:rsidRPr="00AB47EF">
        <w:lastRenderedPageBreak/>
        <w:t>Аннотация</w:t>
      </w:r>
    </w:p>
    <w:p w14:paraId="16D117A2" w14:textId="5410F3B7" w:rsidR="00215785" w:rsidRPr="00B072A9" w:rsidRDefault="00215785" w:rsidP="00215785">
      <w:pPr>
        <w:pStyle w:val="a5"/>
      </w:pPr>
      <w:r w:rsidRPr="00215785">
        <w:t xml:space="preserve">Настоящий документ (далее – ПМИ, документ) является программой и </w:t>
      </w:r>
      <w:r w:rsidR="00B06D0F" w:rsidRPr="00215785">
        <w:t xml:space="preserve">методикой </w:t>
      </w:r>
      <w:r w:rsidR="00B06D0F">
        <w:t xml:space="preserve">приемочных </w:t>
      </w:r>
      <w:r w:rsidR="00B06D0F" w:rsidRPr="00B072A9">
        <w:t>испытаний</w:t>
      </w:r>
      <w:r w:rsidRPr="00B072A9">
        <w:t xml:space="preserve"> функциональных возможностей </w:t>
      </w:r>
      <w:r w:rsidR="00B06D0F">
        <w:t xml:space="preserve">системы </w:t>
      </w:r>
      <w:r w:rsidR="00B06D0F" w:rsidRPr="00B5704E">
        <w:t xml:space="preserve">«Личный кабинет </w:t>
      </w:r>
      <w:r w:rsidR="00B06D0F">
        <w:t>клиента</w:t>
      </w:r>
      <w:r w:rsidR="00B06D0F" w:rsidRPr="00B5704E">
        <w:t xml:space="preserve">» </w:t>
      </w:r>
      <w:r w:rsidR="00B06D0F" w:rsidRPr="00537F1E">
        <w:t>для нужд ГУП</w:t>
      </w:r>
      <w:r w:rsidR="00B06D0F">
        <w:t> </w:t>
      </w:r>
      <w:r w:rsidR="00B06D0F" w:rsidRPr="00537F1E">
        <w:t>«Водоканал Санкт-Петербурга»</w:t>
      </w:r>
      <w:r w:rsidRPr="00B072A9">
        <w:t xml:space="preserve"> (далее – Система, </w:t>
      </w:r>
      <w:r w:rsidR="00D362F7">
        <w:t>ЛКК</w:t>
      </w:r>
      <w:r w:rsidRPr="00B072A9">
        <w:t>).</w:t>
      </w:r>
    </w:p>
    <w:p w14:paraId="66FB935C" w14:textId="0F09B022" w:rsidR="00215785" w:rsidRPr="00B072A9" w:rsidRDefault="00215785" w:rsidP="00215785">
      <w:pPr>
        <w:pStyle w:val="a5"/>
      </w:pPr>
      <w:r w:rsidRPr="00B072A9">
        <w:t xml:space="preserve">Документ разработан в рамках выполнения </w:t>
      </w:r>
      <w:r w:rsidR="001D0D90">
        <w:t>д</w:t>
      </w:r>
      <w:r w:rsidR="001D0D90" w:rsidRPr="00077F7E">
        <w:t>оговор</w:t>
      </w:r>
      <w:r w:rsidR="001D0D90">
        <w:t>а</w:t>
      </w:r>
      <w:r w:rsidR="001D0D90" w:rsidRPr="00077F7E">
        <w:t xml:space="preserve"> </w:t>
      </w:r>
      <w:r w:rsidR="001D0D90">
        <w:t xml:space="preserve">№ </w:t>
      </w:r>
      <w:r w:rsidR="001D0D90" w:rsidRPr="00077F7E">
        <w:t>852/21 от 14.12.2021</w:t>
      </w:r>
      <w:r w:rsidRPr="00B072A9">
        <w:t xml:space="preserve"> (далее – Договор).</w:t>
      </w:r>
    </w:p>
    <w:p w14:paraId="5C511114" w14:textId="31A3DC03" w:rsidR="004D70F7" w:rsidRPr="00B072A9" w:rsidRDefault="00215785" w:rsidP="004D70F7">
      <w:pPr>
        <w:pStyle w:val="a5"/>
      </w:pPr>
      <w:r w:rsidRPr="00B072A9">
        <w:t>Содержание ПМИ регламентировано</w:t>
      </w:r>
      <w:r w:rsidR="004C11FB">
        <w:t>:</w:t>
      </w:r>
      <w:r w:rsidRPr="00B072A9">
        <w:t xml:space="preserve"> </w:t>
      </w:r>
    </w:p>
    <w:p w14:paraId="3920495C" w14:textId="0E32A609" w:rsidR="00215785" w:rsidRDefault="00890B14" w:rsidP="00394F02">
      <w:pPr>
        <w:pStyle w:val="10"/>
      </w:pPr>
      <w:r w:rsidRPr="00574216">
        <w:rPr>
          <w:rFonts w:eastAsia="Verdana"/>
        </w:rPr>
        <w:t>ГОСТ 19.301-79 «Программа и методика испытаний. Требования к содержанию и оформлению»</w:t>
      </w:r>
      <w:r w:rsidR="004C11FB">
        <w:t>;</w:t>
      </w:r>
    </w:p>
    <w:p w14:paraId="4932A4C0" w14:textId="77777777" w:rsidR="00890B14" w:rsidRDefault="00890B14" w:rsidP="00394F02">
      <w:pPr>
        <w:pStyle w:val="10"/>
      </w:pPr>
      <w:r w:rsidRPr="00574216"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  <w:r>
        <w:t>»;</w:t>
      </w:r>
    </w:p>
    <w:p w14:paraId="65A93F49" w14:textId="7DAA128A" w:rsidR="00890B14" w:rsidRPr="00890B14" w:rsidRDefault="00D362F7" w:rsidP="00394F02">
      <w:pPr>
        <w:pStyle w:val="10"/>
      </w:pPr>
      <w:r w:rsidRPr="00D362F7">
        <w:t>ГОСТ Р 59792-2021</w:t>
      </w:r>
      <w:r w:rsidR="00890B14">
        <w:t xml:space="preserve"> «</w:t>
      </w:r>
      <w:r w:rsidRPr="00574216">
        <w:t xml:space="preserve">Информационные технологии. Комплекс стандартов на автоматизированные системы. Автоматизированные системы. </w:t>
      </w:r>
      <w:r>
        <w:t>Виды испытаний автоматизированных систем</w:t>
      </w:r>
      <w:r w:rsidR="00890B14">
        <w:rPr>
          <w:rFonts w:eastAsia="Verdana"/>
          <w:szCs w:val="24"/>
        </w:rPr>
        <w:t>»;</w:t>
      </w:r>
    </w:p>
    <w:p w14:paraId="58B2F263" w14:textId="3DBE58BE" w:rsidR="004C11FB" w:rsidRDefault="00890B14" w:rsidP="00394F02">
      <w:pPr>
        <w:pStyle w:val="10"/>
      </w:pPr>
      <w:r>
        <w:rPr>
          <w:rFonts w:eastAsia="Verdana"/>
          <w:szCs w:val="24"/>
        </w:rPr>
        <w:t>Техническое задание (Приложение 1 к Договору)</w:t>
      </w:r>
      <w:r w:rsidR="004C11FB">
        <w:t>.</w:t>
      </w:r>
    </w:p>
    <w:p w14:paraId="26AB32FA" w14:textId="50AFD734" w:rsidR="00215785" w:rsidRPr="00B072A9" w:rsidRDefault="00215785" w:rsidP="004C11FB">
      <w:pPr>
        <w:pStyle w:val="a5"/>
      </w:pPr>
      <w:r w:rsidRPr="00B072A9">
        <w:t xml:space="preserve">Документ описывает порядок проведения </w:t>
      </w:r>
      <w:r w:rsidR="00D362F7">
        <w:t>приемочных</w:t>
      </w:r>
      <w:r w:rsidRPr="00B072A9">
        <w:t xml:space="preserve"> испытаний </w:t>
      </w:r>
      <w:r w:rsidR="00D362F7">
        <w:t>ЛКК</w:t>
      </w:r>
      <w:r w:rsidRPr="00B072A9">
        <w:t>, а также роли и ответственность участников испытаний.</w:t>
      </w:r>
    </w:p>
    <w:p w14:paraId="51579419" w14:textId="1280DBFA" w:rsidR="00215785" w:rsidRPr="00B072A9" w:rsidRDefault="00215785" w:rsidP="00215785">
      <w:pPr>
        <w:pStyle w:val="a5"/>
        <w:sectPr w:rsidR="00215785" w:rsidRPr="00B072A9" w:rsidSect="00616420">
          <w:headerReference w:type="default" r:id="rId10"/>
          <w:footerReference w:type="default" r:id="rId11"/>
          <w:pgSz w:w="11906" w:h="16838"/>
          <w:pgMar w:top="1134" w:right="851" w:bottom="1134" w:left="1701" w:header="709" w:footer="403" w:gutter="0"/>
          <w:cols w:space="708"/>
          <w:docGrid w:linePitch="360"/>
        </w:sectPr>
      </w:pPr>
      <w:r w:rsidRPr="00B072A9">
        <w:t xml:space="preserve">ПМИ содержит перечень контрольных заданий (сценарии тестирования), необходимых для проведения испытаний </w:t>
      </w:r>
      <w:r w:rsidR="001D0D90">
        <w:t>Системы</w:t>
      </w:r>
      <w:r w:rsidRPr="00B072A9">
        <w:t>.</w:t>
      </w:r>
    </w:p>
    <w:p w14:paraId="407E796F" w14:textId="2E36CA1A" w:rsidR="00215785" w:rsidRDefault="00215785" w:rsidP="00AB47EF">
      <w:pPr>
        <w:pStyle w:val="aff1"/>
      </w:pPr>
      <w:r>
        <w:lastRenderedPageBreak/>
        <w:t>Содержание</w:t>
      </w:r>
    </w:p>
    <w:p w14:paraId="69136A18" w14:textId="38809EDB" w:rsidR="004536F9" w:rsidRDefault="00AB47EF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501464" w:history="1">
        <w:r w:rsidR="004536F9" w:rsidRPr="0078222D">
          <w:rPr>
            <w:rStyle w:val="affffe"/>
          </w:rPr>
          <w:t>1. Объект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_Toc147501464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</w:t>
        </w:r>
        <w:r w:rsidR="004536F9">
          <w:rPr>
            <w:webHidden/>
          </w:rPr>
          <w:fldChar w:fldCharType="end"/>
        </w:r>
      </w:hyperlink>
    </w:p>
    <w:p w14:paraId="28DA1142" w14:textId="1F75DAE0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65" w:history="1">
        <w:r w:rsidR="004536F9" w:rsidRPr="0078222D">
          <w:rPr>
            <w:rStyle w:val="affffe"/>
            <w:rFonts w:ascii="Times New Roman" w:hAnsi="Times New Roman"/>
          </w:rPr>
          <w:t>1.1.</w:t>
        </w:r>
        <w:r w:rsidR="004536F9" w:rsidRPr="0078222D">
          <w:rPr>
            <w:rStyle w:val="affffe"/>
          </w:rPr>
          <w:t xml:space="preserve"> Наименование объекта испытаний и его обозначение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_Toc147501465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</w:t>
        </w:r>
        <w:r w:rsidR="004536F9">
          <w:rPr>
            <w:webHidden/>
          </w:rPr>
          <w:fldChar w:fldCharType="end"/>
        </w:r>
      </w:hyperlink>
    </w:p>
    <w:p w14:paraId="50D4D217" w14:textId="1B4F3222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66" w:history="1">
        <w:r w:rsidR="004536F9" w:rsidRPr="0078222D">
          <w:rPr>
            <w:rStyle w:val="affffe"/>
            <w:rFonts w:ascii="Times New Roman" w:hAnsi="Times New Roman"/>
          </w:rPr>
          <w:t>1.2.</w:t>
        </w:r>
        <w:r w:rsidR="004536F9" w:rsidRPr="0078222D">
          <w:rPr>
            <w:rStyle w:val="affffe"/>
          </w:rPr>
          <w:t xml:space="preserve"> Область применения объекта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_Toc147501466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</w:t>
        </w:r>
        <w:r w:rsidR="004536F9">
          <w:rPr>
            <w:webHidden/>
          </w:rPr>
          <w:fldChar w:fldCharType="end"/>
        </w:r>
      </w:hyperlink>
    </w:p>
    <w:p w14:paraId="0F8C9047" w14:textId="05168D73" w:rsidR="004536F9" w:rsidRDefault="00C71AE8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7501467" w:history="1">
        <w:r w:rsidR="004536F9" w:rsidRPr="0078222D">
          <w:rPr>
            <w:rStyle w:val="affffe"/>
          </w:rPr>
          <w:t>2. Цель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_Toc147501467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6</w:t>
        </w:r>
        <w:r w:rsidR="004536F9">
          <w:rPr>
            <w:webHidden/>
          </w:rPr>
          <w:fldChar w:fldCharType="end"/>
        </w:r>
      </w:hyperlink>
    </w:p>
    <w:p w14:paraId="1E87B80E" w14:textId="37B708BE" w:rsidR="004536F9" w:rsidRDefault="00C71AE8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7501468" w:history="1">
        <w:r w:rsidR="004536F9" w:rsidRPr="0078222D">
          <w:rPr>
            <w:rStyle w:val="affffe"/>
          </w:rPr>
          <w:t>3. Общие положения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_Toc147501468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7</w:t>
        </w:r>
        <w:r w:rsidR="004536F9">
          <w:rPr>
            <w:webHidden/>
          </w:rPr>
          <w:fldChar w:fldCharType="end"/>
        </w:r>
      </w:hyperlink>
    </w:p>
    <w:p w14:paraId="57ACB6C5" w14:textId="0EC3DAF9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69" w:history="1">
        <w:r w:rsidR="004536F9" w:rsidRPr="0078222D">
          <w:rPr>
            <w:rStyle w:val="affffe"/>
            <w:rFonts w:ascii="Times New Roman" w:hAnsi="Times New Roman"/>
          </w:rPr>
          <w:t>3.1.</w:t>
        </w:r>
        <w:r w:rsidR="004536F9" w:rsidRPr="0078222D">
          <w:rPr>
            <w:rStyle w:val="affffe"/>
          </w:rPr>
          <w:t xml:space="preserve"> Место и продолжительность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_Toc147501469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7</w:t>
        </w:r>
        <w:r w:rsidR="004536F9">
          <w:rPr>
            <w:webHidden/>
          </w:rPr>
          <w:fldChar w:fldCharType="end"/>
        </w:r>
      </w:hyperlink>
    </w:p>
    <w:p w14:paraId="17EC7A90" w14:textId="27FBC8C3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70" w:history="1">
        <w:r w:rsidR="004536F9" w:rsidRPr="0078222D">
          <w:rPr>
            <w:rStyle w:val="affffe"/>
            <w:rFonts w:ascii="Times New Roman" w:hAnsi="Times New Roman"/>
          </w:rPr>
          <w:t>3.2.</w:t>
        </w:r>
        <w:r w:rsidR="004536F9" w:rsidRPr="0078222D">
          <w:rPr>
            <w:rStyle w:val="affffe"/>
          </w:rPr>
          <w:t xml:space="preserve"> Организации, участвующие в испытаниях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_Toc147501470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7</w:t>
        </w:r>
        <w:r w:rsidR="004536F9">
          <w:rPr>
            <w:webHidden/>
          </w:rPr>
          <w:fldChar w:fldCharType="end"/>
        </w:r>
      </w:hyperlink>
    </w:p>
    <w:p w14:paraId="6626955E" w14:textId="5AE77196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71" w:history="1">
        <w:r w:rsidR="004536F9" w:rsidRPr="0078222D">
          <w:rPr>
            <w:rStyle w:val="affffe"/>
            <w:rFonts w:ascii="Times New Roman" w:hAnsi="Times New Roman"/>
          </w:rPr>
          <w:t>3.3.</w:t>
        </w:r>
        <w:r w:rsidR="004536F9" w:rsidRPr="0078222D">
          <w:rPr>
            <w:rStyle w:val="affffe"/>
          </w:rPr>
          <w:t xml:space="preserve"> Перечень ранее проведенных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_Toc147501471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7</w:t>
        </w:r>
        <w:r w:rsidR="004536F9">
          <w:rPr>
            <w:webHidden/>
          </w:rPr>
          <w:fldChar w:fldCharType="end"/>
        </w:r>
      </w:hyperlink>
    </w:p>
    <w:p w14:paraId="713D13AF" w14:textId="5CA3F896" w:rsidR="004536F9" w:rsidRDefault="00C71AE8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7501472" w:history="1">
        <w:r w:rsidR="004536F9" w:rsidRPr="0078222D">
          <w:rPr>
            <w:rStyle w:val="affffe"/>
          </w:rPr>
          <w:t>4. Объем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_Toc147501472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8</w:t>
        </w:r>
        <w:r w:rsidR="004536F9">
          <w:rPr>
            <w:webHidden/>
          </w:rPr>
          <w:fldChar w:fldCharType="end"/>
        </w:r>
      </w:hyperlink>
    </w:p>
    <w:p w14:paraId="4F2906ED" w14:textId="6C36F727" w:rsidR="004536F9" w:rsidRDefault="00C71AE8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7501473" w:history="1">
        <w:r w:rsidR="004536F9" w:rsidRPr="0078222D">
          <w:rPr>
            <w:rStyle w:val="affffe"/>
          </w:rPr>
          <w:t>5. Условия и порядок проведения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_Toc147501473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9</w:t>
        </w:r>
        <w:r w:rsidR="004536F9">
          <w:rPr>
            <w:webHidden/>
          </w:rPr>
          <w:fldChar w:fldCharType="end"/>
        </w:r>
      </w:hyperlink>
    </w:p>
    <w:p w14:paraId="73FB90BB" w14:textId="3796C80E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74" w:history="1">
        <w:r w:rsidR="004536F9" w:rsidRPr="0078222D">
          <w:rPr>
            <w:rStyle w:val="affffe"/>
            <w:rFonts w:ascii="Times New Roman" w:hAnsi="Times New Roman"/>
          </w:rPr>
          <w:t>5.1.</w:t>
        </w:r>
        <w:r w:rsidR="004536F9" w:rsidRPr="0078222D">
          <w:rPr>
            <w:rStyle w:val="affffe"/>
          </w:rPr>
          <w:t xml:space="preserve"> Условия проведения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_Toc147501474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9</w:t>
        </w:r>
        <w:r w:rsidR="004536F9">
          <w:rPr>
            <w:webHidden/>
          </w:rPr>
          <w:fldChar w:fldCharType="end"/>
        </w:r>
      </w:hyperlink>
    </w:p>
    <w:p w14:paraId="14EC3F96" w14:textId="5A49143E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75" w:history="1">
        <w:r w:rsidR="004536F9" w:rsidRPr="0078222D">
          <w:rPr>
            <w:rStyle w:val="affffe"/>
            <w:rFonts w:ascii="Times New Roman" w:hAnsi="Times New Roman"/>
          </w:rPr>
          <w:t>5.2.</w:t>
        </w:r>
        <w:r w:rsidR="004536F9" w:rsidRPr="0078222D">
          <w:rPr>
            <w:rStyle w:val="affffe"/>
          </w:rPr>
          <w:t xml:space="preserve"> Меры, обеспечивающие безопасность и безаварийность проведения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_Toc147501475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9</w:t>
        </w:r>
        <w:r w:rsidR="004536F9">
          <w:rPr>
            <w:webHidden/>
          </w:rPr>
          <w:fldChar w:fldCharType="end"/>
        </w:r>
      </w:hyperlink>
    </w:p>
    <w:p w14:paraId="46501577" w14:textId="312A1EBA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76" w:history="1">
        <w:r w:rsidR="004536F9" w:rsidRPr="0078222D">
          <w:rPr>
            <w:rStyle w:val="affffe"/>
            <w:rFonts w:ascii="Times New Roman" w:hAnsi="Times New Roman"/>
          </w:rPr>
          <w:t>5.3.</w:t>
        </w:r>
        <w:r w:rsidR="004536F9" w:rsidRPr="0078222D">
          <w:rPr>
            <w:rStyle w:val="affffe"/>
          </w:rPr>
          <w:t xml:space="preserve"> Результат испытаний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_Toc147501476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9</w:t>
        </w:r>
        <w:r w:rsidR="004536F9">
          <w:rPr>
            <w:webHidden/>
          </w:rPr>
          <w:fldChar w:fldCharType="end"/>
        </w:r>
      </w:hyperlink>
    </w:p>
    <w:p w14:paraId="09544402" w14:textId="0DEBFF73" w:rsidR="004536F9" w:rsidRDefault="00C71AE8">
      <w:pPr>
        <w:pStyle w:val="19"/>
        <w:rPr>
          <w:rFonts w:eastAsiaTheme="minorEastAsia" w:cstheme="minorBidi"/>
          <w:sz w:val="22"/>
          <w:szCs w:val="22"/>
          <w:lang w:eastAsia="ru-RU"/>
        </w:rPr>
      </w:pPr>
      <w:hyperlink w:anchor="_Toc147501477" w:history="1">
        <w:r w:rsidR="004536F9" w:rsidRPr="0078222D">
          <w:rPr>
            <w:rStyle w:val="affffe"/>
          </w:rPr>
          <w:t>6. Методики проведения испытаний и проверок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_Toc147501477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11</w:t>
        </w:r>
        <w:r w:rsidR="004536F9">
          <w:rPr>
            <w:webHidden/>
          </w:rPr>
          <w:fldChar w:fldCharType="end"/>
        </w:r>
      </w:hyperlink>
    </w:p>
    <w:p w14:paraId="00C1C909" w14:textId="099BC515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78" w:history="1">
        <w:r w:rsidR="004536F9" w:rsidRPr="0078222D">
          <w:rPr>
            <w:rStyle w:val="affffe"/>
            <w:rFonts w:ascii="Times New Roman" w:hAnsi="Times New Roman"/>
          </w:rPr>
          <w:t>6.1.</w:t>
        </w:r>
        <w:r w:rsidR="004536F9" w:rsidRPr="0078222D">
          <w:rPr>
            <w:rStyle w:val="affffe"/>
          </w:rPr>
          <w:t xml:space="preserve"> Требования к системе в целом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_Toc147501478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11</w:t>
        </w:r>
        <w:r w:rsidR="004536F9">
          <w:rPr>
            <w:webHidden/>
          </w:rPr>
          <w:fldChar w:fldCharType="end"/>
        </w:r>
      </w:hyperlink>
    </w:p>
    <w:p w14:paraId="254A1C9D" w14:textId="4F26B690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79" w:history="1">
        <w:r w:rsidR="004536F9" w:rsidRPr="0078222D">
          <w:rPr>
            <w:rStyle w:val="affffe"/>
            <w:rFonts w:ascii="Times New Roman" w:hAnsi="Times New Roman"/>
          </w:rPr>
          <w:t>6.1.1.</w:t>
        </w:r>
        <w:r w:rsidR="004536F9" w:rsidRPr="0078222D">
          <w:rPr>
            <w:rStyle w:val="affffe"/>
          </w:rPr>
          <w:t xml:space="preserve"> Проверка реализации общих требований к Системе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_Toc147501479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11</w:t>
        </w:r>
        <w:r w:rsidR="004536F9">
          <w:rPr>
            <w:webHidden/>
          </w:rPr>
          <w:fldChar w:fldCharType="end"/>
        </w:r>
      </w:hyperlink>
    </w:p>
    <w:p w14:paraId="27386B4F" w14:textId="6D2B7344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0" w:history="1">
        <w:r w:rsidR="004536F9" w:rsidRPr="0078222D">
          <w:rPr>
            <w:rStyle w:val="affffe"/>
            <w:rFonts w:ascii="Times New Roman" w:hAnsi="Times New Roman"/>
          </w:rPr>
          <w:t>6.1.2.</w:t>
        </w:r>
        <w:r w:rsidR="004536F9" w:rsidRPr="0078222D">
          <w:rPr>
            <w:rStyle w:val="affffe"/>
          </w:rPr>
          <w:t xml:space="preserve"> Проверка реализации требований к структуре и функционированию системы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_Toc147501480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11</w:t>
        </w:r>
        <w:r w:rsidR="004536F9">
          <w:rPr>
            <w:webHidden/>
          </w:rPr>
          <w:fldChar w:fldCharType="end"/>
        </w:r>
      </w:hyperlink>
    </w:p>
    <w:p w14:paraId="3A79847D" w14:textId="0A798FE9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1" w:history="1">
        <w:r w:rsidR="004536F9" w:rsidRPr="0078222D">
          <w:rPr>
            <w:rStyle w:val="affffe"/>
            <w:rFonts w:ascii="Times New Roman" w:hAnsi="Times New Roman"/>
          </w:rPr>
          <w:t>6.1.3.</w:t>
        </w:r>
        <w:r w:rsidR="004536F9" w:rsidRPr="0078222D">
          <w:rPr>
            <w:rStyle w:val="affffe"/>
          </w:rPr>
          <w:t xml:space="preserve"> Проверка реализации требований к техническому обслуживанию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_Toc147501481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12</w:t>
        </w:r>
        <w:r w:rsidR="004536F9">
          <w:rPr>
            <w:webHidden/>
          </w:rPr>
          <w:fldChar w:fldCharType="end"/>
        </w:r>
      </w:hyperlink>
    </w:p>
    <w:p w14:paraId="62DC75E1" w14:textId="62FEB32E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2" w:history="1">
        <w:r w:rsidR="004536F9" w:rsidRPr="0078222D">
          <w:rPr>
            <w:rStyle w:val="affffe"/>
            <w:rFonts w:ascii="Times New Roman" w:hAnsi="Times New Roman"/>
          </w:rPr>
          <w:t>6.1.4.</w:t>
        </w:r>
        <w:r w:rsidR="004536F9" w:rsidRPr="0078222D">
          <w:rPr>
            <w:rStyle w:val="affffe"/>
          </w:rPr>
          <w:t xml:space="preserve"> Проверка реализации требований к структуре и навигации по интерфейсу ЛКК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_Toc147501482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13</w:t>
        </w:r>
        <w:r w:rsidR="004536F9">
          <w:rPr>
            <w:webHidden/>
          </w:rPr>
          <w:fldChar w:fldCharType="end"/>
        </w:r>
      </w:hyperlink>
    </w:p>
    <w:p w14:paraId="3EA31F64" w14:textId="0835979A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3" w:history="1">
        <w:r w:rsidR="004536F9" w:rsidRPr="0078222D">
          <w:rPr>
            <w:rStyle w:val="affffe"/>
            <w:rFonts w:ascii="Times New Roman" w:hAnsi="Times New Roman"/>
          </w:rPr>
          <w:t>6.1.5.</w:t>
        </w:r>
        <w:r w:rsidR="004536F9" w:rsidRPr="0078222D">
          <w:rPr>
            <w:rStyle w:val="affffe"/>
          </w:rPr>
          <w:t xml:space="preserve"> Проверка реализации требований к отображению таблиц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_Toc147501483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13</w:t>
        </w:r>
        <w:r w:rsidR="004536F9">
          <w:rPr>
            <w:webHidden/>
          </w:rPr>
          <w:fldChar w:fldCharType="end"/>
        </w:r>
      </w:hyperlink>
    </w:p>
    <w:p w14:paraId="12F81353" w14:textId="1F7FF485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4" w:history="1">
        <w:r w:rsidR="004536F9" w:rsidRPr="0078222D">
          <w:rPr>
            <w:rStyle w:val="affffe"/>
            <w:rFonts w:ascii="Times New Roman" w:hAnsi="Times New Roman"/>
          </w:rPr>
          <w:t>6.1.6.</w:t>
        </w:r>
        <w:r w:rsidR="004536F9" w:rsidRPr="0078222D">
          <w:rPr>
            <w:rStyle w:val="affffe"/>
          </w:rPr>
          <w:t xml:space="preserve"> Проверка реализации требований к функционированию УЗ и ролевой модели в клиентской части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_Toc147501484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14</w:t>
        </w:r>
        <w:r w:rsidR="004536F9">
          <w:rPr>
            <w:webHidden/>
          </w:rPr>
          <w:fldChar w:fldCharType="end"/>
        </w:r>
      </w:hyperlink>
    </w:p>
    <w:p w14:paraId="520A2261" w14:textId="44E24D29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485" w:history="1">
        <w:r w:rsidR="004536F9" w:rsidRPr="0078222D">
          <w:rPr>
            <w:rStyle w:val="affffe"/>
            <w:rFonts w:ascii="Times New Roman" w:hAnsi="Times New Roman"/>
          </w:rPr>
          <w:t>6.2.</w:t>
        </w:r>
        <w:r w:rsidR="004536F9" w:rsidRPr="0078222D">
          <w:rPr>
            <w:rStyle w:val="affffe"/>
          </w:rPr>
          <w:t xml:space="preserve"> Требования к общим функциям (задачам), выполняемым системой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_Toc147501485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15</w:t>
        </w:r>
        <w:r w:rsidR="004536F9">
          <w:rPr>
            <w:webHidden/>
          </w:rPr>
          <w:fldChar w:fldCharType="end"/>
        </w:r>
      </w:hyperlink>
    </w:p>
    <w:p w14:paraId="69D5CB29" w14:textId="0DB21686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6" w:history="1">
        <w:r w:rsidR="004536F9" w:rsidRPr="0078222D">
          <w:rPr>
            <w:rStyle w:val="affffe"/>
            <w:rFonts w:ascii="Times New Roman" w:hAnsi="Times New Roman"/>
          </w:rPr>
          <w:t>6.2.1.</w:t>
        </w:r>
        <w:r w:rsidR="004536F9" w:rsidRPr="0078222D">
          <w:rPr>
            <w:rStyle w:val="affffe"/>
          </w:rPr>
          <w:t xml:space="preserve"> Проверка реализации требований к подсистеме авторизации, регистрации и восстановления пароля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_Toc147501486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15</w:t>
        </w:r>
        <w:r w:rsidR="004536F9">
          <w:rPr>
            <w:webHidden/>
          </w:rPr>
          <w:fldChar w:fldCharType="end"/>
        </w:r>
      </w:hyperlink>
    </w:p>
    <w:p w14:paraId="49DFE1A0" w14:textId="788C30D9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7" w:history="1">
        <w:r w:rsidR="004536F9" w:rsidRPr="0078222D">
          <w:rPr>
            <w:rStyle w:val="affffe"/>
            <w:rFonts w:ascii="Times New Roman" w:hAnsi="Times New Roman"/>
          </w:rPr>
          <w:t>6.2.2.</w:t>
        </w:r>
        <w:r w:rsidR="004536F9" w:rsidRPr="0078222D">
          <w:rPr>
            <w:rStyle w:val="affffe"/>
          </w:rPr>
          <w:t xml:space="preserve"> Проверка реализации требований к подсистеме «Помощь»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_Toc147501487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20</w:t>
        </w:r>
        <w:r w:rsidR="004536F9">
          <w:rPr>
            <w:webHidden/>
          </w:rPr>
          <w:fldChar w:fldCharType="end"/>
        </w:r>
      </w:hyperlink>
    </w:p>
    <w:p w14:paraId="2CDF8906" w14:textId="706A5579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8" w:history="1">
        <w:r w:rsidR="004536F9" w:rsidRPr="0078222D">
          <w:rPr>
            <w:rStyle w:val="affffe"/>
            <w:rFonts w:ascii="Times New Roman" w:hAnsi="Times New Roman"/>
          </w:rPr>
          <w:t>6.2.3.</w:t>
        </w:r>
        <w:r w:rsidR="004536F9" w:rsidRPr="0078222D">
          <w:rPr>
            <w:rStyle w:val="affffe"/>
          </w:rPr>
          <w:t xml:space="preserve"> Проверка реализации требований к подсистеме «Профиль»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_Toc147501488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23</w:t>
        </w:r>
        <w:r w:rsidR="004536F9">
          <w:rPr>
            <w:webHidden/>
          </w:rPr>
          <w:fldChar w:fldCharType="end"/>
        </w:r>
      </w:hyperlink>
    </w:p>
    <w:p w14:paraId="1698731D" w14:textId="22FB0B1F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89" w:history="1">
        <w:r w:rsidR="004536F9" w:rsidRPr="0078222D">
          <w:rPr>
            <w:rStyle w:val="affffe"/>
            <w:rFonts w:ascii="Times New Roman" w:hAnsi="Times New Roman"/>
          </w:rPr>
          <w:t>6.2.4.</w:t>
        </w:r>
        <w:r w:rsidR="004536F9" w:rsidRPr="0078222D">
          <w:rPr>
            <w:rStyle w:val="affffe"/>
          </w:rPr>
          <w:t xml:space="preserve"> Проверка реализации требований к подсистеме «Роли и доступы»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_Toc147501489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28</w:t>
        </w:r>
        <w:r w:rsidR="004536F9">
          <w:rPr>
            <w:webHidden/>
          </w:rPr>
          <w:fldChar w:fldCharType="end"/>
        </w:r>
      </w:hyperlink>
    </w:p>
    <w:p w14:paraId="7184E165" w14:textId="7A3F8692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0" w:history="1">
        <w:r w:rsidR="004536F9" w:rsidRPr="0078222D">
          <w:rPr>
            <w:rStyle w:val="affffe"/>
            <w:rFonts w:ascii="Times New Roman" w:hAnsi="Times New Roman"/>
          </w:rPr>
          <w:t>6.2.5.</w:t>
        </w:r>
        <w:r w:rsidR="004536F9" w:rsidRPr="0078222D">
          <w:rPr>
            <w:rStyle w:val="affffe"/>
          </w:rPr>
          <w:t xml:space="preserve"> Проверка реализации требований к подсистеме «Платежные карты»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_Toc147501490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30</w:t>
        </w:r>
        <w:r w:rsidR="004536F9">
          <w:rPr>
            <w:webHidden/>
          </w:rPr>
          <w:fldChar w:fldCharType="end"/>
        </w:r>
      </w:hyperlink>
    </w:p>
    <w:p w14:paraId="11C7D2EF" w14:textId="74A3FD69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1" w:history="1">
        <w:r w:rsidR="004536F9" w:rsidRPr="0078222D">
          <w:rPr>
            <w:rStyle w:val="affffe"/>
            <w:rFonts w:ascii="Times New Roman" w:hAnsi="Times New Roman"/>
          </w:rPr>
          <w:t>6.2.6.</w:t>
        </w:r>
        <w:r w:rsidR="004536F9" w:rsidRPr="0078222D">
          <w:rPr>
            <w:rStyle w:val="affffe"/>
          </w:rPr>
          <w:t xml:space="preserve"> Проверка реализации требований к подсистеме «Опросы»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_Toc147501491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31</w:t>
        </w:r>
        <w:r w:rsidR="004536F9">
          <w:rPr>
            <w:webHidden/>
          </w:rPr>
          <w:fldChar w:fldCharType="end"/>
        </w:r>
      </w:hyperlink>
    </w:p>
    <w:p w14:paraId="39F3DC63" w14:textId="56EDEDC1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2" w:history="1">
        <w:r w:rsidR="004536F9" w:rsidRPr="0078222D">
          <w:rPr>
            <w:rStyle w:val="affffe"/>
            <w:rFonts w:ascii="Times New Roman" w:hAnsi="Times New Roman"/>
          </w:rPr>
          <w:t>6.2.7.</w:t>
        </w:r>
        <w:r w:rsidR="004536F9" w:rsidRPr="0078222D">
          <w:rPr>
            <w:rStyle w:val="affffe"/>
          </w:rPr>
          <w:t xml:space="preserve"> Проверка реализации требований к подсистеме «Публикации»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_Toc147501492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36</w:t>
        </w:r>
        <w:r w:rsidR="004536F9">
          <w:rPr>
            <w:webHidden/>
          </w:rPr>
          <w:fldChar w:fldCharType="end"/>
        </w:r>
      </w:hyperlink>
    </w:p>
    <w:p w14:paraId="5B5A9954" w14:textId="56567082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3" w:history="1">
        <w:r w:rsidR="004536F9" w:rsidRPr="0078222D">
          <w:rPr>
            <w:rStyle w:val="affffe"/>
            <w:rFonts w:ascii="Times New Roman" w:hAnsi="Times New Roman"/>
          </w:rPr>
          <w:t>6.2.8.</w:t>
        </w:r>
        <w:r w:rsidR="004536F9" w:rsidRPr="0078222D">
          <w:rPr>
            <w:rStyle w:val="affffe"/>
          </w:rPr>
          <w:t xml:space="preserve"> Проверка реализации требований к подсистеме «Уведомления»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_Toc147501493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38</w:t>
        </w:r>
        <w:r w:rsidR="004536F9">
          <w:rPr>
            <w:webHidden/>
          </w:rPr>
          <w:fldChar w:fldCharType="end"/>
        </w:r>
      </w:hyperlink>
    </w:p>
    <w:p w14:paraId="3DB923C7" w14:textId="04D9F80F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4" w:history="1">
        <w:r w:rsidR="004536F9" w:rsidRPr="0078222D">
          <w:rPr>
            <w:rStyle w:val="affffe"/>
            <w:rFonts w:ascii="Times New Roman" w:hAnsi="Times New Roman"/>
          </w:rPr>
          <w:t>6.2.9.</w:t>
        </w:r>
        <w:r w:rsidR="004536F9" w:rsidRPr="0078222D">
          <w:rPr>
            <w:rStyle w:val="affffe"/>
          </w:rPr>
          <w:t xml:space="preserve"> Проверка реализации требований к подсистеме «Управление клиентами» в административной части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_Toc147501494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41</w:t>
        </w:r>
        <w:r w:rsidR="004536F9">
          <w:rPr>
            <w:webHidden/>
          </w:rPr>
          <w:fldChar w:fldCharType="end"/>
        </w:r>
      </w:hyperlink>
    </w:p>
    <w:p w14:paraId="029E513A" w14:textId="13A954BB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5" w:history="1">
        <w:r w:rsidR="004536F9" w:rsidRPr="0078222D">
          <w:rPr>
            <w:rStyle w:val="affffe"/>
            <w:rFonts w:ascii="Times New Roman" w:hAnsi="Times New Roman"/>
          </w:rPr>
          <w:t>6.2.10.</w:t>
        </w:r>
        <w:r w:rsidR="004536F9" w:rsidRPr="0078222D">
          <w:rPr>
            <w:rStyle w:val="affffe"/>
          </w:rPr>
          <w:t xml:space="preserve"> Проверка реализации требований к подсистеме «Управление сотрудниками»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_Toc147501495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43</w:t>
        </w:r>
        <w:r w:rsidR="004536F9">
          <w:rPr>
            <w:webHidden/>
          </w:rPr>
          <w:fldChar w:fldCharType="end"/>
        </w:r>
      </w:hyperlink>
    </w:p>
    <w:p w14:paraId="0E9EDFF0" w14:textId="373329E5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6" w:history="1">
        <w:r w:rsidR="004536F9" w:rsidRPr="0078222D">
          <w:rPr>
            <w:rStyle w:val="affffe"/>
            <w:rFonts w:ascii="Times New Roman" w:hAnsi="Times New Roman"/>
          </w:rPr>
          <w:t>6.2.11.</w:t>
        </w:r>
        <w:r w:rsidR="004536F9" w:rsidRPr="0078222D">
          <w:rPr>
            <w:rStyle w:val="affffe"/>
          </w:rPr>
          <w:t xml:space="preserve"> Проверка реализации требований к подсистеме «Управление ролями»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_Toc147501496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44</w:t>
        </w:r>
        <w:r w:rsidR="004536F9">
          <w:rPr>
            <w:webHidden/>
          </w:rPr>
          <w:fldChar w:fldCharType="end"/>
        </w:r>
      </w:hyperlink>
    </w:p>
    <w:p w14:paraId="0001A0B5" w14:textId="6ECEB9E4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7" w:history="1">
        <w:r w:rsidR="004536F9" w:rsidRPr="0078222D">
          <w:rPr>
            <w:rStyle w:val="affffe"/>
            <w:rFonts w:ascii="Times New Roman" w:hAnsi="Times New Roman"/>
          </w:rPr>
          <w:t>6.2.12.</w:t>
        </w:r>
        <w:r w:rsidR="004536F9" w:rsidRPr="0078222D">
          <w:rPr>
            <w:rStyle w:val="affffe"/>
          </w:rPr>
          <w:t xml:space="preserve"> Проверка реализации требований к подсистеме «Соглашения»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_Toc147501497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44</w:t>
        </w:r>
        <w:r w:rsidR="004536F9">
          <w:rPr>
            <w:webHidden/>
          </w:rPr>
          <w:fldChar w:fldCharType="end"/>
        </w:r>
      </w:hyperlink>
    </w:p>
    <w:p w14:paraId="597EF1CE" w14:textId="479F43AF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8" w:history="1">
        <w:r w:rsidR="004536F9" w:rsidRPr="0078222D">
          <w:rPr>
            <w:rStyle w:val="affffe"/>
            <w:rFonts w:ascii="Times New Roman" w:hAnsi="Times New Roman"/>
          </w:rPr>
          <w:t>6.2.13.</w:t>
        </w:r>
        <w:r w:rsidR="004536F9" w:rsidRPr="0078222D">
          <w:rPr>
            <w:rStyle w:val="affffe"/>
          </w:rPr>
          <w:t xml:space="preserve"> Проверка реализации требований к подсистеме «Обращения»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_Toc147501498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45</w:t>
        </w:r>
        <w:r w:rsidR="004536F9">
          <w:rPr>
            <w:webHidden/>
          </w:rPr>
          <w:fldChar w:fldCharType="end"/>
        </w:r>
      </w:hyperlink>
    </w:p>
    <w:p w14:paraId="760F5290" w14:textId="5661501E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499" w:history="1">
        <w:r w:rsidR="004536F9" w:rsidRPr="0078222D">
          <w:rPr>
            <w:rStyle w:val="affffe"/>
            <w:rFonts w:ascii="Times New Roman" w:hAnsi="Times New Roman"/>
          </w:rPr>
          <w:t>6.2.14.</w:t>
        </w:r>
        <w:r w:rsidR="004536F9" w:rsidRPr="0078222D">
          <w:rPr>
            <w:rStyle w:val="affffe"/>
          </w:rPr>
          <w:t xml:space="preserve"> Проверка реализации требований к подсистеме «Интерактивный гид»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_Toc147501499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47</w:t>
        </w:r>
        <w:r w:rsidR="004536F9">
          <w:rPr>
            <w:webHidden/>
          </w:rPr>
          <w:fldChar w:fldCharType="end"/>
        </w:r>
      </w:hyperlink>
    </w:p>
    <w:p w14:paraId="44DF4723" w14:textId="3509F098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500" w:history="1">
        <w:r w:rsidR="004536F9" w:rsidRPr="0078222D">
          <w:rPr>
            <w:rStyle w:val="affffe"/>
            <w:rFonts w:ascii="Times New Roman" w:hAnsi="Times New Roman"/>
          </w:rPr>
          <w:t>6.3.</w:t>
        </w:r>
        <w:r w:rsidR="004536F9" w:rsidRPr="0078222D">
          <w:rPr>
            <w:rStyle w:val="affffe"/>
          </w:rPr>
          <w:t xml:space="preserve"> Требования к функциям, выполняемым системой в части работы с клиентскими обращениями, договорами холодного водоснабжения/водоотведения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_Toc147501500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49</w:t>
        </w:r>
        <w:r w:rsidR="004536F9">
          <w:rPr>
            <w:webHidden/>
          </w:rPr>
          <w:fldChar w:fldCharType="end"/>
        </w:r>
      </w:hyperlink>
    </w:p>
    <w:p w14:paraId="44B8E80D" w14:textId="461A5974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1" w:history="1">
        <w:r w:rsidR="004536F9" w:rsidRPr="0078222D">
          <w:rPr>
            <w:rStyle w:val="affffe"/>
            <w:rFonts w:ascii="Times New Roman" w:hAnsi="Times New Roman"/>
          </w:rPr>
          <w:t>6.3.1.</w:t>
        </w:r>
        <w:r w:rsidR="004536F9" w:rsidRPr="0078222D">
          <w:rPr>
            <w:rStyle w:val="affffe"/>
          </w:rPr>
          <w:t xml:space="preserve"> Проверка реализации требований к подсистеме «Договоры»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_Toc147501501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49</w:t>
        </w:r>
        <w:r w:rsidR="004536F9">
          <w:rPr>
            <w:webHidden/>
          </w:rPr>
          <w:fldChar w:fldCharType="end"/>
        </w:r>
      </w:hyperlink>
    </w:p>
    <w:p w14:paraId="04AB0881" w14:textId="57E5FF0E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2" w:history="1">
        <w:r w:rsidR="004536F9" w:rsidRPr="0078222D">
          <w:rPr>
            <w:rStyle w:val="affffe"/>
            <w:rFonts w:ascii="Times New Roman" w:hAnsi="Times New Roman"/>
          </w:rPr>
          <w:t>6.3.2.</w:t>
        </w:r>
        <w:r w:rsidR="004536F9" w:rsidRPr="0078222D">
          <w:rPr>
            <w:rStyle w:val="affffe"/>
          </w:rPr>
          <w:t xml:space="preserve"> Проверка реализации требований к подсистеме «Отчеты»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_Toc147501502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50</w:t>
        </w:r>
        <w:r w:rsidR="004536F9">
          <w:rPr>
            <w:webHidden/>
          </w:rPr>
          <w:fldChar w:fldCharType="end"/>
        </w:r>
      </w:hyperlink>
    </w:p>
    <w:p w14:paraId="3071DECF" w14:textId="34413098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503" w:history="1">
        <w:r w:rsidR="004536F9" w:rsidRPr="0078222D">
          <w:rPr>
            <w:rStyle w:val="affffe"/>
            <w:rFonts w:ascii="Times New Roman" w:hAnsi="Times New Roman"/>
          </w:rPr>
          <w:t>6.4.</w:t>
        </w:r>
        <w:r w:rsidR="004536F9" w:rsidRPr="0078222D">
          <w:rPr>
            <w:rStyle w:val="affffe"/>
          </w:rPr>
          <w:t xml:space="preserve"> Требования к интеграции с внешними системами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_Toc147501503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52</w:t>
        </w:r>
        <w:r w:rsidR="004536F9">
          <w:rPr>
            <w:webHidden/>
          </w:rPr>
          <w:fldChar w:fldCharType="end"/>
        </w:r>
      </w:hyperlink>
    </w:p>
    <w:p w14:paraId="1B7D698B" w14:textId="4DA67D1D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4" w:history="1">
        <w:r w:rsidR="004536F9" w:rsidRPr="0078222D">
          <w:rPr>
            <w:rStyle w:val="affffe"/>
            <w:rFonts w:ascii="Times New Roman" w:hAnsi="Times New Roman"/>
          </w:rPr>
          <w:t>6.4.1.</w:t>
        </w:r>
        <w:r w:rsidR="004536F9" w:rsidRPr="0078222D">
          <w:rPr>
            <w:rStyle w:val="affffe"/>
          </w:rPr>
          <w:t xml:space="preserve"> Проверка реализации интеграции с АСУ ПТП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_Toc147501504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52</w:t>
        </w:r>
        <w:r w:rsidR="004536F9">
          <w:rPr>
            <w:webHidden/>
          </w:rPr>
          <w:fldChar w:fldCharType="end"/>
        </w:r>
      </w:hyperlink>
    </w:p>
    <w:p w14:paraId="3546B1C5" w14:textId="531286EB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5" w:history="1">
        <w:r w:rsidR="004536F9" w:rsidRPr="0078222D">
          <w:rPr>
            <w:rStyle w:val="affffe"/>
            <w:rFonts w:ascii="Times New Roman" w:hAnsi="Times New Roman"/>
          </w:rPr>
          <w:t>6.4.2.</w:t>
        </w:r>
        <w:r w:rsidR="004536F9" w:rsidRPr="0078222D">
          <w:rPr>
            <w:rStyle w:val="affffe"/>
          </w:rPr>
          <w:t xml:space="preserve"> Проверка реализации интеграции с ИС «Балтика»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_Toc147501505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52</w:t>
        </w:r>
        <w:r w:rsidR="004536F9">
          <w:rPr>
            <w:webHidden/>
          </w:rPr>
          <w:fldChar w:fldCharType="end"/>
        </w:r>
      </w:hyperlink>
    </w:p>
    <w:p w14:paraId="741E95D9" w14:textId="3AC09D2F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6" w:history="1">
        <w:r w:rsidR="004536F9" w:rsidRPr="0078222D">
          <w:rPr>
            <w:rStyle w:val="affffe"/>
            <w:rFonts w:ascii="Times New Roman" w:hAnsi="Times New Roman"/>
          </w:rPr>
          <w:t>6.4.3.</w:t>
        </w:r>
        <w:r w:rsidR="004536F9" w:rsidRPr="0078222D">
          <w:rPr>
            <w:rStyle w:val="affffe"/>
          </w:rPr>
          <w:t xml:space="preserve"> Проверка реализации интеграции с СМС-шлюзом «Мегафон»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_Toc147501506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52</w:t>
        </w:r>
        <w:r w:rsidR="004536F9">
          <w:rPr>
            <w:webHidden/>
          </w:rPr>
          <w:fldChar w:fldCharType="end"/>
        </w:r>
      </w:hyperlink>
    </w:p>
    <w:p w14:paraId="5467AA61" w14:textId="5DEB6774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7" w:history="1">
        <w:r w:rsidR="004536F9" w:rsidRPr="0078222D">
          <w:rPr>
            <w:rStyle w:val="affffe"/>
            <w:rFonts w:ascii="Times New Roman" w:hAnsi="Times New Roman"/>
          </w:rPr>
          <w:t>6.4.4.</w:t>
        </w:r>
        <w:r w:rsidR="004536F9" w:rsidRPr="0078222D">
          <w:rPr>
            <w:rStyle w:val="affffe"/>
          </w:rPr>
          <w:t xml:space="preserve"> Проверка реализации интеграции с банком-эквайером и сервисом фискализации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_Toc147501507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53</w:t>
        </w:r>
        <w:r w:rsidR="004536F9">
          <w:rPr>
            <w:webHidden/>
          </w:rPr>
          <w:fldChar w:fldCharType="end"/>
        </w:r>
      </w:hyperlink>
    </w:p>
    <w:p w14:paraId="28003184" w14:textId="716CAED1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8" w:history="1">
        <w:r w:rsidR="004536F9" w:rsidRPr="0078222D">
          <w:rPr>
            <w:rStyle w:val="affffe"/>
            <w:rFonts w:ascii="Times New Roman" w:hAnsi="Times New Roman"/>
          </w:rPr>
          <w:t>6.4.5.</w:t>
        </w:r>
        <w:r w:rsidR="004536F9" w:rsidRPr="0078222D">
          <w:rPr>
            <w:rStyle w:val="affffe"/>
          </w:rPr>
          <w:t xml:space="preserve"> Проверка реализации интеграции с системой предварительной записи «</w:t>
        </w:r>
        <w:r w:rsidR="004536F9" w:rsidRPr="0078222D">
          <w:rPr>
            <w:rStyle w:val="affffe"/>
            <w:lang w:val="en-US"/>
          </w:rPr>
          <w:t>QuickQ</w:t>
        </w:r>
        <w:r w:rsidR="004536F9" w:rsidRPr="0078222D">
          <w:rPr>
            <w:rStyle w:val="affffe"/>
          </w:rPr>
          <w:t>»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_Toc147501508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53</w:t>
        </w:r>
        <w:r w:rsidR="004536F9">
          <w:rPr>
            <w:webHidden/>
          </w:rPr>
          <w:fldChar w:fldCharType="end"/>
        </w:r>
      </w:hyperlink>
    </w:p>
    <w:p w14:paraId="2A786C79" w14:textId="12433D27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09" w:history="1">
        <w:r w:rsidR="004536F9" w:rsidRPr="0078222D">
          <w:rPr>
            <w:rStyle w:val="affffe"/>
            <w:rFonts w:ascii="Times New Roman" w:hAnsi="Times New Roman"/>
          </w:rPr>
          <w:t>6.4.6.</w:t>
        </w:r>
        <w:r w:rsidR="004536F9" w:rsidRPr="0078222D">
          <w:rPr>
            <w:rStyle w:val="affffe"/>
          </w:rPr>
          <w:t xml:space="preserve"> Проверка реализации интеграции с АСУВ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_Toc147501509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53</w:t>
        </w:r>
        <w:r w:rsidR="004536F9">
          <w:rPr>
            <w:webHidden/>
          </w:rPr>
          <w:fldChar w:fldCharType="end"/>
        </w:r>
      </w:hyperlink>
    </w:p>
    <w:p w14:paraId="68E6176D" w14:textId="724A0348" w:rsidR="004536F9" w:rsidRDefault="00C71AE8">
      <w:pPr>
        <w:pStyle w:val="28"/>
        <w:rPr>
          <w:rFonts w:eastAsiaTheme="minorEastAsia" w:cstheme="minorBidi"/>
          <w:sz w:val="22"/>
          <w:szCs w:val="22"/>
          <w:lang w:eastAsia="ru-RU"/>
        </w:rPr>
      </w:pPr>
      <w:hyperlink w:anchor="_Toc147501510" w:history="1">
        <w:r w:rsidR="004536F9" w:rsidRPr="0078222D">
          <w:rPr>
            <w:rStyle w:val="affffe"/>
            <w:rFonts w:ascii="Times New Roman" w:hAnsi="Times New Roman"/>
          </w:rPr>
          <w:t>6.5.</w:t>
        </w:r>
        <w:r w:rsidR="004536F9" w:rsidRPr="0078222D">
          <w:rPr>
            <w:rStyle w:val="affffe"/>
          </w:rPr>
          <w:t xml:space="preserve"> Требования к подсистеме обеспечения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_Toc147501510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53</w:t>
        </w:r>
        <w:r w:rsidR="004536F9">
          <w:rPr>
            <w:webHidden/>
          </w:rPr>
          <w:fldChar w:fldCharType="end"/>
        </w:r>
      </w:hyperlink>
    </w:p>
    <w:p w14:paraId="5E1D96A6" w14:textId="5AF7F019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11" w:history="1">
        <w:r w:rsidR="004536F9" w:rsidRPr="0078222D">
          <w:rPr>
            <w:rStyle w:val="affffe"/>
            <w:rFonts w:ascii="Times New Roman" w:hAnsi="Times New Roman"/>
          </w:rPr>
          <w:t>6.5.1.</w:t>
        </w:r>
        <w:r w:rsidR="004536F9" w:rsidRPr="0078222D">
          <w:rPr>
            <w:rStyle w:val="affffe"/>
          </w:rPr>
          <w:t xml:space="preserve"> Проверка подсистемы журналирования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_Toc147501511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53</w:t>
        </w:r>
        <w:r w:rsidR="004536F9">
          <w:rPr>
            <w:webHidden/>
          </w:rPr>
          <w:fldChar w:fldCharType="end"/>
        </w:r>
      </w:hyperlink>
    </w:p>
    <w:p w14:paraId="30294748" w14:textId="12B6E699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12" w:history="1">
        <w:r w:rsidR="004536F9" w:rsidRPr="0078222D">
          <w:rPr>
            <w:rStyle w:val="affffe"/>
            <w:rFonts w:ascii="Times New Roman" w:hAnsi="Times New Roman"/>
          </w:rPr>
          <w:t>6.5.2.</w:t>
        </w:r>
        <w:r w:rsidR="004536F9" w:rsidRPr="0078222D">
          <w:rPr>
            <w:rStyle w:val="affffe"/>
          </w:rPr>
          <w:t xml:space="preserve"> Проверка подсистемы мониторинга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_Toc147501512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54</w:t>
        </w:r>
        <w:r w:rsidR="004536F9">
          <w:rPr>
            <w:webHidden/>
          </w:rPr>
          <w:fldChar w:fldCharType="end"/>
        </w:r>
      </w:hyperlink>
    </w:p>
    <w:p w14:paraId="3AA05AFD" w14:textId="1A911435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13" w:history="1">
        <w:r w:rsidR="004536F9" w:rsidRPr="0078222D">
          <w:rPr>
            <w:rStyle w:val="affffe"/>
            <w:rFonts w:ascii="Times New Roman" w:hAnsi="Times New Roman"/>
          </w:rPr>
          <w:t>6.5.3.</w:t>
        </w:r>
        <w:r w:rsidR="004536F9" w:rsidRPr="0078222D">
          <w:rPr>
            <w:rStyle w:val="affffe"/>
          </w:rPr>
          <w:t xml:space="preserve"> Проверка реализации видов обеспечения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_Toc147501513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54</w:t>
        </w:r>
        <w:r w:rsidR="004536F9">
          <w:rPr>
            <w:webHidden/>
          </w:rPr>
          <w:fldChar w:fldCharType="end"/>
        </w:r>
      </w:hyperlink>
    </w:p>
    <w:p w14:paraId="34CF80D7" w14:textId="35A89E20" w:rsidR="004536F9" w:rsidRDefault="00C71AE8">
      <w:pPr>
        <w:pStyle w:val="38"/>
        <w:rPr>
          <w:rFonts w:eastAsiaTheme="minorEastAsia" w:cstheme="minorBidi"/>
          <w:sz w:val="22"/>
          <w:szCs w:val="22"/>
          <w:lang w:eastAsia="ru-RU"/>
        </w:rPr>
      </w:pPr>
      <w:hyperlink w:anchor="_Toc147501514" w:history="1">
        <w:r w:rsidR="004536F9" w:rsidRPr="0078222D">
          <w:rPr>
            <w:rStyle w:val="affffe"/>
            <w:rFonts w:ascii="Times New Roman" w:hAnsi="Times New Roman"/>
          </w:rPr>
          <w:t>6.5.4.</w:t>
        </w:r>
        <w:r w:rsidR="004536F9" w:rsidRPr="0078222D">
          <w:rPr>
            <w:rStyle w:val="affffe"/>
          </w:rPr>
          <w:t xml:space="preserve"> Проверка требований к надежности</w:t>
        </w:r>
        <w:r w:rsidR="004536F9">
          <w:rPr>
            <w:webHidden/>
          </w:rPr>
          <w:tab/>
        </w:r>
        <w:r w:rsidR="004536F9">
          <w:rPr>
            <w:webHidden/>
          </w:rPr>
          <w:fldChar w:fldCharType="begin"/>
        </w:r>
        <w:r w:rsidR="004536F9">
          <w:rPr>
            <w:webHidden/>
          </w:rPr>
          <w:instrText xml:space="preserve"> PAGEREF _Toc147501514 \h </w:instrText>
        </w:r>
        <w:r w:rsidR="004536F9">
          <w:rPr>
            <w:webHidden/>
          </w:rPr>
        </w:r>
        <w:r w:rsidR="004536F9">
          <w:rPr>
            <w:webHidden/>
          </w:rPr>
          <w:fldChar w:fldCharType="separate"/>
        </w:r>
        <w:r w:rsidR="004536F9">
          <w:rPr>
            <w:webHidden/>
          </w:rPr>
          <w:t>56</w:t>
        </w:r>
        <w:r w:rsidR="004536F9">
          <w:rPr>
            <w:webHidden/>
          </w:rPr>
          <w:fldChar w:fldCharType="end"/>
        </w:r>
      </w:hyperlink>
    </w:p>
    <w:p w14:paraId="06F40ACF" w14:textId="178E8549" w:rsidR="00215785" w:rsidRDefault="00AB47EF" w:rsidP="00215785">
      <w:pPr>
        <w:pStyle w:val="a5"/>
      </w:pPr>
      <w:r>
        <w:fldChar w:fldCharType="end"/>
      </w:r>
    </w:p>
    <w:p w14:paraId="66C2EFC6" w14:textId="77777777" w:rsidR="00772825" w:rsidRDefault="00772825" w:rsidP="00215785">
      <w:pPr>
        <w:pStyle w:val="a5"/>
      </w:pPr>
    </w:p>
    <w:p w14:paraId="0E22C308" w14:textId="67D1F5E9" w:rsidR="00390EE7" w:rsidRDefault="00F67517" w:rsidP="00F67517">
      <w:pPr>
        <w:pStyle w:val="16"/>
      </w:pPr>
      <w:bookmarkStart w:id="1" w:name="_Toc147501464"/>
      <w:r w:rsidRPr="00F67517">
        <w:lastRenderedPageBreak/>
        <w:t>Объект испытаний</w:t>
      </w:r>
      <w:bookmarkEnd w:id="1"/>
    </w:p>
    <w:p w14:paraId="7CD3DB49" w14:textId="544E116C" w:rsidR="00F67517" w:rsidRDefault="00F67517" w:rsidP="00F67517">
      <w:pPr>
        <w:pStyle w:val="24"/>
      </w:pPr>
      <w:bookmarkStart w:id="2" w:name="_Toc147501465"/>
      <w:r>
        <w:t xml:space="preserve">Наименование объекта </w:t>
      </w:r>
      <w:r w:rsidR="00772825">
        <w:t>испытаний и его обозначение</w:t>
      </w:r>
      <w:bookmarkEnd w:id="2"/>
    </w:p>
    <w:p w14:paraId="5D2D18A0" w14:textId="7CB49B8C" w:rsidR="00F67517" w:rsidRDefault="00F67517" w:rsidP="00F67517">
      <w:pPr>
        <w:pStyle w:val="a5"/>
      </w:pPr>
      <w:r>
        <w:t xml:space="preserve">Объектом испытаний является </w:t>
      </w:r>
      <w:r w:rsidR="001D0D90">
        <w:t>функциональные возможности ЛКК</w:t>
      </w:r>
      <w:r w:rsidRPr="005448D4">
        <w:t>.</w:t>
      </w:r>
    </w:p>
    <w:p w14:paraId="0483FCC7" w14:textId="0E94C897" w:rsidR="00772825" w:rsidRDefault="00772825" w:rsidP="00772825">
      <w:pPr>
        <w:pStyle w:val="a5"/>
      </w:pPr>
      <w:r>
        <w:t xml:space="preserve">Краткое наименование объекта испытаний (обозначение): </w:t>
      </w:r>
      <w:r w:rsidR="001D0D90">
        <w:t xml:space="preserve">системы </w:t>
      </w:r>
      <w:r w:rsidR="001D0D90" w:rsidRPr="00B5704E">
        <w:t xml:space="preserve">«Личный кабинет </w:t>
      </w:r>
      <w:r w:rsidR="001D0D90">
        <w:t>клиента</w:t>
      </w:r>
      <w:r w:rsidR="001D0D90" w:rsidRPr="00B5704E">
        <w:t xml:space="preserve">» </w:t>
      </w:r>
      <w:r w:rsidR="001D0D90" w:rsidRPr="00537F1E">
        <w:t>для нужд ГУП</w:t>
      </w:r>
      <w:r w:rsidR="001D0D90">
        <w:t> </w:t>
      </w:r>
      <w:r w:rsidR="001D0D90" w:rsidRPr="00537F1E">
        <w:t>«Водоканал Санкт-Петербурга»</w:t>
      </w:r>
      <w:r w:rsidRPr="005448D4">
        <w:t>.</w:t>
      </w:r>
    </w:p>
    <w:p w14:paraId="18C32536" w14:textId="75DBF636" w:rsidR="00F67517" w:rsidRDefault="00F67517" w:rsidP="00F67517">
      <w:pPr>
        <w:pStyle w:val="24"/>
      </w:pPr>
      <w:bookmarkStart w:id="3" w:name="_Toc147501466"/>
      <w:r>
        <w:t>Область применения объекта испытаний</w:t>
      </w:r>
      <w:bookmarkEnd w:id="3"/>
    </w:p>
    <w:p w14:paraId="7124A512" w14:textId="2574A659" w:rsidR="001061CC" w:rsidRPr="001061CC" w:rsidRDefault="00F67517" w:rsidP="001D0D90">
      <w:pPr>
        <w:pStyle w:val="a5"/>
      </w:pPr>
      <w:r>
        <w:t xml:space="preserve">Областью применения </w:t>
      </w:r>
      <w:r w:rsidR="001D0D90">
        <w:t>ЛКК</w:t>
      </w:r>
      <w:r>
        <w:t xml:space="preserve"> является</w:t>
      </w:r>
      <w:r w:rsidR="001D0D90">
        <w:t xml:space="preserve"> обеспечение возможности удаленного взаимодействия клиентов ГУП «Водоканал Санкт-Петербурга» </w:t>
      </w:r>
      <w:r w:rsidR="001D0D90" w:rsidRPr="00036138">
        <w:t>(в том числе потенциальных контрагентов) с использованием сети Интернет</w:t>
      </w:r>
      <w:r w:rsidR="001D0D90">
        <w:t xml:space="preserve"> с </w:t>
      </w:r>
      <w:r w:rsidR="001D0D90" w:rsidRPr="00036138">
        <w:t>ГУП «Водоканал Санкт-Петербурга»</w:t>
      </w:r>
      <w:r w:rsidR="001D0D90">
        <w:t>.</w:t>
      </w:r>
    </w:p>
    <w:p w14:paraId="54A026A6" w14:textId="1EF77E7B" w:rsidR="001061CC" w:rsidRDefault="001061CC" w:rsidP="001061CC">
      <w:pPr>
        <w:pStyle w:val="a5"/>
        <w:rPr>
          <w:szCs w:val="20"/>
        </w:rPr>
      </w:pPr>
    </w:p>
    <w:p w14:paraId="17BBF5CD" w14:textId="77777777" w:rsidR="001061CC" w:rsidRPr="001061CC" w:rsidRDefault="001061CC" w:rsidP="001061CC">
      <w:pPr>
        <w:pStyle w:val="a5"/>
      </w:pPr>
    </w:p>
    <w:p w14:paraId="0D4996E9" w14:textId="20BC571E" w:rsidR="000C5DCF" w:rsidRDefault="000C5DCF" w:rsidP="000C5DCF">
      <w:pPr>
        <w:pStyle w:val="16"/>
      </w:pPr>
      <w:bookmarkStart w:id="4" w:name="_Toc147501467"/>
      <w:r>
        <w:lastRenderedPageBreak/>
        <w:t>Цель испытаний</w:t>
      </w:r>
      <w:bookmarkEnd w:id="4"/>
    </w:p>
    <w:p w14:paraId="3E77B818" w14:textId="330F6CE5" w:rsidR="000C5DCF" w:rsidRDefault="000C5DCF" w:rsidP="000C5DCF">
      <w:pPr>
        <w:pStyle w:val="a5"/>
      </w:pPr>
      <w:r>
        <w:t xml:space="preserve">Целями проведения </w:t>
      </w:r>
      <w:r w:rsidR="00772825">
        <w:t>испытаний</w:t>
      </w:r>
      <w:r>
        <w:t xml:space="preserve"> являются:</w:t>
      </w:r>
    </w:p>
    <w:p w14:paraId="0C38026C" w14:textId="77777777" w:rsidR="000C5DCF" w:rsidRPr="003120FC" w:rsidRDefault="000C5DCF" w:rsidP="000C5DCF">
      <w:pPr>
        <w:pStyle w:val="10"/>
      </w:pPr>
      <w:r w:rsidRPr="003120FC">
        <w:rPr>
          <w:rFonts w:eastAsia="Verdana"/>
          <w:szCs w:val="24"/>
        </w:rPr>
        <w:t>проверка корректности взаимодействия подсистем;</w:t>
      </w:r>
    </w:p>
    <w:p w14:paraId="5BC19105" w14:textId="28D4884C" w:rsidR="000C5DCF" w:rsidRPr="003120FC" w:rsidRDefault="000C5DCF" w:rsidP="00C375B2">
      <w:pPr>
        <w:pStyle w:val="10"/>
      </w:pPr>
      <w:r w:rsidRPr="003120FC">
        <w:t>проверка готовности</w:t>
      </w:r>
      <w:r w:rsidR="00D5450C">
        <w:t xml:space="preserve"> доработанных функциональных возможностей Системы</w:t>
      </w:r>
      <w:r w:rsidRPr="003120FC">
        <w:t>.</w:t>
      </w:r>
    </w:p>
    <w:p w14:paraId="55380106" w14:textId="26CAA310" w:rsidR="000C5DCF" w:rsidRDefault="000C5DCF" w:rsidP="00C375B2">
      <w:pPr>
        <w:pStyle w:val="16"/>
      </w:pPr>
      <w:bookmarkStart w:id="5" w:name="_Toc147501468"/>
      <w:r>
        <w:lastRenderedPageBreak/>
        <w:t>Общие положения</w:t>
      </w:r>
      <w:bookmarkEnd w:id="5"/>
    </w:p>
    <w:p w14:paraId="421CE363" w14:textId="5C556C47" w:rsidR="000C5DCF" w:rsidRDefault="000C5DCF" w:rsidP="000C5DCF">
      <w:pPr>
        <w:pStyle w:val="24"/>
      </w:pPr>
      <w:bookmarkStart w:id="6" w:name="_Toc147501469"/>
      <w:r>
        <w:t>Место и продолжительность испытаний</w:t>
      </w:r>
      <w:bookmarkEnd w:id="6"/>
    </w:p>
    <w:p w14:paraId="0F5EC4E9" w14:textId="171E7EC6" w:rsidR="000C5DCF" w:rsidRPr="008372E1" w:rsidRDefault="000C5DCF" w:rsidP="00D5709F">
      <w:pPr>
        <w:pStyle w:val="a5"/>
      </w:pPr>
      <w:r w:rsidRPr="00D5709F">
        <w:t>Испытания проводятся по адресу:</w:t>
      </w:r>
      <w:r w:rsidR="001061CC">
        <w:t xml:space="preserve"> </w:t>
      </w:r>
      <w:r w:rsidR="004536F9">
        <w:t>выбирается Заказчиком.</w:t>
      </w:r>
    </w:p>
    <w:p w14:paraId="41B4D258" w14:textId="7DE834CE" w:rsidR="000C5DCF" w:rsidRDefault="000C5DCF" w:rsidP="00D5709F">
      <w:pPr>
        <w:pStyle w:val="a5"/>
      </w:pPr>
      <w:r w:rsidRPr="00D5709F">
        <w:t xml:space="preserve">Продолжительность проведения </w:t>
      </w:r>
      <w:r w:rsidR="00D5450C">
        <w:t>приемочных</w:t>
      </w:r>
      <w:r w:rsidR="008372E1" w:rsidRPr="008372E1">
        <w:t xml:space="preserve"> </w:t>
      </w:r>
      <w:r w:rsidRPr="00D5709F">
        <w:t xml:space="preserve">испытаний не должна превышать </w:t>
      </w:r>
      <w:r w:rsidR="004536F9">
        <w:t>одну неделю</w:t>
      </w:r>
    </w:p>
    <w:p w14:paraId="24FC815E" w14:textId="20E73346" w:rsidR="000C5DCF" w:rsidRDefault="000C5DCF" w:rsidP="000C5DCF">
      <w:pPr>
        <w:pStyle w:val="24"/>
      </w:pPr>
      <w:bookmarkStart w:id="7" w:name="_Toc101523316"/>
      <w:bookmarkStart w:id="8" w:name="_Toc147501470"/>
      <w:r>
        <w:t>Организации, участвующие в испытаниях</w:t>
      </w:r>
      <w:bookmarkEnd w:id="7"/>
      <w:bookmarkEnd w:id="8"/>
    </w:p>
    <w:p w14:paraId="0B65576D" w14:textId="77777777" w:rsidR="009F1673" w:rsidRDefault="000C5DCF" w:rsidP="009F1673">
      <w:pPr>
        <w:pStyle w:val="a5"/>
      </w:pPr>
      <w:r w:rsidRPr="00A077E8">
        <w:t>Заказчик</w:t>
      </w:r>
      <w:r>
        <w:t xml:space="preserve"> – </w:t>
      </w:r>
      <w:r w:rsidR="009F1673" w:rsidRPr="009F1673">
        <w:t>Государственное унитарное предприятие «Водоканал Санкт‑Петербурга»</w:t>
      </w:r>
      <w:r w:rsidR="009F1673">
        <w:t>.</w:t>
      </w:r>
    </w:p>
    <w:p w14:paraId="287CF4BF" w14:textId="42CCE61D" w:rsidR="000C5DCF" w:rsidRPr="00A077E8" w:rsidRDefault="000C5DCF" w:rsidP="009F1673">
      <w:pPr>
        <w:pStyle w:val="a5"/>
      </w:pPr>
      <w:r w:rsidRPr="008B48F0">
        <w:t xml:space="preserve">Исполнитель – </w:t>
      </w:r>
      <w:r w:rsidR="009F1673" w:rsidRPr="00B5704E">
        <w:rPr>
          <w:rFonts w:eastAsia="Calibri"/>
        </w:rPr>
        <w:t>Общество с ограниченной ответственностью «СИГМА»</w:t>
      </w:r>
      <w:r w:rsidRPr="008B48F0">
        <w:t>.</w:t>
      </w:r>
    </w:p>
    <w:p w14:paraId="2292F588" w14:textId="06F8B34F" w:rsidR="000C5DCF" w:rsidRDefault="000C5DCF" w:rsidP="00B47180">
      <w:pPr>
        <w:pStyle w:val="24"/>
      </w:pPr>
      <w:bookmarkStart w:id="9" w:name="_Toc101523317"/>
      <w:bookmarkStart w:id="10" w:name="_Toc147501471"/>
      <w:r>
        <w:t xml:space="preserve">Перечень ранее </w:t>
      </w:r>
      <w:r w:rsidRPr="00B47180">
        <w:t>проведенных</w:t>
      </w:r>
      <w:r>
        <w:t xml:space="preserve"> испытаний</w:t>
      </w:r>
      <w:bookmarkEnd w:id="9"/>
      <w:bookmarkEnd w:id="10"/>
    </w:p>
    <w:p w14:paraId="1DED9FC2" w14:textId="6B6D54F1" w:rsidR="000C5DCF" w:rsidRDefault="000C5DCF" w:rsidP="000C5DCF">
      <w:pPr>
        <w:pStyle w:val="a5"/>
      </w:pPr>
      <w:r w:rsidRPr="00461BF7">
        <w:t xml:space="preserve">Испытания </w:t>
      </w:r>
      <w:r w:rsidR="00B328F5">
        <w:t>ЛКК</w:t>
      </w:r>
      <w:r>
        <w:t xml:space="preserve"> ранее не проводились.</w:t>
      </w:r>
    </w:p>
    <w:p w14:paraId="67BCF4ED" w14:textId="49A7F137" w:rsidR="000C5DCF" w:rsidRDefault="000C5DCF" w:rsidP="000C5DCF">
      <w:pPr>
        <w:pStyle w:val="16"/>
      </w:pPr>
      <w:bookmarkStart w:id="11" w:name="_Toc101523318"/>
      <w:bookmarkStart w:id="12" w:name="_Toc147501472"/>
      <w:r>
        <w:lastRenderedPageBreak/>
        <w:t>Объем испытаний</w:t>
      </w:r>
      <w:bookmarkEnd w:id="11"/>
      <w:bookmarkEnd w:id="12"/>
    </w:p>
    <w:p w14:paraId="47683A80" w14:textId="110CEEC8" w:rsidR="00206BC3" w:rsidRDefault="00953DC4" w:rsidP="00BD184D">
      <w:pPr>
        <w:pStyle w:val="a5"/>
      </w:pPr>
      <w:r>
        <w:t>Приемочные</w:t>
      </w:r>
      <w:r w:rsidR="00AF1786">
        <w:t xml:space="preserve"> испытания </w:t>
      </w:r>
      <w:r w:rsidR="00206BC3">
        <w:t>должны проводиться в следующей последовательности:</w:t>
      </w:r>
    </w:p>
    <w:p w14:paraId="3491B2D1" w14:textId="6DB5BEC1" w:rsidR="00206BC3" w:rsidRDefault="00042103" w:rsidP="00042103">
      <w:pPr>
        <w:pStyle w:val="15"/>
      </w:pPr>
      <w:r>
        <w:t xml:space="preserve">Заказчиком </w:t>
      </w:r>
      <w:r w:rsidR="005E5DC9">
        <w:t>П</w:t>
      </w:r>
      <w:r>
        <w:t>риказом назначается</w:t>
      </w:r>
      <w:r w:rsidR="00C231DC">
        <w:t xml:space="preserve"> приемочная</w:t>
      </w:r>
      <w:r>
        <w:t xml:space="preserve"> комиссия, дата и </w:t>
      </w:r>
      <w:r w:rsidR="00AF1786">
        <w:t>место</w:t>
      </w:r>
      <w:r>
        <w:t xml:space="preserve"> проведения испытаний.</w:t>
      </w:r>
      <w:r w:rsidR="00D17589">
        <w:t xml:space="preserve"> Дата и место проведения согласуются с Исполнителем.</w:t>
      </w:r>
    </w:p>
    <w:p w14:paraId="05B8949C" w14:textId="71357D3C" w:rsidR="00042103" w:rsidRDefault="00AF1786" w:rsidP="00042103">
      <w:pPr>
        <w:pStyle w:val="15"/>
      </w:pPr>
      <w:r>
        <w:t xml:space="preserve">Испытаний проводятся согласно последовательности проверок, указанных в настоящем документе. Допускается изменение последовательности по требованию приемочной комиссии, </w:t>
      </w:r>
      <w:r w:rsidRPr="003033BF">
        <w:t xml:space="preserve">если между </w:t>
      </w:r>
      <w:r w:rsidR="001479FF">
        <w:t>проверками</w:t>
      </w:r>
      <w:r w:rsidRPr="003033BF">
        <w:t xml:space="preserve"> нет зависимостей</w:t>
      </w:r>
      <w:r>
        <w:t>.</w:t>
      </w:r>
    </w:p>
    <w:p w14:paraId="5AE68B21" w14:textId="51607818" w:rsidR="00AF1786" w:rsidRDefault="001479FF" w:rsidP="00042103">
      <w:pPr>
        <w:pStyle w:val="15"/>
      </w:pPr>
      <w:r>
        <w:t>Формируется протокол проведения испытаний, в котором отражены результаты прохождения проверок, замечания и рекомендации приемочной комиссии.</w:t>
      </w:r>
    </w:p>
    <w:p w14:paraId="3D7899CA" w14:textId="56B0ADC7" w:rsidR="00BD184D" w:rsidRPr="00444BE4" w:rsidRDefault="00BD184D" w:rsidP="00BD184D">
      <w:pPr>
        <w:pStyle w:val="a5"/>
      </w:pPr>
    </w:p>
    <w:p w14:paraId="53078B80" w14:textId="692E6CA8" w:rsidR="00BD184D" w:rsidRPr="00BD184D" w:rsidRDefault="00BD184D" w:rsidP="00BD184D">
      <w:pPr>
        <w:pStyle w:val="16"/>
      </w:pPr>
      <w:bookmarkStart w:id="13" w:name="_Toc147501473"/>
      <w:r>
        <w:lastRenderedPageBreak/>
        <w:t>Условия и порядок проведения испытаний</w:t>
      </w:r>
      <w:bookmarkEnd w:id="13"/>
    </w:p>
    <w:p w14:paraId="417D2F71" w14:textId="0EC9FD11" w:rsidR="00BD184D" w:rsidRDefault="00BD184D" w:rsidP="00BD184D">
      <w:pPr>
        <w:pStyle w:val="24"/>
      </w:pPr>
      <w:bookmarkStart w:id="14" w:name="_Toc101523323"/>
      <w:bookmarkStart w:id="15" w:name="_Toc147501474"/>
      <w:r>
        <w:t>У</w:t>
      </w:r>
      <w:r w:rsidRPr="00E435D7">
        <w:t>словия проведения испытаний</w:t>
      </w:r>
      <w:bookmarkEnd w:id="14"/>
      <w:bookmarkEnd w:id="15"/>
    </w:p>
    <w:p w14:paraId="36EE6E64" w14:textId="6E39619B" w:rsidR="00BD184D" w:rsidRDefault="00BD184D" w:rsidP="00BD184D">
      <w:pPr>
        <w:pStyle w:val="a5"/>
      </w:pPr>
      <w:r>
        <w:t>Условием для начала проведения испытаний</w:t>
      </w:r>
      <w:r w:rsidR="00444BE4">
        <w:t xml:space="preserve"> </w:t>
      </w:r>
      <w:r w:rsidR="00953D62">
        <w:t>ЛКК является</w:t>
      </w:r>
      <w:r>
        <w:t xml:space="preserve"> выполнение следующих подготовительных мероприятий:</w:t>
      </w:r>
    </w:p>
    <w:p w14:paraId="740DB649" w14:textId="20C6B1A8" w:rsidR="00BD184D" w:rsidRDefault="006B4CAD" w:rsidP="00BD184D">
      <w:pPr>
        <w:pStyle w:val="10"/>
        <w:rPr>
          <w:rFonts w:eastAsia="Verdana"/>
        </w:rPr>
      </w:pPr>
      <w:r>
        <w:rPr>
          <w:rFonts w:eastAsia="Verdana"/>
        </w:rPr>
        <w:t xml:space="preserve">Исполнителем выполнены работы </w:t>
      </w:r>
      <w:r w:rsidR="00953D62">
        <w:rPr>
          <w:rFonts w:eastAsia="Verdana"/>
        </w:rPr>
        <w:t>ЛКК</w:t>
      </w:r>
      <w:r>
        <w:rPr>
          <w:rFonts w:eastAsia="Verdana"/>
        </w:rPr>
        <w:t xml:space="preserve"> </w:t>
      </w:r>
      <w:r w:rsidR="008734ED">
        <w:rPr>
          <w:rFonts w:eastAsia="Verdana"/>
        </w:rPr>
        <w:t>в объеме,</w:t>
      </w:r>
      <w:r>
        <w:rPr>
          <w:rFonts w:eastAsia="Verdana"/>
        </w:rPr>
        <w:t xml:space="preserve"> </w:t>
      </w:r>
      <w:r w:rsidR="00953D62">
        <w:rPr>
          <w:rFonts w:eastAsia="Verdana"/>
        </w:rPr>
        <w:t>установленном в Договоре</w:t>
      </w:r>
      <w:r w:rsidR="00BD184D">
        <w:t>.</w:t>
      </w:r>
    </w:p>
    <w:p w14:paraId="4D17050E" w14:textId="77777777" w:rsidR="00BD184D" w:rsidRDefault="00BD184D" w:rsidP="00BD184D">
      <w:pPr>
        <w:pStyle w:val="10"/>
        <w:rPr>
          <w:rFonts w:eastAsia="Verdana"/>
        </w:rPr>
      </w:pPr>
      <w:r>
        <w:rPr>
          <w:rFonts w:eastAsia="Verdana"/>
        </w:rPr>
        <w:t>Между Исполнителем и Заказчиком согласованы:</w:t>
      </w:r>
    </w:p>
    <w:p w14:paraId="0729D1B7" w14:textId="77777777" w:rsidR="00BD184D" w:rsidRPr="00F6507E" w:rsidRDefault="00BD184D" w:rsidP="004E44AE">
      <w:pPr>
        <w:pStyle w:val="21"/>
        <w:rPr>
          <w:rFonts w:eastAsia="Verdana"/>
        </w:rPr>
      </w:pPr>
      <w:r w:rsidRPr="00F6507E">
        <w:rPr>
          <w:rFonts w:eastAsia="Verdana"/>
        </w:rPr>
        <w:t xml:space="preserve">даты </w:t>
      </w:r>
      <w:r>
        <w:rPr>
          <w:rFonts w:eastAsia="Verdana"/>
        </w:rPr>
        <w:t xml:space="preserve">и время </w:t>
      </w:r>
      <w:r w:rsidRPr="00F6507E">
        <w:rPr>
          <w:rFonts w:eastAsia="Verdana"/>
        </w:rPr>
        <w:t>проведения испытаний;</w:t>
      </w:r>
    </w:p>
    <w:p w14:paraId="6A5F14F9" w14:textId="77777777" w:rsidR="00BD184D" w:rsidRPr="00F6507E" w:rsidRDefault="00BD184D" w:rsidP="004E44AE">
      <w:pPr>
        <w:pStyle w:val="21"/>
        <w:rPr>
          <w:rFonts w:eastAsia="Verdana"/>
        </w:rPr>
      </w:pPr>
      <w:r>
        <w:rPr>
          <w:rFonts w:eastAsia="Verdana"/>
        </w:rPr>
        <w:t xml:space="preserve">фактическое </w:t>
      </w:r>
      <w:r w:rsidRPr="00F6507E">
        <w:rPr>
          <w:rFonts w:eastAsia="Verdana"/>
        </w:rPr>
        <w:t>место проведения испытаний;</w:t>
      </w:r>
    </w:p>
    <w:p w14:paraId="5CB476D6" w14:textId="77777777" w:rsidR="00BD184D" w:rsidRDefault="00BD184D" w:rsidP="004E44AE">
      <w:pPr>
        <w:pStyle w:val="21"/>
        <w:rPr>
          <w:rFonts w:eastAsia="Verdana"/>
        </w:rPr>
      </w:pPr>
      <w:r w:rsidRPr="00F6507E">
        <w:rPr>
          <w:rFonts w:eastAsia="Verdana"/>
        </w:rPr>
        <w:t>состав</w:t>
      </w:r>
      <w:r>
        <w:t xml:space="preserve"> участников испытаний.</w:t>
      </w:r>
    </w:p>
    <w:p w14:paraId="57D873A7" w14:textId="77777777" w:rsidR="00174297" w:rsidRDefault="00174297" w:rsidP="00BD184D">
      <w:pPr>
        <w:pStyle w:val="a5"/>
        <w:rPr>
          <w:rFonts w:eastAsia="Verdana"/>
          <w:szCs w:val="24"/>
        </w:rPr>
      </w:pPr>
      <w:r w:rsidRPr="00174297">
        <w:rPr>
          <w:rFonts w:eastAsia="Verdana"/>
          <w:szCs w:val="24"/>
        </w:rPr>
        <w:t>Выделено необходимое техническое обеспечение для проведения испытаний (перечень должен быть определён и согласован с Заказчиком дополнительно).</w:t>
      </w:r>
    </w:p>
    <w:p w14:paraId="36FC6A15" w14:textId="656E69A9" w:rsidR="00BD184D" w:rsidRDefault="00BD184D" w:rsidP="00BD184D">
      <w:pPr>
        <w:pStyle w:val="a5"/>
        <w:rPr>
          <w:rFonts w:eastAsia="Verdana"/>
          <w:szCs w:val="24"/>
        </w:rPr>
      </w:pPr>
      <w:bookmarkStart w:id="16" w:name="_GoBack"/>
      <w:bookmarkEnd w:id="16"/>
      <w:r>
        <w:rPr>
          <w:rFonts w:eastAsia="Verdana"/>
          <w:szCs w:val="24"/>
        </w:rPr>
        <w:t xml:space="preserve">Перед проведением испытания должна быть выполнена настройка </w:t>
      </w:r>
      <w:r w:rsidR="008734ED">
        <w:rPr>
          <w:rFonts w:eastAsia="Verdana"/>
          <w:szCs w:val="24"/>
        </w:rPr>
        <w:t>технических средств</w:t>
      </w:r>
      <w:r>
        <w:rPr>
          <w:rFonts w:eastAsia="Verdana"/>
          <w:szCs w:val="24"/>
        </w:rPr>
        <w:t xml:space="preserve"> и загрузка тестовых данных.</w:t>
      </w:r>
    </w:p>
    <w:p w14:paraId="413730CF" w14:textId="564C7254" w:rsidR="00BD184D" w:rsidRDefault="00BD184D" w:rsidP="00BD184D">
      <w:pPr>
        <w:pStyle w:val="24"/>
      </w:pPr>
      <w:bookmarkStart w:id="17" w:name="_Toc101523325"/>
      <w:bookmarkStart w:id="18" w:name="_Toc147501475"/>
      <w:r>
        <w:t>М</w:t>
      </w:r>
      <w:r w:rsidRPr="00472F19">
        <w:t>еры, обеспечивающие безопасность и безаварийность проведения испытаний</w:t>
      </w:r>
      <w:bookmarkEnd w:id="17"/>
      <w:bookmarkEnd w:id="18"/>
    </w:p>
    <w:p w14:paraId="3F9B2C01" w14:textId="2EAF89EC" w:rsidR="00BD184D" w:rsidRDefault="00BD184D" w:rsidP="00BD184D">
      <w:pPr>
        <w:pStyle w:val="a5"/>
      </w:pPr>
      <w:r>
        <w:t>Оборудование, используемое на испытаниях, должно быть исправно. Специалисты проводящие испытания должны обладать экспертизой и навыками достаточными для выполнения сценариев, описанных в настоящем документе.</w:t>
      </w:r>
    </w:p>
    <w:p w14:paraId="1F4AFF46" w14:textId="57A64FF8" w:rsidR="00802515" w:rsidRDefault="00AD7FA3" w:rsidP="00802515">
      <w:pPr>
        <w:pStyle w:val="24"/>
      </w:pPr>
      <w:bookmarkStart w:id="19" w:name="_Toc147501476"/>
      <w:r>
        <w:t>Результат испытаний</w:t>
      </w:r>
      <w:bookmarkEnd w:id="19"/>
    </w:p>
    <w:p w14:paraId="16C1475C" w14:textId="595A23AF" w:rsidR="00802515" w:rsidRDefault="000A431F" w:rsidP="00BD184D">
      <w:pPr>
        <w:pStyle w:val="a5"/>
      </w:pPr>
      <w:r>
        <w:t>При прохождении сценариев</w:t>
      </w:r>
      <w:r w:rsidR="00D15933">
        <w:t xml:space="preserve"> методики</w:t>
      </w:r>
      <w:r>
        <w:t xml:space="preserve"> проверок </w:t>
      </w:r>
      <w:r w:rsidR="003A5FB4">
        <w:t>описание возможных результатов,</w:t>
      </w:r>
      <w:r>
        <w:t xml:space="preserve"> представленные в таблице</w:t>
      </w:r>
      <w:r w:rsidR="00D15933">
        <w:t xml:space="preserve"> </w:t>
      </w:r>
      <w:r w:rsidR="00D15933">
        <w:fldChar w:fldCharType="begin"/>
      </w:r>
      <w:r w:rsidR="00D15933">
        <w:instrText xml:space="preserve"> REF _Ref102739842 \h\</w:instrText>
      </w:r>
      <w:r w:rsidR="00D15933" w:rsidRPr="00D15933">
        <w:instrText>#</w:instrText>
      </w:r>
      <w:r w:rsidR="00D15933">
        <w:instrText xml:space="preserve">\0 </w:instrText>
      </w:r>
      <w:r w:rsidR="00D15933">
        <w:fldChar w:fldCharType="separate"/>
      </w:r>
      <w:r w:rsidR="004536F9">
        <w:t>1</w:t>
      </w:r>
      <w:r w:rsidR="00D15933">
        <w:fldChar w:fldCharType="end"/>
      </w:r>
      <w:r w:rsidR="00D15933">
        <w:t>.</w:t>
      </w:r>
    </w:p>
    <w:p w14:paraId="7745FD98" w14:textId="1714851B" w:rsidR="000A431F" w:rsidRDefault="000A431F" w:rsidP="00D15933">
      <w:pPr>
        <w:pStyle w:val="affd"/>
      </w:pPr>
      <w:bookmarkStart w:id="20" w:name="_Ref102739842"/>
      <w:r>
        <w:t xml:space="preserve">Таблица </w:t>
      </w:r>
      <w:fldSimple w:instr=" SEQ Таблица \* ARABIC ">
        <w:r w:rsidR="004536F9">
          <w:rPr>
            <w:noProof/>
          </w:rPr>
          <w:t>1</w:t>
        </w:r>
      </w:fldSimple>
      <w:r w:rsidR="00D15933">
        <w:t xml:space="preserve"> – Результат прохождения сценариев методики проверок</w:t>
      </w:r>
      <w:bookmarkEnd w:id="20"/>
    </w:p>
    <w:tbl>
      <w:tblPr>
        <w:tblStyle w:val="afffffb"/>
        <w:tblW w:w="0" w:type="auto"/>
        <w:tblLook w:val="04A0" w:firstRow="1" w:lastRow="0" w:firstColumn="1" w:lastColumn="0" w:noHBand="0" w:noVBand="1"/>
      </w:tblPr>
      <w:tblGrid>
        <w:gridCol w:w="3415"/>
        <w:gridCol w:w="5929"/>
      </w:tblGrid>
      <w:tr w:rsidR="000A431F" w14:paraId="2678FCA0" w14:textId="77777777" w:rsidTr="00A349FA">
        <w:trPr>
          <w:tblHeader/>
        </w:trPr>
        <w:tc>
          <w:tcPr>
            <w:tcW w:w="3681" w:type="dxa"/>
          </w:tcPr>
          <w:p w14:paraId="6C864184" w14:textId="022F95FC" w:rsidR="000A431F" w:rsidRDefault="00707DF4" w:rsidP="00707DF4">
            <w:pPr>
              <w:pStyle w:val="afd"/>
            </w:pPr>
            <w:r>
              <w:t>Результат испытания</w:t>
            </w:r>
          </w:p>
        </w:tc>
        <w:tc>
          <w:tcPr>
            <w:tcW w:w="6514" w:type="dxa"/>
          </w:tcPr>
          <w:p w14:paraId="758C67DA" w14:textId="35604E72" w:rsidR="000A431F" w:rsidRDefault="00707DF4" w:rsidP="00707DF4">
            <w:pPr>
              <w:pStyle w:val="afd"/>
            </w:pPr>
            <w:r>
              <w:t>Описание результата</w:t>
            </w:r>
          </w:p>
        </w:tc>
      </w:tr>
      <w:tr w:rsidR="000A431F" w14:paraId="6DD6FFBB" w14:textId="77777777" w:rsidTr="00707DF4">
        <w:tc>
          <w:tcPr>
            <w:tcW w:w="3681" w:type="dxa"/>
          </w:tcPr>
          <w:p w14:paraId="0A80454B" w14:textId="0E5CF586" w:rsidR="000A431F" w:rsidRDefault="00707DF4" w:rsidP="00466F2D">
            <w:pPr>
              <w:pStyle w:val="afff"/>
            </w:pPr>
            <w:r>
              <w:t>Соответствует требовани</w:t>
            </w:r>
            <w:r w:rsidR="00953DC4">
              <w:t>я</w:t>
            </w:r>
            <w:r>
              <w:t>м</w:t>
            </w:r>
          </w:p>
        </w:tc>
        <w:tc>
          <w:tcPr>
            <w:tcW w:w="6514" w:type="dxa"/>
          </w:tcPr>
          <w:p w14:paraId="75EF0670" w14:textId="581EE962" w:rsidR="000A431F" w:rsidRPr="00557B07" w:rsidRDefault="00707DF4" w:rsidP="00466F2D">
            <w:pPr>
              <w:pStyle w:val="afff"/>
            </w:pPr>
            <w:r>
              <w:t xml:space="preserve">При прохождении сценария из методики проверки реакция </w:t>
            </w:r>
            <w:r w:rsidR="00953DC4">
              <w:t>ЛКК</w:t>
            </w:r>
            <w:r>
              <w:t xml:space="preserve"> полностью соответствовала</w:t>
            </w:r>
            <w:r w:rsidR="00557B07">
              <w:t xml:space="preserve"> </w:t>
            </w:r>
            <w:r w:rsidR="00953DC4">
              <w:t>реакциям ЛКК,</w:t>
            </w:r>
            <w:r w:rsidR="00557B07">
              <w:t xml:space="preserve"> указанным в столбце «Ожидаемый результат»</w:t>
            </w:r>
          </w:p>
        </w:tc>
      </w:tr>
      <w:tr w:rsidR="000A431F" w14:paraId="0DA46FD2" w14:textId="77777777" w:rsidTr="00707DF4">
        <w:tc>
          <w:tcPr>
            <w:tcW w:w="3681" w:type="dxa"/>
          </w:tcPr>
          <w:p w14:paraId="6C1D8B50" w14:textId="1F43D9A4" w:rsidR="000A431F" w:rsidRDefault="00707DF4" w:rsidP="00466F2D">
            <w:pPr>
              <w:pStyle w:val="afff"/>
            </w:pPr>
            <w:r>
              <w:t>Не соответствует требованиям</w:t>
            </w:r>
          </w:p>
        </w:tc>
        <w:tc>
          <w:tcPr>
            <w:tcW w:w="6514" w:type="dxa"/>
          </w:tcPr>
          <w:p w14:paraId="447668EF" w14:textId="5D00B7AF" w:rsidR="000A431F" w:rsidRDefault="00466F2D" w:rsidP="00466F2D">
            <w:pPr>
              <w:pStyle w:val="afff"/>
            </w:pPr>
            <w:r>
              <w:t xml:space="preserve">При прохождении сценария из методики проверки реакция </w:t>
            </w:r>
            <w:r w:rsidR="00953DC4">
              <w:t>ЛКК</w:t>
            </w:r>
            <w:r>
              <w:t xml:space="preserve"> не соответствовала реакциям </w:t>
            </w:r>
            <w:r w:rsidR="00953DC4">
              <w:t>ЛКК,</w:t>
            </w:r>
            <w:r>
              <w:t xml:space="preserve"> указанным в столбце «Ожидаемый результат»</w:t>
            </w:r>
          </w:p>
        </w:tc>
      </w:tr>
    </w:tbl>
    <w:p w14:paraId="0A6B534B" w14:textId="27A53259" w:rsidR="000A431F" w:rsidRDefault="000A431F" w:rsidP="003D3785">
      <w:pPr>
        <w:pStyle w:val="aff5"/>
      </w:pPr>
      <w:r w:rsidRPr="001479FF">
        <w:t>Обнаруженные в процессе испытаний неисправности и неточности</w:t>
      </w:r>
      <w:r>
        <w:t>,</w:t>
      </w:r>
      <w:r w:rsidRPr="001479FF">
        <w:t xml:space="preserve"> </w:t>
      </w:r>
      <w:r>
        <w:t>за</w:t>
      </w:r>
      <w:r w:rsidRPr="001479FF">
        <w:t>фиксир</w:t>
      </w:r>
      <w:r w:rsidR="00A73135">
        <w:t>ованы</w:t>
      </w:r>
      <w:r w:rsidRPr="001479FF">
        <w:t xml:space="preserve"> в протоколе испытаний и устраняются Исполнителем в сроки, согласованные с Заказчиком</w:t>
      </w:r>
      <w:r>
        <w:t xml:space="preserve">. Исполнитель исправляет замечания приемочной комиссии в установленные сроки. После </w:t>
      </w:r>
      <w:r>
        <w:lastRenderedPageBreak/>
        <w:t>этого проводятся повторные испытания, при проведении которых проверяет устранение замечаний. Повторные испытания проводят до полного устранения замечаний комиссии.</w:t>
      </w:r>
    </w:p>
    <w:p w14:paraId="157FDBF9" w14:textId="74C097BD" w:rsidR="00BD184D" w:rsidRDefault="003D3785" w:rsidP="00953DC4">
      <w:pPr>
        <w:pStyle w:val="a5"/>
        <w:sectPr w:rsidR="00BD184D" w:rsidSect="00D15933">
          <w:pgSz w:w="11906" w:h="16838"/>
          <w:pgMar w:top="1134" w:right="851" w:bottom="1134" w:left="1701" w:header="709" w:footer="403" w:gutter="0"/>
          <w:cols w:space="708"/>
          <w:docGrid w:linePitch="360"/>
        </w:sectPr>
      </w:pPr>
      <w:r>
        <w:t xml:space="preserve">В результате проведения испытаний </w:t>
      </w:r>
      <w:r w:rsidR="00953DC4">
        <w:t>формируется Протокол проведения приемочных испытаний.</w:t>
      </w:r>
    </w:p>
    <w:p w14:paraId="2DDD8E12" w14:textId="6CFECD8A" w:rsidR="00BD184D" w:rsidRDefault="00BD184D" w:rsidP="00BD184D">
      <w:pPr>
        <w:pStyle w:val="16"/>
      </w:pPr>
      <w:bookmarkStart w:id="21" w:name="_Toc147501477"/>
      <w:r>
        <w:lastRenderedPageBreak/>
        <w:t xml:space="preserve">Методики </w:t>
      </w:r>
      <w:r w:rsidR="006E5ECA">
        <w:t>проведения испытаний и проверок</w:t>
      </w:r>
      <w:bookmarkEnd w:id="21"/>
    </w:p>
    <w:p w14:paraId="652B2DF0" w14:textId="27EC3CFC" w:rsidR="00BD184D" w:rsidRDefault="003C2D29" w:rsidP="00BD184D">
      <w:pPr>
        <w:pStyle w:val="24"/>
      </w:pPr>
      <w:bookmarkStart w:id="22" w:name="_Toc147501478"/>
      <w:r>
        <w:t>Требования к системе в целом</w:t>
      </w:r>
      <w:bookmarkEnd w:id="22"/>
    </w:p>
    <w:p w14:paraId="1630CC20" w14:textId="21327145" w:rsidR="003C2D29" w:rsidRPr="003C2D29" w:rsidRDefault="003C2D29" w:rsidP="003C2D29">
      <w:pPr>
        <w:pStyle w:val="33"/>
      </w:pPr>
      <w:bookmarkStart w:id="23" w:name="_Toc147501479"/>
      <w:r w:rsidRPr="002472CF">
        <w:t xml:space="preserve">Проверка </w:t>
      </w:r>
      <w:r>
        <w:t>реализации общих требований к Системе</w:t>
      </w:r>
      <w:bookmarkEnd w:id="23"/>
    </w:p>
    <w:p w14:paraId="37DB3301" w14:textId="22526979" w:rsidR="00BD184D" w:rsidRDefault="00CA2E72" w:rsidP="00BD184D">
      <w:pPr>
        <w:pStyle w:val="a5"/>
      </w:pPr>
      <w:r>
        <w:t>В таблице</w:t>
      </w:r>
      <w:r w:rsidR="0084612F">
        <w:t xml:space="preserve"> </w:t>
      </w:r>
      <w:r w:rsidR="0084612F">
        <w:fldChar w:fldCharType="begin"/>
      </w:r>
      <w:r w:rsidR="0084612F">
        <w:instrText xml:space="preserve"> REF _Ref147404951 \h</w:instrText>
      </w:r>
      <w:r w:rsidR="006C0293">
        <w:instrText>\</w:instrText>
      </w:r>
      <w:r w:rsidR="006C0293" w:rsidRPr="006C0293">
        <w:instrText>#</w:instrText>
      </w:r>
      <w:r w:rsidR="006C0293">
        <w:instrText>\0</w:instrText>
      </w:r>
      <w:r w:rsidR="0084612F">
        <w:instrText xml:space="preserve"> </w:instrText>
      </w:r>
      <w:r w:rsidR="0084612F">
        <w:fldChar w:fldCharType="separate"/>
      </w:r>
      <w:r w:rsidR="004536F9">
        <w:t>2</w:t>
      </w:r>
      <w:r w:rsidR="0084612F">
        <w:fldChar w:fldCharType="end"/>
      </w:r>
      <w:r>
        <w:t xml:space="preserve"> представлены методики проверки выполнения </w:t>
      </w:r>
      <w:r w:rsidR="00953D62">
        <w:t>общих требований</w:t>
      </w:r>
      <w:r>
        <w:t>.</w:t>
      </w:r>
    </w:p>
    <w:p w14:paraId="607DBEBA" w14:textId="68D74674" w:rsidR="00CA2E72" w:rsidRPr="006E5ECA" w:rsidRDefault="00CA2E72" w:rsidP="00CA2E72">
      <w:pPr>
        <w:pStyle w:val="affd"/>
      </w:pPr>
      <w:bookmarkStart w:id="24" w:name="_Ref147404951"/>
      <w:r>
        <w:t xml:space="preserve">Таблица </w:t>
      </w:r>
      <w:fldSimple w:instr=" SEQ Таблица \* ARABIC ">
        <w:r w:rsidR="004536F9">
          <w:rPr>
            <w:noProof/>
          </w:rPr>
          <w:t>2</w:t>
        </w:r>
      </w:fldSimple>
      <w:r>
        <w:t xml:space="preserve"> – Методика проверки реализации </w:t>
      </w:r>
      <w:r w:rsidR="00953D62">
        <w:t>общих требований к Системе</w:t>
      </w:r>
      <w:bookmarkEnd w:id="24"/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953D62" w:rsidRPr="002472CF" w14:paraId="4F53D6E7" w14:textId="77777777" w:rsidTr="00953D62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AEE6BB5" w14:textId="77777777" w:rsidR="00953D62" w:rsidRPr="002472CF" w:rsidRDefault="00953D62" w:rsidP="00CA2E72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03497981" w14:textId="77777777" w:rsidR="00953D62" w:rsidRPr="002472CF" w:rsidRDefault="00953D62" w:rsidP="00CA2E72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34C6F28D" w14:textId="77777777" w:rsidR="00953D62" w:rsidRPr="002472CF" w:rsidRDefault="00953D62" w:rsidP="00CA2E72">
            <w:pPr>
              <w:pStyle w:val="afd"/>
            </w:pPr>
            <w:r w:rsidRPr="002472CF">
              <w:t>Ожидаемый результат</w:t>
            </w:r>
          </w:p>
        </w:tc>
      </w:tr>
      <w:tr w:rsidR="00090BCB" w:rsidRPr="002472CF" w14:paraId="319D3B1D" w14:textId="77777777" w:rsidTr="00953D62">
        <w:trPr>
          <w:trHeight w:val="402"/>
        </w:trPr>
        <w:tc>
          <w:tcPr>
            <w:tcW w:w="616" w:type="dxa"/>
            <w:vAlign w:val="center"/>
          </w:tcPr>
          <w:p w14:paraId="5E6837EE" w14:textId="77777777" w:rsidR="00090BCB" w:rsidRPr="00686476" w:rsidRDefault="00090BCB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64" w:type="dxa"/>
          </w:tcPr>
          <w:p w14:paraId="65423DCC" w14:textId="4DB46868" w:rsidR="00090BCB" w:rsidRPr="002B2AEF" w:rsidRDefault="00E33336" w:rsidP="00C60F02">
            <w:pPr>
              <w:pStyle w:val="afff"/>
            </w:pPr>
            <w:r>
              <w:t xml:space="preserve">Выполнить проверку 2 из таблицы </w:t>
            </w:r>
            <w:r>
              <w:fldChar w:fldCharType="begin"/>
            </w:r>
            <w:r>
              <w:instrText xml:space="preserve"> REF _Ref147404951 \h</w:instrText>
            </w:r>
            <w:r>
              <w:rPr>
                <w:lang w:val="en-US"/>
              </w:rPr>
              <w:instrText>\#\0</w:instrText>
            </w:r>
            <w:r>
              <w:instrText xml:space="preserve"> </w:instrText>
            </w:r>
            <w:r>
              <w:fldChar w:fldCharType="separate"/>
            </w:r>
            <w:r w:rsidR="004536F9">
              <w:rPr>
                <w:lang w:val="en-US"/>
              </w:rPr>
              <w:t>2</w:t>
            </w:r>
            <w:r>
              <w:fldChar w:fldCharType="end"/>
            </w:r>
          </w:p>
        </w:tc>
        <w:tc>
          <w:tcPr>
            <w:tcW w:w="7088" w:type="dxa"/>
            <w:gridSpan w:val="2"/>
          </w:tcPr>
          <w:p w14:paraId="7C21A3FE" w14:textId="05B39EAD" w:rsidR="00090BCB" w:rsidRPr="002B2AEF" w:rsidRDefault="00E33336" w:rsidP="00C60F02">
            <w:pPr>
              <w:pStyle w:val="afff"/>
            </w:pPr>
            <w:r>
              <w:t xml:space="preserve">Клиентская часть состоит из компонентов </w:t>
            </w:r>
            <w:r w:rsidRPr="00036138">
              <w:t>веб-версия</w:t>
            </w:r>
            <w:r>
              <w:t xml:space="preserve"> и МП</w:t>
            </w:r>
          </w:p>
        </w:tc>
      </w:tr>
      <w:tr w:rsidR="00D964B9" w:rsidRPr="002472CF" w14:paraId="7B819314" w14:textId="4911AF61" w:rsidTr="00C60F02">
        <w:tc>
          <w:tcPr>
            <w:tcW w:w="616" w:type="dxa"/>
            <w:vMerge w:val="restart"/>
            <w:vAlign w:val="center"/>
          </w:tcPr>
          <w:p w14:paraId="16FDDF36" w14:textId="77777777" w:rsidR="00D964B9" w:rsidRPr="00686476" w:rsidRDefault="00D964B9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2F8E272C" w14:textId="3DD82C02" w:rsidR="00D964B9" w:rsidRPr="00D437A0" w:rsidRDefault="00D964B9" w:rsidP="00C60F02">
            <w:pPr>
              <w:pStyle w:val="afff"/>
            </w:pPr>
            <w:r>
              <w:t>Пользователь выполняет авторизацию в ЛКК (веб-версии). Запомнить перечень экранных форм, доступных пользователю</w:t>
            </w:r>
          </w:p>
        </w:tc>
        <w:tc>
          <w:tcPr>
            <w:tcW w:w="7082" w:type="dxa"/>
            <w:vAlign w:val="center"/>
          </w:tcPr>
          <w:p w14:paraId="4681E705" w14:textId="3E50240F" w:rsidR="00D964B9" w:rsidRPr="00D437A0" w:rsidRDefault="00D964B9" w:rsidP="00C60F02">
            <w:pPr>
              <w:pStyle w:val="afff"/>
            </w:pPr>
            <w:r>
              <w:t xml:space="preserve">Пользователь авторизован в ЛКК. </w:t>
            </w:r>
          </w:p>
        </w:tc>
      </w:tr>
      <w:tr w:rsidR="00D964B9" w:rsidRPr="002472CF" w14:paraId="588776C3" w14:textId="77777777" w:rsidTr="00C60F02">
        <w:tc>
          <w:tcPr>
            <w:tcW w:w="616" w:type="dxa"/>
            <w:vMerge/>
            <w:vAlign w:val="center"/>
          </w:tcPr>
          <w:p w14:paraId="54772872" w14:textId="77777777" w:rsidR="00D964B9" w:rsidRPr="00686476" w:rsidRDefault="00D964B9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A578A0F" w14:textId="2D2CD898" w:rsidR="00D964B9" w:rsidRPr="00D437A0" w:rsidRDefault="00D964B9" w:rsidP="00C60F02">
            <w:pPr>
              <w:pStyle w:val="afff"/>
            </w:pPr>
            <w:r>
              <w:t>Пользователь с теми же данными (логин и пароль) выполняет авторизацию в МП ЛКК. Сверить перечень доступных экранных форм с формами в веб-версии ЛКК</w:t>
            </w:r>
          </w:p>
        </w:tc>
        <w:tc>
          <w:tcPr>
            <w:tcW w:w="7082" w:type="dxa"/>
            <w:vAlign w:val="center"/>
          </w:tcPr>
          <w:p w14:paraId="0B5860D5" w14:textId="67A9AC75" w:rsidR="00D964B9" w:rsidRPr="00D437A0" w:rsidRDefault="00D964B9" w:rsidP="00C60F02">
            <w:pPr>
              <w:pStyle w:val="afff"/>
            </w:pPr>
            <w:r>
              <w:t xml:space="preserve">Пользователь авторизован в МП. Перечень форм совпадает </w:t>
            </w:r>
          </w:p>
        </w:tc>
      </w:tr>
      <w:tr w:rsidR="00090BCB" w:rsidRPr="002472CF" w14:paraId="414C571C" w14:textId="77777777" w:rsidTr="00C60F02">
        <w:tc>
          <w:tcPr>
            <w:tcW w:w="616" w:type="dxa"/>
            <w:vAlign w:val="center"/>
          </w:tcPr>
          <w:p w14:paraId="70844944" w14:textId="77777777" w:rsidR="00090BCB" w:rsidRPr="00686476" w:rsidRDefault="00090BCB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1DFB9DC8" w14:textId="4673ED5E" w:rsidR="00090BCB" w:rsidRPr="00D437A0" w:rsidRDefault="00A41AAF" w:rsidP="00C60F02">
            <w:pPr>
              <w:pStyle w:val="afff"/>
            </w:pPr>
            <w:r>
              <w:t>Сверить перечень функций ЛКК (веб-версии) и МП ЛКК</w:t>
            </w:r>
          </w:p>
        </w:tc>
        <w:tc>
          <w:tcPr>
            <w:tcW w:w="7082" w:type="dxa"/>
            <w:vAlign w:val="center"/>
          </w:tcPr>
          <w:p w14:paraId="58E0C0AB" w14:textId="1E50170A" w:rsidR="00090BCB" w:rsidRPr="00D437A0" w:rsidRDefault="00A41AAF" w:rsidP="00C60F02">
            <w:pPr>
              <w:pStyle w:val="afff"/>
            </w:pPr>
            <w:r>
              <w:t>Перечень функциональных возможностей ЛКК (веб-версия) и МП ЛКК совпадают, кроме функций для которых это отдельно определено в ТЗ</w:t>
            </w:r>
          </w:p>
        </w:tc>
      </w:tr>
      <w:tr w:rsidR="006C0293" w:rsidRPr="002472CF" w14:paraId="1C7B35A4" w14:textId="77777777" w:rsidTr="00C60F02">
        <w:tc>
          <w:tcPr>
            <w:tcW w:w="616" w:type="dxa"/>
            <w:vAlign w:val="center"/>
          </w:tcPr>
          <w:p w14:paraId="7708DD25" w14:textId="77777777" w:rsidR="006C0293" w:rsidRPr="00686476" w:rsidRDefault="006C0293" w:rsidP="0034301D">
            <w:pPr>
              <w:pStyle w:val="a1"/>
              <w:numPr>
                <w:ilvl w:val="0"/>
                <w:numId w:val="17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2A18D04D" w14:textId="79C1DA66" w:rsidR="006C0293" w:rsidRPr="00D437A0" w:rsidRDefault="006C0293" w:rsidP="006C0293">
            <w:pPr>
              <w:pStyle w:val="afff"/>
            </w:pPr>
            <w:r>
              <w:t>Разработано и передано Заказчику ЧТЗ, содержащее прототипы экранных форм интерфейса</w:t>
            </w:r>
            <w:r w:rsidRPr="002E7941">
              <w:t xml:space="preserve"> </w:t>
            </w:r>
            <w:r>
              <w:t>веб-версии ЛК и интерфейса мобильного приложения, а также шаблоны отчетов</w:t>
            </w:r>
          </w:p>
        </w:tc>
        <w:tc>
          <w:tcPr>
            <w:tcW w:w="7082" w:type="dxa"/>
            <w:vAlign w:val="center"/>
          </w:tcPr>
          <w:p w14:paraId="14FBD731" w14:textId="14517580" w:rsidR="006C0293" w:rsidRPr="00D437A0" w:rsidRDefault="006C0293" w:rsidP="006C0293">
            <w:pPr>
              <w:pStyle w:val="afff"/>
            </w:pPr>
            <w:r>
              <w:t>ЧТЗ передано Заказчику и содержит прототипы экранных форм интерфейса</w:t>
            </w:r>
            <w:r w:rsidRPr="002E7941">
              <w:t xml:space="preserve"> </w:t>
            </w:r>
            <w:r>
              <w:t>веб-версии ЛК, интерфейса мобильного приложения, а также шаблоны отчетов</w:t>
            </w:r>
          </w:p>
        </w:tc>
      </w:tr>
    </w:tbl>
    <w:p w14:paraId="25396719" w14:textId="28A2F698" w:rsidR="003C2D29" w:rsidRDefault="003C2D29" w:rsidP="003C2D29">
      <w:pPr>
        <w:pStyle w:val="33"/>
      </w:pPr>
      <w:bookmarkStart w:id="25" w:name="_Toc147501480"/>
      <w:r>
        <w:t>Проверка реализации требований к структуре и функционированию системы</w:t>
      </w:r>
      <w:bookmarkEnd w:id="25"/>
    </w:p>
    <w:p w14:paraId="0515A7EF" w14:textId="40BF2FE2" w:rsidR="003C2D29" w:rsidRDefault="003C2D29" w:rsidP="003C2D29">
      <w:pPr>
        <w:pStyle w:val="a5"/>
      </w:pPr>
      <w:r>
        <w:t xml:space="preserve">В таблице </w:t>
      </w:r>
      <w:r>
        <w:fldChar w:fldCharType="begin"/>
      </w:r>
      <w:r>
        <w:instrText xml:space="preserve"> REF _Ref147416203 \h</w:instrText>
      </w:r>
      <w:r w:rsidRPr="003C2D29">
        <w:instrText>\#\0</w:instrText>
      </w:r>
      <w:r>
        <w:instrText xml:space="preserve"> </w:instrText>
      </w:r>
      <w:r>
        <w:fldChar w:fldCharType="separate"/>
      </w:r>
      <w:r w:rsidR="004536F9">
        <w:t>3</w:t>
      </w:r>
      <w:r>
        <w:fldChar w:fldCharType="end"/>
      </w:r>
      <w:r>
        <w:t xml:space="preserve"> представлены методики проверки </w:t>
      </w:r>
      <w:r w:rsidR="00B0192C">
        <w:t>к структуре и функционированию системы</w:t>
      </w:r>
      <w:r>
        <w:t>.</w:t>
      </w:r>
    </w:p>
    <w:p w14:paraId="2AD82782" w14:textId="37264B89" w:rsidR="003C2D29" w:rsidRPr="006E5ECA" w:rsidRDefault="003C2D29" w:rsidP="003C2D29">
      <w:pPr>
        <w:pStyle w:val="affd"/>
      </w:pPr>
      <w:bookmarkStart w:id="26" w:name="_Ref147416203"/>
      <w:r>
        <w:lastRenderedPageBreak/>
        <w:t xml:space="preserve">Таблица </w:t>
      </w:r>
      <w:fldSimple w:instr=" SEQ Таблица \* ARABIC ">
        <w:r w:rsidR="004536F9">
          <w:rPr>
            <w:noProof/>
          </w:rPr>
          <w:t>3</w:t>
        </w:r>
      </w:fldSimple>
      <w:r>
        <w:t xml:space="preserve"> – Методика проверки реализации общих требований к Системе</w:t>
      </w:r>
      <w:bookmarkEnd w:id="26"/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3C2D29" w:rsidRPr="002472CF" w14:paraId="2CA36930" w14:textId="77777777" w:rsidTr="003C2D29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41707C18" w14:textId="77777777" w:rsidR="003C2D29" w:rsidRPr="002472CF" w:rsidRDefault="003C2D29" w:rsidP="003C2D29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35584B4" w14:textId="77777777" w:rsidR="003C2D29" w:rsidRPr="002472CF" w:rsidRDefault="003C2D29" w:rsidP="003C2D29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52D0BB04" w14:textId="77777777" w:rsidR="003C2D29" w:rsidRPr="002472CF" w:rsidRDefault="003C2D29" w:rsidP="003C2D29">
            <w:pPr>
              <w:pStyle w:val="afd"/>
            </w:pPr>
            <w:r w:rsidRPr="002472CF">
              <w:t>Ожидаемый результат</w:t>
            </w:r>
          </w:p>
        </w:tc>
      </w:tr>
      <w:tr w:rsidR="00B0192C" w:rsidRPr="002472CF" w14:paraId="55838B60" w14:textId="77777777" w:rsidTr="00B0192C">
        <w:tc>
          <w:tcPr>
            <w:tcW w:w="15168" w:type="dxa"/>
            <w:gridSpan w:val="4"/>
            <w:vAlign w:val="center"/>
          </w:tcPr>
          <w:p w14:paraId="3E8A2A3F" w14:textId="71C25796" w:rsidR="00B0192C" w:rsidRPr="00D437A0" w:rsidRDefault="00B0192C" w:rsidP="00223242">
            <w:pPr>
              <w:pStyle w:val="affe"/>
            </w:pPr>
            <w:bookmarkStart w:id="27" w:name="_Toc86234171"/>
            <w:bookmarkStart w:id="28" w:name="_Ref107957290"/>
            <w:r w:rsidRPr="00BA1C48">
              <w:t>Требования по диагностированию системы</w:t>
            </w:r>
            <w:bookmarkEnd w:id="27"/>
            <w:bookmarkEnd w:id="28"/>
          </w:p>
        </w:tc>
      </w:tr>
      <w:tr w:rsidR="00B0192C" w:rsidRPr="002472CF" w14:paraId="5CA69687" w14:textId="77777777" w:rsidTr="003C2D29">
        <w:tc>
          <w:tcPr>
            <w:tcW w:w="616" w:type="dxa"/>
            <w:vAlign w:val="center"/>
          </w:tcPr>
          <w:p w14:paraId="4B49E40F" w14:textId="77777777" w:rsidR="00B0192C" w:rsidRPr="00686476" w:rsidRDefault="00B0192C" w:rsidP="0034301D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6CBEE09F" w14:textId="10D3CCB4" w:rsidR="00B0192C" w:rsidRPr="00D437A0" w:rsidRDefault="00DE68B0" w:rsidP="003C2D29">
            <w:pPr>
              <w:pStyle w:val="afff"/>
            </w:pPr>
            <w:r>
              <w:t>Перейти в ЛКК в раздел с системным журналом и выполнить поиск системных ошибок</w:t>
            </w:r>
          </w:p>
        </w:tc>
        <w:tc>
          <w:tcPr>
            <w:tcW w:w="7082" w:type="dxa"/>
            <w:vAlign w:val="center"/>
          </w:tcPr>
          <w:p w14:paraId="71BC3768" w14:textId="558BC392" w:rsidR="00B0192C" w:rsidRPr="00D437A0" w:rsidRDefault="00DE68B0" w:rsidP="003C2D29">
            <w:pPr>
              <w:pStyle w:val="afff"/>
            </w:pPr>
            <w:r>
              <w:t>Отображается перечень системных ошибок, произошедших в Системе</w:t>
            </w:r>
          </w:p>
        </w:tc>
      </w:tr>
      <w:tr w:rsidR="00B0192C" w:rsidRPr="002472CF" w14:paraId="3E844645" w14:textId="77777777" w:rsidTr="003C2D29">
        <w:tc>
          <w:tcPr>
            <w:tcW w:w="616" w:type="dxa"/>
            <w:vAlign w:val="center"/>
          </w:tcPr>
          <w:p w14:paraId="73F0A1F0" w14:textId="77777777" w:rsidR="00B0192C" w:rsidRPr="00686476" w:rsidRDefault="00B0192C" w:rsidP="0034301D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1816CE5" w14:textId="1F8F4C95" w:rsidR="00B0192C" w:rsidRPr="00D437A0" w:rsidRDefault="00DE68B0" w:rsidP="003C2D29">
            <w:pPr>
              <w:pStyle w:val="afff"/>
            </w:pPr>
            <w:r>
              <w:t xml:space="preserve">Выполнить поиск </w:t>
            </w:r>
            <w:r w:rsidR="0063136F">
              <w:t>межсистемных взаимодействий</w:t>
            </w:r>
          </w:p>
        </w:tc>
        <w:tc>
          <w:tcPr>
            <w:tcW w:w="7082" w:type="dxa"/>
            <w:vAlign w:val="center"/>
          </w:tcPr>
          <w:p w14:paraId="0D3B7F03" w14:textId="560DE529" w:rsidR="00B0192C" w:rsidRPr="00D437A0" w:rsidRDefault="0063136F" w:rsidP="003C2D29">
            <w:pPr>
              <w:pStyle w:val="afff"/>
            </w:pPr>
            <w:r>
              <w:t>Отображается перечень межсистемных взаимодействий</w:t>
            </w:r>
          </w:p>
        </w:tc>
      </w:tr>
      <w:tr w:rsidR="00B0192C" w:rsidRPr="002472CF" w14:paraId="6EED140D" w14:textId="77777777" w:rsidTr="003C2D29">
        <w:tc>
          <w:tcPr>
            <w:tcW w:w="616" w:type="dxa"/>
            <w:vAlign w:val="center"/>
          </w:tcPr>
          <w:p w14:paraId="52EB90B6" w14:textId="77777777" w:rsidR="00B0192C" w:rsidRPr="00686476" w:rsidRDefault="00B0192C" w:rsidP="0034301D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321B7640" w14:textId="5781FD2B" w:rsidR="00B0192C" w:rsidRPr="00D437A0" w:rsidRDefault="0063136F" w:rsidP="003C2D29">
            <w:pPr>
              <w:pStyle w:val="afff"/>
            </w:pPr>
            <w:r>
              <w:t>Выполнить поиск действий пользователей</w:t>
            </w:r>
          </w:p>
        </w:tc>
        <w:tc>
          <w:tcPr>
            <w:tcW w:w="7082" w:type="dxa"/>
            <w:vAlign w:val="center"/>
          </w:tcPr>
          <w:p w14:paraId="5CCE0293" w14:textId="1B3B5ED7" w:rsidR="00B0192C" w:rsidRDefault="0063136F" w:rsidP="003C2D29">
            <w:pPr>
              <w:pStyle w:val="afff"/>
            </w:pPr>
            <w:r>
              <w:t>Отображается перечень действий пользователей по следующим категориям:</w:t>
            </w:r>
          </w:p>
          <w:p w14:paraId="625936CE" w14:textId="6E7BFB2E" w:rsidR="0063136F" w:rsidRDefault="0063136F" w:rsidP="0063136F">
            <w:pPr>
              <w:pStyle w:val="13"/>
            </w:pPr>
            <w:r>
              <w:t>Вход в ЛКК и операции с профилем</w:t>
            </w:r>
            <w:r w:rsidR="00585EC0">
              <w:t>.</w:t>
            </w:r>
          </w:p>
          <w:p w14:paraId="7156678A" w14:textId="2560000F" w:rsidR="0063136F" w:rsidRDefault="0063136F" w:rsidP="0063136F">
            <w:pPr>
              <w:pStyle w:val="13"/>
            </w:pPr>
            <w:r>
              <w:t>Отправка обращений и совершение заказов с указанием номера заказа/обращения</w:t>
            </w:r>
            <w:r w:rsidR="00585EC0">
              <w:t>.</w:t>
            </w:r>
          </w:p>
          <w:p w14:paraId="1DB163DC" w14:textId="6EEF0C19" w:rsidR="0063136F" w:rsidRDefault="0063136F" w:rsidP="0063136F">
            <w:pPr>
              <w:pStyle w:val="13"/>
            </w:pPr>
            <w:r>
              <w:t>Платежные операции и работа с банковскими картами</w:t>
            </w:r>
            <w:r w:rsidR="00585EC0">
              <w:t>.</w:t>
            </w:r>
          </w:p>
          <w:p w14:paraId="6575923E" w14:textId="63B01450" w:rsidR="0063136F" w:rsidRDefault="0063136F" w:rsidP="0063136F">
            <w:pPr>
              <w:pStyle w:val="13"/>
            </w:pPr>
            <w:r>
              <w:t>Передача показаний</w:t>
            </w:r>
            <w:r w:rsidR="00585EC0">
              <w:t>.</w:t>
            </w:r>
          </w:p>
          <w:p w14:paraId="1532D170" w14:textId="2CB507F5" w:rsidR="0063136F" w:rsidRDefault="00585EC0" w:rsidP="0063136F">
            <w:pPr>
              <w:pStyle w:val="13"/>
            </w:pPr>
            <w:r>
              <w:t>Д</w:t>
            </w:r>
            <w:r w:rsidR="0063136F" w:rsidRPr="008A6BDC">
              <w:t>ействи</w:t>
            </w:r>
            <w:r>
              <w:t>я</w:t>
            </w:r>
            <w:r w:rsidR="0063136F" w:rsidRPr="008A6BDC">
              <w:t xml:space="preserve"> </w:t>
            </w:r>
            <w:r w:rsidR="0063136F" w:rsidRPr="008A6BDC" w:rsidDel="005A2121">
              <w:t xml:space="preserve">пользователей </w:t>
            </w:r>
            <w:r w:rsidR="0063136F">
              <w:t>административной</w:t>
            </w:r>
            <w:r w:rsidR="0063136F" w:rsidRPr="00916E02">
              <w:t xml:space="preserve"> части</w:t>
            </w:r>
            <w:r w:rsidR="0063136F">
              <w:t xml:space="preserve"> по идентификатору УЗ с указанием даты времени, </w:t>
            </w:r>
            <w:r w:rsidR="0063136F">
              <w:rPr>
                <w:lang w:val="en-US"/>
              </w:rPr>
              <w:t>ip</w:t>
            </w:r>
            <w:r w:rsidR="0063136F">
              <w:t xml:space="preserve"> адреса и логина</w:t>
            </w:r>
            <w:r>
              <w:t>.</w:t>
            </w:r>
          </w:p>
          <w:p w14:paraId="11623AD9" w14:textId="5DF78A33" w:rsidR="0063136F" w:rsidRDefault="00585EC0" w:rsidP="0063136F">
            <w:pPr>
              <w:pStyle w:val="13"/>
            </w:pPr>
            <w:r>
              <w:t>В</w:t>
            </w:r>
            <w:r w:rsidR="0063136F" w:rsidRPr="008A6BDC">
              <w:t xml:space="preserve">ыдача пользователю сообщений, </w:t>
            </w:r>
            <w:bookmarkStart w:id="29" w:name="_Hlk105009316"/>
            <w:r w:rsidR="0063136F" w:rsidRPr="008A6BDC">
              <w:t xml:space="preserve">содержащих </w:t>
            </w:r>
            <w:r w:rsidR="0063136F">
              <w:t>соответствующие</w:t>
            </w:r>
            <w:r w:rsidR="0063136F" w:rsidRPr="008A6BDC">
              <w:t xml:space="preserve"> </w:t>
            </w:r>
            <w:bookmarkEnd w:id="29"/>
            <w:r w:rsidR="0063136F" w:rsidRPr="008A6BDC">
              <w:t>описани</w:t>
            </w:r>
            <w:r w:rsidR="0063136F">
              <w:t>я</w:t>
            </w:r>
            <w:r w:rsidR="0063136F" w:rsidRPr="008A6BDC">
              <w:t xml:space="preserve"> нарушения работоспособности</w:t>
            </w:r>
            <w:r>
              <w:t>.</w:t>
            </w:r>
          </w:p>
          <w:p w14:paraId="629450D0" w14:textId="7D18E9D0" w:rsidR="0063136F" w:rsidRPr="00D437A0" w:rsidRDefault="00585EC0" w:rsidP="0063136F">
            <w:pPr>
              <w:pStyle w:val="13"/>
            </w:pPr>
            <w:r>
              <w:t>О</w:t>
            </w:r>
            <w:r w:rsidR="0063136F" w:rsidRPr="008A6BDC">
              <w:t>тправка диагностических пакетов с мобильного устройства пользователя</w:t>
            </w:r>
            <w:r w:rsidR="0063136F">
              <w:t>, содержащих версию ОС и модель устройства</w:t>
            </w:r>
          </w:p>
        </w:tc>
      </w:tr>
    </w:tbl>
    <w:p w14:paraId="0A9AA58A" w14:textId="35146DC9" w:rsidR="00B0192C" w:rsidRDefault="00B0192C" w:rsidP="00B0192C">
      <w:pPr>
        <w:pStyle w:val="33"/>
      </w:pPr>
      <w:bookmarkStart w:id="30" w:name="_Toc147501481"/>
      <w:r>
        <w:t xml:space="preserve">Проверка реализации требований </w:t>
      </w:r>
      <w:r w:rsidR="00585EC0">
        <w:t>к техническому обслуживанию</w:t>
      </w:r>
      <w:bookmarkEnd w:id="30"/>
    </w:p>
    <w:p w14:paraId="69CD61F7" w14:textId="061088E8" w:rsidR="00B0192C" w:rsidRDefault="00B0192C" w:rsidP="00B0192C">
      <w:pPr>
        <w:pStyle w:val="a5"/>
      </w:pPr>
      <w:r>
        <w:t xml:space="preserve">В таблице </w:t>
      </w:r>
      <w:r w:rsidR="00585EC0">
        <w:fldChar w:fldCharType="begin"/>
      </w:r>
      <w:r w:rsidR="00585EC0">
        <w:instrText xml:space="preserve"> REF _Ref147419944 \h</w:instrText>
      </w:r>
      <w:r w:rsidR="00585EC0" w:rsidRPr="00585EC0">
        <w:instrText>\#\0</w:instrText>
      </w:r>
      <w:r w:rsidR="00585EC0">
        <w:instrText xml:space="preserve"> </w:instrText>
      </w:r>
      <w:r w:rsidR="00585EC0">
        <w:fldChar w:fldCharType="separate"/>
      </w:r>
      <w:r w:rsidR="004536F9">
        <w:t>4</w:t>
      </w:r>
      <w:r w:rsidR="00585EC0">
        <w:fldChar w:fldCharType="end"/>
      </w:r>
      <w:r>
        <w:t xml:space="preserve"> представлены методики проверки </w:t>
      </w:r>
      <w:r w:rsidR="00585EC0">
        <w:t>требований к техническому обслуживанию</w:t>
      </w:r>
      <w:r>
        <w:t>.</w:t>
      </w:r>
    </w:p>
    <w:p w14:paraId="073441D6" w14:textId="06B9D065" w:rsidR="00B0192C" w:rsidRPr="006E5ECA" w:rsidRDefault="00B0192C" w:rsidP="00B0192C">
      <w:pPr>
        <w:pStyle w:val="affd"/>
      </w:pPr>
      <w:bookmarkStart w:id="31" w:name="_Ref147419944"/>
      <w:r>
        <w:t xml:space="preserve">Таблица </w:t>
      </w:r>
      <w:fldSimple w:instr=" SEQ Таблица \* ARABIC ">
        <w:r w:rsidR="004536F9">
          <w:rPr>
            <w:noProof/>
          </w:rPr>
          <w:t>4</w:t>
        </w:r>
      </w:fldSimple>
      <w:r>
        <w:t xml:space="preserve"> – Методика проверки реализации </w:t>
      </w:r>
      <w:bookmarkEnd w:id="31"/>
      <w:r w:rsidR="00585EC0">
        <w:t>требований к техническому обслуживанию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B0192C" w:rsidRPr="002472CF" w14:paraId="550A731E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7ACE60F1" w14:textId="77777777" w:rsidR="00B0192C" w:rsidRPr="002472CF" w:rsidRDefault="00B0192C" w:rsidP="00B0192C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5A69F236" w14:textId="77777777" w:rsidR="00B0192C" w:rsidRPr="002472CF" w:rsidRDefault="00B0192C" w:rsidP="00B0192C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2D7DFAC7" w14:textId="77777777" w:rsidR="00B0192C" w:rsidRPr="002472CF" w:rsidRDefault="00B0192C" w:rsidP="00B0192C">
            <w:pPr>
              <w:pStyle w:val="afd"/>
            </w:pPr>
            <w:r w:rsidRPr="002472CF">
              <w:t>Ожидаемый результат</w:t>
            </w:r>
          </w:p>
        </w:tc>
      </w:tr>
      <w:tr w:rsidR="00B0192C" w:rsidRPr="002472CF" w14:paraId="57D41035" w14:textId="77777777" w:rsidTr="00B0192C">
        <w:tc>
          <w:tcPr>
            <w:tcW w:w="616" w:type="dxa"/>
            <w:vAlign w:val="center"/>
          </w:tcPr>
          <w:p w14:paraId="35F5E48A" w14:textId="77777777" w:rsidR="00B0192C" w:rsidRPr="00686476" w:rsidRDefault="00B0192C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354D62F1" w14:textId="3F44ED0F" w:rsidR="00B0192C" w:rsidRPr="00D437A0" w:rsidRDefault="00B0192C" w:rsidP="00B0192C">
            <w:pPr>
              <w:pStyle w:val="afff"/>
            </w:pPr>
          </w:p>
        </w:tc>
        <w:tc>
          <w:tcPr>
            <w:tcW w:w="7082" w:type="dxa"/>
            <w:vAlign w:val="center"/>
          </w:tcPr>
          <w:p w14:paraId="74D98519" w14:textId="77777777" w:rsidR="00B0192C" w:rsidRPr="00D437A0" w:rsidRDefault="00B0192C" w:rsidP="00B0192C">
            <w:pPr>
              <w:pStyle w:val="afff"/>
            </w:pPr>
          </w:p>
        </w:tc>
      </w:tr>
      <w:tr w:rsidR="00585EC0" w:rsidRPr="002472CF" w14:paraId="2CA08213" w14:textId="77777777" w:rsidTr="00DE0BB3">
        <w:trPr>
          <w:trHeight w:val="313"/>
        </w:trPr>
        <w:tc>
          <w:tcPr>
            <w:tcW w:w="616" w:type="dxa"/>
            <w:vAlign w:val="center"/>
          </w:tcPr>
          <w:p w14:paraId="7D7EB278" w14:textId="77777777" w:rsidR="00585EC0" w:rsidRPr="00686476" w:rsidRDefault="00585EC0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6B7618C1" w14:textId="0A6785D2" w:rsidR="00585EC0" w:rsidRPr="00D437A0" w:rsidRDefault="00585EC0" w:rsidP="00B0192C">
            <w:pPr>
              <w:pStyle w:val="afff"/>
            </w:pPr>
            <w:r>
              <w:t>Выполнение регламентных работ по мониторингу, резервному копированию и обновлению выполня</w:t>
            </w:r>
            <w:r w:rsidR="00DE0BB3">
              <w:t xml:space="preserve">ется </w:t>
            </w:r>
            <w:r>
              <w:t>обслуживающим персоналом по требованию Заказчика</w:t>
            </w:r>
          </w:p>
        </w:tc>
      </w:tr>
      <w:tr w:rsidR="00DE0BB3" w:rsidRPr="002472CF" w14:paraId="5D9BCEDD" w14:textId="77777777" w:rsidTr="00223242">
        <w:tc>
          <w:tcPr>
            <w:tcW w:w="616" w:type="dxa"/>
            <w:vAlign w:val="center"/>
          </w:tcPr>
          <w:p w14:paraId="56396FA1" w14:textId="77777777" w:rsidR="00DE0BB3" w:rsidRPr="00686476" w:rsidRDefault="00DE0BB3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63E8308F" w14:textId="129E0C1F" w:rsidR="00DE0BB3" w:rsidRPr="00D437A0" w:rsidRDefault="00DE0BB3" w:rsidP="00B0192C">
            <w:pPr>
              <w:pStyle w:val="afff"/>
            </w:pPr>
            <w:r>
              <w:t>Время проведения регламентных работ согласовывается с Заказчиком в установленном формате</w:t>
            </w:r>
          </w:p>
        </w:tc>
      </w:tr>
      <w:tr w:rsidR="00DE0BB3" w:rsidRPr="002472CF" w14:paraId="234F6309" w14:textId="77777777" w:rsidTr="00223242">
        <w:tc>
          <w:tcPr>
            <w:tcW w:w="616" w:type="dxa"/>
            <w:vAlign w:val="center"/>
          </w:tcPr>
          <w:p w14:paraId="7B2ABE42" w14:textId="77777777" w:rsidR="00DE0BB3" w:rsidRPr="00686476" w:rsidRDefault="00DE0BB3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5E454AB1" w14:textId="4A03AE15" w:rsidR="00DE0BB3" w:rsidRPr="00D437A0" w:rsidRDefault="00DE0BB3" w:rsidP="00B0192C">
            <w:pPr>
              <w:pStyle w:val="afff"/>
            </w:pPr>
            <w:r w:rsidRPr="00B5704E">
              <w:t>При проведении регламентных работ</w:t>
            </w:r>
            <w:r w:rsidRPr="00B5704E" w:rsidDel="006F66A1">
              <w:t xml:space="preserve"> </w:t>
            </w:r>
            <w:r w:rsidRPr="00B5704E">
              <w:t xml:space="preserve">пользователи </w:t>
            </w:r>
            <w:r>
              <w:t>ЛКК</w:t>
            </w:r>
            <w:r w:rsidRPr="00B5704E">
              <w:t xml:space="preserve"> должны быть предупреждены об этом</w:t>
            </w:r>
          </w:p>
        </w:tc>
      </w:tr>
      <w:tr w:rsidR="00DE0BB3" w:rsidRPr="002472CF" w14:paraId="76584435" w14:textId="77777777" w:rsidTr="00223242">
        <w:tc>
          <w:tcPr>
            <w:tcW w:w="616" w:type="dxa"/>
            <w:vAlign w:val="center"/>
          </w:tcPr>
          <w:p w14:paraId="31377C00" w14:textId="77777777" w:rsidR="00DE0BB3" w:rsidRPr="00686476" w:rsidRDefault="00DE0BB3" w:rsidP="0034301D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4552" w:type="dxa"/>
            <w:gridSpan w:val="3"/>
            <w:vAlign w:val="center"/>
          </w:tcPr>
          <w:p w14:paraId="389CE70A" w14:textId="5443CCB7" w:rsidR="00DE0BB3" w:rsidRPr="00B5704E" w:rsidRDefault="00DE0BB3" w:rsidP="00B0192C">
            <w:pPr>
              <w:pStyle w:val="afff"/>
            </w:pPr>
            <w:r w:rsidRPr="00B5704E">
              <w:t xml:space="preserve">В серверной части </w:t>
            </w:r>
            <w:r>
              <w:t>ЛКК</w:t>
            </w:r>
            <w:r w:rsidRPr="00B5704E">
              <w:t xml:space="preserve"> должна обеспечена возможность, в случае отказа оборудования или ПО, восстановления ее функционирования с резервной копии. Обеспечение резервного копирования и бесперебойной работы </w:t>
            </w:r>
            <w:r>
              <w:t>ЛКК</w:t>
            </w:r>
            <w:r w:rsidRPr="00B5704E">
              <w:t xml:space="preserve"> находится в зоне ответственности Заказчика</w:t>
            </w:r>
          </w:p>
        </w:tc>
      </w:tr>
    </w:tbl>
    <w:p w14:paraId="24AAEFBE" w14:textId="0A0DA8F8" w:rsidR="00B0192C" w:rsidRDefault="00B0192C" w:rsidP="00B0192C">
      <w:pPr>
        <w:pStyle w:val="33"/>
      </w:pPr>
      <w:bookmarkStart w:id="32" w:name="_Toc147501482"/>
      <w:r>
        <w:lastRenderedPageBreak/>
        <w:t xml:space="preserve">Проверка реализации требований </w:t>
      </w:r>
      <w:r w:rsidR="00DE0BB3">
        <w:t>к структуре и навигации по интерфейсу ЛКК</w:t>
      </w:r>
      <w:bookmarkEnd w:id="32"/>
    </w:p>
    <w:p w14:paraId="4CBC0186" w14:textId="4E72B299" w:rsidR="00B0192C" w:rsidRDefault="00B0192C" w:rsidP="00B0192C">
      <w:pPr>
        <w:pStyle w:val="a5"/>
      </w:pPr>
      <w:r>
        <w:t xml:space="preserve">В таблице </w:t>
      </w:r>
      <w:r w:rsidR="00DE0BB3">
        <w:fldChar w:fldCharType="begin"/>
      </w:r>
      <w:r w:rsidR="00DE0BB3">
        <w:instrText xml:space="preserve"> REF _Ref147420913 \h</w:instrText>
      </w:r>
      <w:r w:rsidR="00DE0BB3" w:rsidRPr="00DE0BB3">
        <w:instrText>\#\0</w:instrText>
      </w:r>
      <w:r w:rsidR="00DE0BB3">
        <w:instrText xml:space="preserve"> </w:instrText>
      </w:r>
      <w:r w:rsidR="00DE0BB3">
        <w:fldChar w:fldCharType="separate"/>
      </w:r>
      <w:r w:rsidR="004536F9">
        <w:t>5</w:t>
      </w:r>
      <w:r w:rsidR="00DE0BB3">
        <w:fldChar w:fldCharType="end"/>
      </w:r>
      <w:r>
        <w:t xml:space="preserve"> представлены методики проверки</w:t>
      </w:r>
      <w:r w:rsidR="007B2CB1">
        <w:t xml:space="preserve"> реализации</w:t>
      </w:r>
      <w:r>
        <w:t xml:space="preserve"> </w:t>
      </w:r>
      <w:r w:rsidR="007B2CB1">
        <w:t>требований к структуре и навигации по интерфейсу ЛКК</w:t>
      </w:r>
      <w:r>
        <w:t>.</w:t>
      </w:r>
    </w:p>
    <w:p w14:paraId="63933FAE" w14:textId="451CA199" w:rsidR="00B0192C" w:rsidRPr="006E5ECA" w:rsidRDefault="00B0192C" w:rsidP="00B0192C">
      <w:pPr>
        <w:pStyle w:val="affd"/>
      </w:pPr>
      <w:bookmarkStart w:id="33" w:name="_Ref147420913"/>
      <w:r>
        <w:t xml:space="preserve">Таблица </w:t>
      </w:r>
      <w:fldSimple w:instr=" SEQ Таблица \* ARABIC ">
        <w:r w:rsidR="004536F9">
          <w:rPr>
            <w:noProof/>
          </w:rPr>
          <w:t>5</w:t>
        </w:r>
      </w:fldSimple>
      <w:r>
        <w:t xml:space="preserve"> – Методика проверки реализации </w:t>
      </w:r>
      <w:bookmarkEnd w:id="33"/>
      <w:r w:rsidR="007B2CB1">
        <w:t>требований к структуре и навигации по интерфейсу ЛКК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B0192C" w:rsidRPr="002472CF" w14:paraId="42D28CFB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2FED36D" w14:textId="77777777" w:rsidR="00B0192C" w:rsidRPr="002472CF" w:rsidRDefault="00B0192C" w:rsidP="00B0192C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2501AE94" w14:textId="77777777" w:rsidR="00B0192C" w:rsidRPr="002472CF" w:rsidRDefault="00B0192C" w:rsidP="00B0192C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4C931D29" w14:textId="77777777" w:rsidR="00B0192C" w:rsidRPr="002472CF" w:rsidRDefault="00B0192C" w:rsidP="00B0192C">
            <w:pPr>
              <w:pStyle w:val="afd"/>
            </w:pPr>
            <w:r w:rsidRPr="002472CF">
              <w:t>Ожидаемый результат</w:t>
            </w:r>
          </w:p>
        </w:tc>
      </w:tr>
      <w:tr w:rsidR="00B0192C" w:rsidRPr="002472CF" w14:paraId="1259B155" w14:textId="77777777" w:rsidTr="00B0192C">
        <w:tc>
          <w:tcPr>
            <w:tcW w:w="616" w:type="dxa"/>
            <w:vAlign w:val="center"/>
          </w:tcPr>
          <w:p w14:paraId="4B112733" w14:textId="77777777" w:rsidR="00B0192C" w:rsidRPr="00686476" w:rsidRDefault="00B0192C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6C19A6F7" w14:textId="0E273F50" w:rsidR="00B0192C" w:rsidRPr="00D437A0" w:rsidRDefault="007B2CB1" w:rsidP="00B0192C">
            <w:pPr>
              <w:pStyle w:val="afff"/>
            </w:pPr>
            <w:r>
              <w:t>Выполнить авторизацию в ЛКК (веб-версии или МП)</w:t>
            </w:r>
          </w:p>
        </w:tc>
        <w:tc>
          <w:tcPr>
            <w:tcW w:w="7082" w:type="dxa"/>
            <w:vAlign w:val="center"/>
          </w:tcPr>
          <w:p w14:paraId="2F2750F6" w14:textId="7C23214E" w:rsidR="00B0192C" w:rsidRPr="00D437A0" w:rsidRDefault="007B2CB1" w:rsidP="00B0192C">
            <w:pPr>
              <w:pStyle w:val="afff"/>
            </w:pPr>
            <w:r>
              <w:t>Выполнена авторизация</w:t>
            </w:r>
          </w:p>
        </w:tc>
      </w:tr>
      <w:tr w:rsidR="0090302F" w:rsidRPr="002472CF" w14:paraId="38444629" w14:textId="77777777" w:rsidTr="00B0192C">
        <w:tc>
          <w:tcPr>
            <w:tcW w:w="616" w:type="dxa"/>
            <w:vAlign w:val="center"/>
          </w:tcPr>
          <w:p w14:paraId="5B06538F" w14:textId="77777777" w:rsidR="0090302F" w:rsidRPr="00686476" w:rsidRDefault="0090302F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1CC086FE" w14:textId="0F2C9C51" w:rsidR="0090302F" w:rsidRDefault="0090302F" w:rsidP="00B0192C">
            <w:pPr>
              <w:pStyle w:val="afff"/>
            </w:pPr>
            <w:r>
              <w:t>Отображается главное меню Системы</w:t>
            </w:r>
          </w:p>
        </w:tc>
        <w:tc>
          <w:tcPr>
            <w:tcW w:w="7082" w:type="dxa"/>
            <w:vAlign w:val="center"/>
          </w:tcPr>
          <w:p w14:paraId="21078349" w14:textId="06D6A00B" w:rsidR="0090302F" w:rsidRDefault="0090302F" w:rsidP="00B0192C">
            <w:pPr>
              <w:pStyle w:val="afff"/>
            </w:pPr>
            <w:r>
              <w:t>Отображаемые элементы соответствуют перечню согласованным с Заказчиком</w:t>
            </w:r>
          </w:p>
        </w:tc>
      </w:tr>
      <w:tr w:rsidR="00B0192C" w:rsidRPr="002472CF" w14:paraId="24709C39" w14:textId="77777777" w:rsidTr="00B0192C">
        <w:tc>
          <w:tcPr>
            <w:tcW w:w="616" w:type="dxa"/>
            <w:vAlign w:val="center"/>
          </w:tcPr>
          <w:p w14:paraId="15F4B3B1" w14:textId="77777777" w:rsidR="00B0192C" w:rsidRPr="00686476" w:rsidRDefault="00B0192C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679E4E69" w14:textId="586E4DAD" w:rsidR="00B0192C" w:rsidRPr="00D437A0" w:rsidRDefault="007B2CB1" w:rsidP="00B0192C">
            <w:pPr>
              <w:pStyle w:val="afff"/>
            </w:pPr>
            <w:r>
              <w:t>Нажать на кнопку вызова меню</w:t>
            </w:r>
          </w:p>
        </w:tc>
        <w:tc>
          <w:tcPr>
            <w:tcW w:w="7082" w:type="dxa"/>
            <w:vAlign w:val="center"/>
          </w:tcPr>
          <w:p w14:paraId="3F330C6E" w14:textId="359D9ED5" w:rsidR="00B0192C" w:rsidRPr="00D437A0" w:rsidRDefault="007B2CB1" w:rsidP="00B0192C">
            <w:pPr>
              <w:pStyle w:val="afff"/>
            </w:pPr>
            <w:r>
              <w:t>Отображается навигационное меню. Меню реализовано в иерархической форме и предоставляет доступ к разделам ЛКК</w:t>
            </w:r>
            <w:r w:rsidR="0090302F">
              <w:rPr>
                <w:rStyle w:val="affffffe"/>
              </w:rPr>
              <w:footnoteReference w:id="1"/>
            </w:r>
          </w:p>
        </w:tc>
      </w:tr>
      <w:tr w:rsidR="007B2CB1" w:rsidRPr="002472CF" w14:paraId="5510A2F3" w14:textId="77777777" w:rsidTr="00B0192C">
        <w:tc>
          <w:tcPr>
            <w:tcW w:w="616" w:type="dxa"/>
            <w:vAlign w:val="center"/>
          </w:tcPr>
          <w:p w14:paraId="0C28EC0C" w14:textId="77777777" w:rsidR="007B2CB1" w:rsidRPr="00686476" w:rsidRDefault="007B2CB1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18F44774" w14:textId="5F266E6A" w:rsidR="007B2CB1" w:rsidRDefault="007B2CB1" w:rsidP="00B0192C">
            <w:pPr>
              <w:pStyle w:val="afff"/>
            </w:pPr>
            <w:r>
              <w:t>Выполнить переход в любой раздел ЛКК</w:t>
            </w:r>
          </w:p>
        </w:tc>
        <w:tc>
          <w:tcPr>
            <w:tcW w:w="7082" w:type="dxa"/>
            <w:vAlign w:val="center"/>
          </w:tcPr>
          <w:p w14:paraId="6E65DE5E" w14:textId="41B1FA79" w:rsidR="007B2CB1" w:rsidRDefault="0090302F" w:rsidP="00B0192C">
            <w:pPr>
              <w:pStyle w:val="afff"/>
            </w:pPr>
            <w:r>
              <w:t>Навигационное меню и футер продолжают отображаться на форме после перехода</w:t>
            </w:r>
            <w:r w:rsidR="003247C4">
              <w:t xml:space="preserve"> между формами</w:t>
            </w:r>
          </w:p>
        </w:tc>
      </w:tr>
      <w:tr w:rsidR="0090302F" w:rsidRPr="002472CF" w14:paraId="23F8B8E4" w14:textId="77777777" w:rsidTr="00B0192C">
        <w:tc>
          <w:tcPr>
            <w:tcW w:w="616" w:type="dxa"/>
            <w:vAlign w:val="center"/>
          </w:tcPr>
          <w:p w14:paraId="78D76341" w14:textId="77777777" w:rsidR="0090302F" w:rsidRPr="00686476" w:rsidRDefault="0090302F" w:rsidP="0034301D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A07B842" w14:textId="11D8120F" w:rsidR="0090302F" w:rsidRDefault="003247C4" w:rsidP="00B0192C">
            <w:pPr>
              <w:pStyle w:val="afff"/>
            </w:pPr>
            <w:r>
              <w:t>Выполнить переход на форму с табличным представлением данных</w:t>
            </w:r>
            <w:r w:rsidR="0087242B">
              <w:t xml:space="preserve"> и сортировку данных</w:t>
            </w:r>
          </w:p>
        </w:tc>
        <w:tc>
          <w:tcPr>
            <w:tcW w:w="7082" w:type="dxa"/>
            <w:vAlign w:val="center"/>
          </w:tcPr>
          <w:p w14:paraId="1534C1BA" w14:textId="761CBCEC" w:rsidR="0090302F" w:rsidRDefault="00C564A7" w:rsidP="00B0192C">
            <w:pPr>
              <w:pStyle w:val="afff"/>
            </w:pPr>
            <w:r>
              <w:t>Выполнена сортировка данных. Реализован м</w:t>
            </w:r>
            <w:r w:rsidR="00627B3D">
              <w:t>еханизм сортировки «от большего к меньшему» и «от меньшего к большему» по столбцам. Сортировка активир</w:t>
            </w:r>
            <w:r>
              <w:t>уется</w:t>
            </w:r>
            <w:r w:rsidR="00627B3D">
              <w:t xml:space="preserve"> при нажатии на заглавную ячейку отдельного столбца таблицы</w:t>
            </w:r>
          </w:p>
        </w:tc>
      </w:tr>
    </w:tbl>
    <w:p w14:paraId="0F25FC65" w14:textId="62295D0B" w:rsidR="00B0192C" w:rsidRDefault="00B0192C" w:rsidP="00B0192C">
      <w:pPr>
        <w:pStyle w:val="33"/>
      </w:pPr>
      <w:bookmarkStart w:id="34" w:name="_Toc147501483"/>
      <w:r>
        <w:t xml:space="preserve">Проверка реализации требований к </w:t>
      </w:r>
      <w:r w:rsidR="00E52966">
        <w:t>отображению таблиц</w:t>
      </w:r>
      <w:bookmarkEnd w:id="34"/>
    </w:p>
    <w:p w14:paraId="3F505F52" w14:textId="1E7BF665" w:rsidR="00B0192C" w:rsidRDefault="00B0192C" w:rsidP="00B0192C">
      <w:pPr>
        <w:pStyle w:val="a5"/>
      </w:pPr>
      <w:r>
        <w:t xml:space="preserve">В таблице </w:t>
      </w:r>
      <w:r w:rsidR="00C564A7">
        <w:fldChar w:fldCharType="begin"/>
      </w:r>
      <w:r w:rsidR="00C564A7">
        <w:instrText xml:space="preserve"> REF _Ref147425415 \h</w:instrText>
      </w:r>
      <w:r w:rsidR="00C564A7" w:rsidRPr="00C564A7">
        <w:instrText>\#\0</w:instrText>
      </w:r>
      <w:r w:rsidR="00C564A7">
        <w:instrText xml:space="preserve"> </w:instrText>
      </w:r>
      <w:r w:rsidR="00C564A7">
        <w:fldChar w:fldCharType="separate"/>
      </w:r>
      <w:r w:rsidR="004536F9">
        <w:t>6</w:t>
      </w:r>
      <w:r w:rsidR="00C564A7">
        <w:fldChar w:fldCharType="end"/>
      </w:r>
      <w:r>
        <w:t xml:space="preserve"> представлены методики проверки к </w:t>
      </w:r>
      <w:r w:rsidR="00E52966">
        <w:t>реализации требований к отображению таблиц</w:t>
      </w:r>
      <w:r>
        <w:t>.</w:t>
      </w:r>
    </w:p>
    <w:p w14:paraId="0965A236" w14:textId="1DC82967" w:rsidR="00B0192C" w:rsidRPr="006E5ECA" w:rsidRDefault="00B0192C" w:rsidP="00B0192C">
      <w:pPr>
        <w:pStyle w:val="affd"/>
      </w:pPr>
      <w:bookmarkStart w:id="35" w:name="_Ref147425415"/>
      <w:r>
        <w:t xml:space="preserve">Таблица </w:t>
      </w:r>
      <w:fldSimple w:instr=" SEQ Таблица \* ARABIC ">
        <w:r w:rsidR="004536F9">
          <w:rPr>
            <w:noProof/>
          </w:rPr>
          <w:t>6</w:t>
        </w:r>
      </w:fldSimple>
      <w:r>
        <w:t xml:space="preserve"> – Методика проверки реализации общих требований к Системе</w:t>
      </w:r>
      <w:bookmarkEnd w:id="35"/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B0192C" w:rsidRPr="002472CF" w14:paraId="67EA7C5E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1B0CA7CB" w14:textId="77777777" w:rsidR="00B0192C" w:rsidRPr="002472CF" w:rsidRDefault="00B0192C" w:rsidP="00B0192C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4F8DD6BC" w14:textId="77777777" w:rsidR="00B0192C" w:rsidRPr="002472CF" w:rsidRDefault="00B0192C" w:rsidP="00B0192C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0F73C8C9" w14:textId="77777777" w:rsidR="00B0192C" w:rsidRPr="002472CF" w:rsidRDefault="00B0192C" w:rsidP="00B0192C">
            <w:pPr>
              <w:pStyle w:val="afd"/>
            </w:pPr>
            <w:r w:rsidRPr="002472CF">
              <w:t>Ожидаемый результат</w:t>
            </w:r>
          </w:p>
        </w:tc>
      </w:tr>
      <w:tr w:rsidR="00B0192C" w:rsidRPr="002472CF" w14:paraId="5ECFE313" w14:textId="77777777" w:rsidTr="00B0192C">
        <w:tc>
          <w:tcPr>
            <w:tcW w:w="616" w:type="dxa"/>
            <w:vAlign w:val="center"/>
          </w:tcPr>
          <w:p w14:paraId="4E0D9C69" w14:textId="77777777" w:rsidR="00B0192C" w:rsidRPr="00686476" w:rsidRDefault="00B0192C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B36426E" w14:textId="77E70A7E" w:rsidR="00B0192C" w:rsidRPr="00D437A0" w:rsidRDefault="00E52966" w:rsidP="00B0192C">
            <w:pPr>
              <w:pStyle w:val="afff"/>
            </w:pPr>
            <w:r>
              <w:t>Открыть форму с табличным представлением данных</w:t>
            </w:r>
          </w:p>
        </w:tc>
        <w:tc>
          <w:tcPr>
            <w:tcW w:w="7082" w:type="dxa"/>
            <w:vAlign w:val="center"/>
          </w:tcPr>
          <w:p w14:paraId="0A5213D4" w14:textId="27375EA8" w:rsidR="00B0192C" w:rsidRDefault="00E52966" w:rsidP="00B0192C">
            <w:pPr>
              <w:pStyle w:val="afff"/>
            </w:pPr>
            <w:r>
              <w:t>Отображается форма с данными в виде таблицы. Доступны следующие виды фильтров:</w:t>
            </w:r>
          </w:p>
          <w:p w14:paraId="318FACC5" w14:textId="77777777" w:rsidR="00E52966" w:rsidRDefault="00E52966" w:rsidP="00E52966">
            <w:pPr>
              <w:pStyle w:val="13"/>
            </w:pPr>
            <w:r>
              <w:t>выпадающий список</w:t>
            </w:r>
            <w:r w:rsidR="0037325E">
              <w:t>;</w:t>
            </w:r>
          </w:p>
          <w:p w14:paraId="26BC09AF" w14:textId="77777777" w:rsidR="0037325E" w:rsidRDefault="0037325E" w:rsidP="00E52966">
            <w:pPr>
              <w:pStyle w:val="13"/>
            </w:pPr>
            <w:r>
              <w:t>выпадающий список с множественным выбором;</w:t>
            </w:r>
          </w:p>
          <w:p w14:paraId="37CD041A" w14:textId="77777777" w:rsidR="0037325E" w:rsidRDefault="0037325E" w:rsidP="00E52966">
            <w:pPr>
              <w:pStyle w:val="13"/>
            </w:pPr>
            <w:r>
              <w:t>календарь;</w:t>
            </w:r>
          </w:p>
          <w:p w14:paraId="1256CD39" w14:textId="77777777" w:rsidR="0037325E" w:rsidRDefault="0037325E" w:rsidP="00E52966">
            <w:pPr>
              <w:pStyle w:val="13"/>
            </w:pPr>
            <w:r>
              <w:t>тэги</w:t>
            </w:r>
            <w:r w:rsidR="00B96907">
              <w:t>.</w:t>
            </w:r>
          </w:p>
          <w:p w14:paraId="6B9F7171" w14:textId="71F8B8CA" w:rsidR="00B96907" w:rsidRPr="00D437A0" w:rsidRDefault="00B96907" w:rsidP="00B96907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t>Фильтры расположены над таблицей.</w:t>
            </w:r>
          </w:p>
        </w:tc>
      </w:tr>
      <w:tr w:rsidR="00B0192C" w:rsidRPr="002472CF" w14:paraId="47710AFC" w14:textId="77777777" w:rsidTr="00B0192C">
        <w:tc>
          <w:tcPr>
            <w:tcW w:w="616" w:type="dxa"/>
            <w:vAlign w:val="center"/>
          </w:tcPr>
          <w:p w14:paraId="684746D0" w14:textId="77777777" w:rsidR="00B0192C" w:rsidRPr="00686476" w:rsidRDefault="00B0192C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11747D85" w14:textId="7241C6B7" w:rsidR="00B0192C" w:rsidRPr="00D437A0" w:rsidRDefault="0037325E" w:rsidP="00B0192C">
            <w:pPr>
              <w:pStyle w:val="afff"/>
            </w:pPr>
            <w:r>
              <w:t>Выполнить фильтрацию с фильтром «выпадающим список»</w:t>
            </w:r>
          </w:p>
        </w:tc>
        <w:tc>
          <w:tcPr>
            <w:tcW w:w="7082" w:type="dxa"/>
            <w:vAlign w:val="center"/>
          </w:tcPr>
          <w:p w14:paraId="3D0016A2" w14:textId="1B383F82" w:rsidR="00B0192C" w:rsidRPr="00D437A0" w:rsidRDefault="0037325E" w:rsidP="00B0192C">
            <w:pPr>
              <w:pStyle w:val="afff"/>
            </w:pPr>
            <w:r>
              <w:t xml:space="preserve">Выполнен поиск данных. </w:t>
            </w:r>
            <w:r w:rsidR="00B96907">
              <w:t>Д</w:t>
            </w:r>
            <w:r>
              <w:t xml:space="preserve">ля фильтрации </w:t>
            </w:r>
            <w:r w:rsidR="00B96907">
              <w:t xml:space="preserve">использован фильтр </w:t>
            </w:r>
            <w:r>
              <w:t>по типовым характеристикам отображаемых сущностей: тип договора, тип ПУ, тип документа и прочее</w:t>
            </w:r>
            <w:r w:rsidR="00B96907">
              <w:t>. Для выбора доступен только один вариант</w:t>
            </w:r>
          </w:p>
        </w:tc>
      </w:tr>
      <w:tr w:rsidR="0037325E" w:rsidRPr="002472CF" w14:paraId="6D20CC32" w14:textId="77777777" w:rsidTr="00B0192C">
        <w:tc>
          <w:tcPr>
            <w:tcW w:w="616" w:type="dxa"/>
            <w:vAlign w:val="center"/>
          </w:tcPr>
          <w:p w14:paraId="405898B3" w14:textId="77777777" w:rsidR="0037325E" w:rsidRPr="00686476" w:rsidRDefault="0037325E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21E6D7FB" w14:textId="6BF45404" w:rsidR="0037325E" w:rsidRDefault="0037325E" w:rsidP="0037325E">
            <w:pPr>
              <w:pStyle w:val="afff"/>
            </w:pPr>
            <w:r>
              <w:t>Выполнить фильтрацию с фильтром «выпадающий список с множественным выбором»</w:t>
            </w:r>
          </w:p>
        </w:tc>
        <w:tc>
          <w:tcPr>
            <w:tcW w:w="7082" w:type="dxa"/>
            <w:vAlign w:val="center"/>
          </w:tcPr>
          <w:p w14:paraId="2FF88C08" w14:textId="422A637F" w:rsidR="0037325E" w:rsidRPr="00D437A0" w:rsidRDefault="00B96907" w:rsidP="0037325E">
            <w:pPr>
              <w:pStyle w:val="afff"/>
            </w:pPr>
            <w:r>
              <w:t>Выполнен поиск данных. Фильтр доступен по основным характеристикам сущностей: адрес, наименование, номер договора и прочее.</w:t>
            </w:r>
          </w:p>
        </w:tc>
      </w:tr>
      <w:tr w:rsidR="0037325E" w:rsidRPr="002472CF" w14:paraId="7E081D46" w14:textId="77777777" w:rsidTr="00B0192C">
        <w:tc>
          <w:tcPr>
            <w:tcW w:w="616" w:type="dxa"/>
            <w:vAlign w:val="center"/>
          </w:tcPr>
          <w:p w14:paraId="661D0DEF" w14:textId="77777777" w:rsidR="0037325E" w:rsidRPr="00686476" w:rsidRDefault="0037325E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3AC6EAF" w14:textId="642B9211" w:rsidR="0037325E" w:rsidRDefault="0037325E" w:rsidP="0037325E">
            <w:pPr>
              <w:pStyle w:val="afff"/>
            </w:pPr>
            <w:r>
              <w:t>Выполнить фильтрацию с фильтром «календарь»</w:t>
            </w:r>
          </w:p>
        </w:tc>
        <w:tc>
          <w:tcPr>
            <w:tcW w:w="7082" w:type="dxa"/>
            <w:vAlign w:val="center"/>
          </w:tcPr>
          <w:p w14:paraId="091ECF6C" w14:textId="4D7403CB" w:rsidR="0037325E" w:rsidRPr="00D437A0" w:rsidRDefault="00B96907" w:rsidP="0037325E">
            <w:pPr>
              <w:pStyle w:val="afff"/>
            </w:pPr>
            <w:r>
              <w:t>Выполнен поиск данных. Фильтр доступен для поисков по датам</w:t>
            </w:r>
          </w:p>
        </w:tc>
      </w:tr>
      <w:tr w:rsidR="0037325E" w:rsidRPr="002472CF" w14:paraId="15E29B7A" w14:textId="77777777" w:rsidTr="00B0192C">
        <w:tc>
          <w:tcPr>
            <w:tcW w:w="616" w:type="dxa"/>
            <w:vAlign w:val="center"/>
          </w:tcPr>
          <w:p w14:paraId="7325A471" w14:textId="77777777" w:rsidR="0037325E" w:rsidRPr="00686476" w:rsidRDefault="0037325E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6226C41" w14:textId="16C56936" w:rsidR="0037325E" w:rsidRDefault="0037325E" w:rsidP="0037325E">
            <w:pPr>
              <w:pStyle w:val="afff"/>
            </w:pPr>
            <w:r>
              <w:t>Выполнить фильтрацию с фильтром «тэги»</w:t>
            </w:r>
          </w:p>
        </w:tc>
        <w:tc>
          <w:tcPr>
            <w:tcW w:w="7082" w:type="dxa"/>
            <w:vAlign w:val="center"/>
          </w:tcPr>
          <w:p w14:paraId="719FADFC" w14:textId="022DE591" w:rsidR="0037325E" w:rsidRPr="00D437A0" w:rsidRDefault="00B96907" w:rsidP="0037325E">
            <w:pPr>
              <w:pStyle w:val="afff"/>
            </w:pPr>
            <w:r>
              <w:t>Выполнен поиск данных. Фильтрует контент по заранее заданной характеристике. При выборе нескольких тэгов отображается контент, соответствующий хотя бы одному тэгу</w:t>
            </w:r>
          </w:p>
        </w:tc>
      </w:tr>
      <w:tr w:rsidR="00B96907" w:rsidRPr="002472CF" w14:paraId="74826045" w14:textId="77777777" w:rsidTr="00B0192C">
        <w:tc>
          <w:tcPr>
            <w:tcW w:w="616" w:type="dxa"/>
            <w:vAlign w:val="center"/>
          </w:tcPr>
          <w:p w14:paraId="4DACD7A0" w14:textId="77777777" w:rsidR="00B96907" w:rsidRPr="00686476" w:rsidRDefault="00B96907" w:rsidP="0034301D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7AD8E66B" w14:textId="6F1D246F" w:rsidR="00B96907" w:rsidRDefault="00B96907" w:rsidP="0037325E">
            <w:pPr>
              <w:pStyle w:val="afff"/>
            </w:pPr>
            <w:r>
              <w:t>В таблице нажать на кнопку сортировки</w:t>
            </w:r>
          </w:p>
        </w:tc>
        <w:tc>
          <w:tcPr>
            <w:tcW w:w="7082" w:type="dxa"/>
            <w:vAlign w:val="center"/>
          </w:tcPr>
          <w:p w14:paraId="6E0C9A25" w14:textId="1559F179" w:rsidR="00B96907" w:rsidRDefault="00B96907" w:rsidP="0037325E">
            <w:pPr>
              <w:pStyle w:val="afff"/>
            </w:pPr>
            <w:r>
              <w:t>Сортировка данных выполнена. Доступны два варианта сортировки: от большего к меньшему и от меньшего к большему</w:t>
            </w:r>
          </w:p>
        </w:tc>
      </w:tr>
    </w:tbl>
    <w:p w14:paraId="56BF3FFC" w14:textId="00807EB8" w:rsidR="00B0192C" w:rsidRDefault="00B0192C" w:rsidP="00B0192C">
      <w:pPr>
        <w:pStyle w:val="33"/>
      </w:pPr>
      <w:bookmarkStart w:id="36" w:name="_Toc147501484"/>
      <w:r>
        <w:t xml:space="preserve">Проверка реализации требований к </w:t>
      </w:r>
      <w:r w:rsidR="00B96907">
        <w:t>функционировани</w:t>
      </w:r>
      <w:r w:rsidR="00903D61">
        <w:t>ю</w:t>
      </w:r>
      <w:r w:rsidR="00B96907">
        <w:t xml:space="preserve"> УЗ и ролевой модели в клиентской части</w:t>
      </w:r>
      <w:bookmarkEnd w:id="36"/>
    </w:p>
    <w:p w14:paraId="0206899B" w14:textId="0CE18800" w:rsidR="00B0192C" w:rsidRDefault="00B0192C" w:rsidP="00B0192C">
      <w:pPr>
        <w:pStyle w:val="a5"/>
      </w:pPr>
      <w:r>
        <w:t>В таблице</w:t>
      </w:r>
      <w:r w:rsidR="00B96907">
        <w:t xml:space="preserve"> </w:t>
      </w:r>
      <w:r w:rsidR="00B96907">
        <w:fldChar w:fldCharType="begin"/>
      </w:r>
      <w:r w:rsidR="00B96907">
        <w:instrText xml:space="preserve"> REF _Ref147427327 \h</w:instrText>
      </w:r>
      <w:r w:rsidR="00B96907" w:rsidRPr="00B96907">
        <w:instrText>\#\0</w:instrText>
      </w:r>
      <w:r w:rsidR="00B96907">
        <w:instrText xml:space="preserve"> </w:instrText>
      </w:r>
      <w:r w:rsidR="00B96907">
        <w:fldChar w:fldCharType="separate"/>
      </w:r>
      <w:r w:rsidR="004536F9">
        <w:t>7</w:t>
      </w:r>
      <w:r w:rsidR="00B96907">
        <w:fldChar w:fldCharType="end"/>
      </w:r>
      <w:r>
        <w:t xml:space="preserve"> представлены методики проверки </w:t>
      </w:r>
      <w:r w:rsidR="00903D61">
        <w:t>реализации требований к функционированию УЗ и ролевой модели в клиентской части</w:t>
      </w:r>
      <w:r>
        <w:t>.</w:t>
      </w:r>
    </w:p>
    <w:p w14:paraId="4FD9B7BB" w14:textId="6BE8E313" w:rsidR="00B0192C" w:rsidRPr="006E5ECA" w:rsidRDefault="00B0192C" w:rsidP="00B0192C">
      <w:pPr>
        <w:pStyle w:val="affd"/>
      </w:pPr>
      <w:bookmarkStart w:id="37" w:name="_Ref147427327"/>
      <w:r>
        <w:t xml:space="preserve">Таблица </w:t>
      </w:r>
      <w:fldSimple w:instr=" SEQ Таблица \* ARABIC ">
        <w:r w:rsidR="004536F9">
          <w:rPr>
            <w:noProof/>
          </w:rPr>
          <w:t>7</w:t>
        </w:r>
      </w:fldSimple>
      <w:r>
        <w:t xml:space="preserve"> – Методика проверки реализации </w:t>
      </w:r>
      <w:bookmarkEnd w:id="37"/>
      <w:r w:rsidR="00903D61">
        <w:t>требований к функционированию УЗ и ролевой модели в клиентской части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6"/>
        <w:gridCol w:w="7082"/>
      </w:tblGrid>
      <w:tr w:rsidR="00B0192C" w:rsidRPr="002472CF" w14:paraId="718C6665" w14:textId="77777777" w:rsidTr="00B0192C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6E6A5228" w14:textId="77777777" w:rsidR="00B0192C" w:rsidRPr="002472CF" w:rsidRDefault="00B0192C" w:rsidP="00B0192C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7FDEB579" w14:textId="77777777" w:rsidR="00B0192C" w:rsidRPr="002472CF" w:rsidRDefault="00B0192C" w:rsidP="00B0192C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14:paraId="1DE4E75C" w14:textId="77777777" w:rsidR="00B0192C" w:rsidRPr="002472CF" w:rsidRDefault="00B0192C" w:rsidP="00B0192C">
            <w:pPr>
              <w:pStyle w:val="afd"/>
            </w:pPr>
            <w:r w:rsidRPr="002472CF">
              <w:t>Ожидаемый результат</w:t>
            </w:r>
          </w:p>
        </w:tc>
      </w:tr>
      <w:tr w:rsidR="00B0192C" w:rsidRPr="002472CF" w14:paraId="65A9DED6" w14:textId="77777777" w:rsidTr="00903D61">
        <w:tc>
          <w:tcPr>
            <w:tcW w:w="616" w:type="dxa"/>
            <w:vAlign w:val="center"/>
          </w:tcPr>
          <w:p w14:paraId="4B70EA67" w14:textId="77777777" w:rsidR="00B0192C" w:rsidRPr="00686476" w:rsidRDefault="00B0192C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45DD5153" w14:textId="4842F9C8" w:rsidR="00903D61" w:rsidRPr="00903D61" w:rsidRDefault="00903D61" w:rsidP="00903D61">
            <w:pPr>
              <w:pStyle w:val="afff"/>
            </w:pPr>
            <w:r w:rsidRPr="00903D61">
              <w:t>Перейти на веб-версию ЛКК незарегистрированным пользователем. Доступен ограниченный перечень функций</w:t>
            </w:r>
            <w:r>
              <w:t>. Поочередно выполнить доступные действия</w:t>
            </w:r>
          </w:p>
        </w:tc>
        <w:tc>
          <w:tcPr>
            <w:tcW w:w="7082" w:type="dxa"/>
            <w:vAlign w:val="center"/>
          </w:tcPr>
          <w:p w14:paraId="18D40235" w14:textId="77777777" w:rsidR="00B0192C" w:rsidRDefault="00903D61" w:rsidP="00B0192C">
            <w:pPr>
              <w:pStyle w:val="afff"/>
            </w:pPr>
            <w:r>
              <w:t>Пользователю доступны следующие операции:</w:t>
            </w:r>
          </w:p>
          <w:p w14:paraId="28456B2A" w14:textId="4C755C2D" w:rsidR="00903D61" w:rsidRDefault="00903D61" w:rsidP="00903D61">
            <w:pPr>
              <w:pStyle w:val="13"/>
            </w:pPr>
            <w:r>
              <w:t>Регистрация.</w:t>
            </w:r>
          </w:p>
          <w:p w14:paraId="0A2CFF28" w14:textId="4D5E011D" w:rsidR="00903D61" w:rsidRDefault="00903D61" w:rsidP="00903D61">
            <w:pPr>
              <w:pStyle w:val="13"/>
            </w:pPr>
            <w:r>
              <w:t>Авторизация.</w:t>
            </w:r>
          </w:p>
          <w:p w14:paraId="7B454D49" w14:textId="2A5D9C6A" w:rsidR="00903D61" w:rsidRDefault="00903D61" w:rsidP="00903D61">
            <w:pPr>
              <w:pStyle w:val="13"/>
            </w:pPr>
            <w:r>
              <w:t>Просмотр контактов.</w:t>
            </w:r>
          </w:p>
          <w:p w14:paraId="2CB2ECB8" w14:textId="6446510B" w:rsidR="00903D61" w:rsidRDefault="00903D61" w:rsidP="00903D61">
            <w:pPr>
              <w:pStyle w:val="13"/>
            </w:pPr>
            <w:r>
              <w:t>Передача показаний в неавторизованной зоне.</w:t>
            </w:r>
          </w:p>
          <w:p w14:paraId="67302AC7" w14:textId="789FF839" w:rsidR="00903D61" w:rsidRDefault="00903D61" w:rsidP="00903D61">
            <w:pPr>
              <w:pStyle w:val="13"/>
            </w:pPr>
            <w:r>
              <w:t>Просмотр неоплаченных начислений в неавторизованной зоне.</w:t>
            </w:r>
          </w:p>
          <w:p w14:paraId="5685CA2C" w14:textId="3DE60FA0" w:rsidR="00903D61" w:rsidRPr="00D437A0" w:rsidRDefault="00903D61" w:rsidP="00903D61">
            <w:pPr>
              <w:pStyle w:val="13"/>
            </w:pPr>
            <w:r>
              <w:t>Оплата начислений в неавторизованной зоне</w:t>
            </w:r>
          </w:p>
        </w:tc>
      </w:tr>
      <w:tr w:rsidR="00903D61" w:rsidRPr="002472CF" w14:paraId="6E6FCE33" w14:textId="77777777" w:rsidTr="00D33977">
        <w:tc>
          <w:tcPr>
            <w:tcW w:w="616" w:type="dxa"/>
            <w:vAlign w:val="center"/>
          </w:tcPr>
          <w:p w14:paraId="40D6A450" w14:textId="77777777" w:rsidR="00903D61" w:rsidRPr="00686476" w:rsidRDefault="00903D61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056A7279" w14:textId="2540763B" w:rsidR="00903D61" w:rsidRPr="00D437A0" w:rsidRDefault="00D33977" w:rsidP="00D33977">
            <w:pPr>
              <w:pStyle w:val="afff"/>
            </w:pPr>
            <w:r w:rsidRPr="00903D61">
              <w:t>Перейти на веб-версию ЛКК</w:t>
            </w:r>
            <w:r>
              <w:t xml:space="preserve"> и выполнить авторизацию пользователем с ролью «Неподтвержденный пользователь»</w:t>
            </w:r>
            <w:r w:rsidRPr="00903D61">
              <w:t xml:space="preserve"> </w:t>
            </w:r>
          </w:p>
        </w:tc>
        <w:tc>
          <w:tcPr>
            <w:tcW w:w="7082" w:type="dxa"/>
          </w:tcPr>
          <w:p w14:paraId="463796E9" w14:textId="77777777" w:rsidR="00D33977" w:rsidRDefault="00D33977" w:rsidP="00D33977">
            <w:pPr>
              <w:pStyle w:val="afff"/>
            </w:pPr>
            <w:r>
              <w:t>Пользователю доступны следующие операции:</w:t>
            </w:r>
          </w:p>
          <w:p w14:paraId="6225AEEB" w14:textId="081FC790" w:rsidR="00903D61" w:rsidRPr="00D33977" w:rsidRDefault="00903D61" w:rsidP="00D33977">
            <w:pPr>
              <w:pStyle w:val="afff"/>
            </w:pPr>
            <w:r w:rsidRPr="00D33977">
              <w:t xml:space="preserve"> неавторизованной зоне:</w:t>
            </w:r>
          </w:p>
          <w:p w14:paraId="5AB44EA0" w14:textId="29D0F9FC" w:rsidR="00903D61" w:rsidRPr="00D33977" w:rsidRDefault="00903D61" w:rsidP="00D33977">
            <w:pPr>
              <w:pStyle w:val="13"/>
            </w:pPr>
            <w:r w:rsidRPr="00D33977">
              <w:t>Регистрация</w:t>
            </w:r>
            <w:r w:rsidR="00D33977">
              <w:t xml:space="preserve"> (до авторизации).</w:t>
            </w:r>
          </w:p>
          <w:p w14:paraId="5239477C" w14:textId="6817AF55" w:rsidR="00903D61" w:rsidRPr="00D33977" w:rsidRDefault="00903D61" w:rsidP="00D33977">
            <w:pPr>
              <w:pStyle w:val="13"/>
            </w:pPr>
            <w:r w:rsidRPr="00D33977">
              <w:t>Авторизация</w:t>
            </w:r>
            <w:r w:rsidR="00D33977">
              <w:t>.</w:t>
            </w:r>
          </w:p>
          <w:p w14:paraId="7A784772" w14:textId="5113013A" w:rsidR="00903D61" w:rsidRPr="00D33977" w:rsidRDefault="00903D61" w:rsidP="00D33977">
            <w:pPr>
              <w:pStyle w:val="13"/>
            </w:pPr>
            <w:r w:rsidRPr="00D33977">
              <w:t>Просмотр контактов</w:t>
            </w:r>
            <w:r w:rsidR="00D33977">
              <w:t>.</w:t>
            </w:r>
          </w:p>
          <w:p w14:paraId="7359D3BA" w14:textId="6122EF40" w:rsidR="00903D61" w:rsidRPr="00D33977" w:rsidRDefault="00903D61" w:rsidP="00D33977">
            <w:pPr>
              <w:pStyle w:val="13"/>
            </w:pPr>
            <w:r w:rsidRPr="00D33977">
              <w:t>Передача показаний в неавторизованной зоне</w:t>
            </w:r>
            <w:r w:rsidR="00D33977">
              <w:t>.</w:t>
            </w:r>
          </w:p>
          <w:p w14:paraId="581C7563" w14:textId="14415AA5" w:rsidR="00903D61" w:rsidRPr="00D33977" w:rsidRDefault="00903D61" w:rsidP="00D33977">
            <w:pPr>
              <w:pStyle w:val="13"/>
            </w:pPr>
            <w:r w:rsidRPr="00D33977">
              <w:t>Просмотр неоплаченных начислений в неавторизованной зоне</w:t>
            </w:r>
            <w:r w:rsidR="00D33977">
              <w:t>.</w:t>
            </w:r>
          </w:p>
          <w:p w14:paraId="5FB64487" w14:textId="56D049AE" w:rsidR="00903D61" w:rsidRPr="00D437A0" w:rsidRDefault="00903D61" w:rsidP="00D33977">
            <w:pPr>
              <w:pStyle w:val="13"/>
            </w:pPr>
            <w:r w:rsidRPr="00D33977">
              <w:lastRenderedPageBreak/>
              <w:t>Оплата начислений в неавторизованной зоне</w:t>
            </w:r>
          </w:p>
        </w:tc>
      </w:tr>
      <w:tr w:rsidR="00903D61" w:rsidRPr="002472CF" w14:paraId="1E7CBB15" w14:textId="77777777" w:rsidTr="00D33977">
        <w:trPr>
          <w:trHeight w:val="501"/>
        </w:trPr>
        <w:tc>
          <w:tcPr>
            <w:tcW w:w="616" w:type="dxa"/>
            <w:vAlign w:val="center"/>
          </w:tcPr>
          <w:p w14:paraId="618393E7" w14:textId="77777777" w:rsidR="00903D61" w:rsidRPr="00686476" w:rsidRDefault="00903D61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0FCDF623" w14:textId="701158EE" w:rsidR="00903D61" w:rsidRPr="00D437A0" w:rsidRDefault="00D33977" w:rsidP="00D33977">
            <w:pPr>
              <w:pStyle w:val="afff"/>
            </w:pPr>
            <w:r w:rsidRPr="00903D61">
              <w:t>Перейти на веб-версию ЛКК</w:t>
            </w:r>
            <w:r>
              <w:t xml:space="preserve"> и выполнить авторизацию пользователем с ролью </w:t>
            </w:r>
            <w:r w:rsidR="00903D61">
              <w:t>«Наблюдатель»</w:t>
            </w:r>
          </w:p>
        </w:tc>
        <w:tc>
          <w:tcPr>
            <w:tcW w:w="7082" w:type="dxa"/>
          </w:tcPr>
          <w:p w14:paraId="6B6861CC" w14:textId="0BE4E929" w:rsidR="00903D61" w:rsidRPr="00D437A0" w:rsidRDefault="00D33977" w:rsidP="00903D61">
            <w:pPr>
              <w:pStyle w:val="afff"/>
            </w:pPr>
            <w:r>
              <w:t>Пользователю предоставлен</w:t>
            </w:r>
            <w:r w:rsidR="00903D61" w:rsidRPr="00D33977">
              <w:t xml:space="preserve"> ограниченный функционал ЛКК</w:t>
            </w:r>
          </w:p>
        </w:tc>
      </w:tr>
      <w:tr w:rsidR="00903D61" w:rsidRPr="002472CF" w14:paraId="2A25B62F" w14:textId="77777777" w:rsidTr="00A42D1A">
        <w:tc>
          <w:tcPr>
            <w:tcW w:w="616" w:type="dxa"/>
            <w:vAlign w:val="center"/>
          </w:tcPr>
          <w:p w14:paraId="534BE995" w14:textId="77777777" w:rsidR="00903D61" w:rsidRPr="00686476" w:rsidRDefault="00903D61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590CCA90" w14:textId="2E53832E" w:rsidR="00903D61" w:rsidRDefault="00C63481" w:rsidP="00A42D1A">
            <w:pPr>
              <w:pStyle w:val="afff"/>
            </w:pPr>
            <w:r w:rsidRPr="00903D61">
              <w:t>Перейти на веб-версию ЛКК</w:t>
            </w:r>
            <w:r>
              <w:t xml:space="preserve"> и выполнить авторизацию пользователем с ролью </w:t>
            </w:r>
            <w:r w:rsidR="00903D61">
              <w:t>«Владелец»</w:t>
            </w:r>
          </w:p>
          <w:p w14:paraId="224CE8B4" w14:textId="77777777" w:rsidR="00903D61" w:rsidRPr="00D437A0" w:rsidRDefault="00903D61" w:rsidP="00A42D1A">
            <w:pPr>
              <w:pStyle w:val="afff"/>
            </w:pPr>
          </w:p>
        </w:tc>
        <w:tc>
          <w:tcPr>
            <w:tcW w:w="7082" w:type="dxa"/>
          </w:tcPr>
          <w:p w14:paraId="7B87F743" w14:textId="6EB97FC8" w:rsidR="00903D61" w:rsidRPr="00D437A0" w:rsidRDefault="00903D61" w:rsidP="00A42D1A">
            <w:pPr>
              <w:pStyle w:val="afff"/>
            </w:pPr>
            <w:r w:rsidRPr="00D33977">
              <w:t>Предоставляет пользователю полный функционал ЛКК</w:t>
            </w:r>
          </w:p>
        </w:tc>
      </w:tr>
      <w:tr w:rsidR="00903D61" w:rsidRPr="002472CF" w14:paraId="5A1E2DC0" w14:textId="77777777" w:rsidTr="00D33977">
        <w:tc>
          <w:tcPr>
            <w:tcW w:w="616" w:type="dxa"/>
            <w:vAlign w:val="center"/>
          </w:tcPr>
          <w:p w14:paraId="7251ABF0" w14:textId="77777777" w:rsidR="00903D61" w:rsidRPr="00686476" w:rsidRDefault="00903D61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</w:tcPr>
          <w:p w14:paraId="423E059B" w14:textId="51DE7F36" w:rsidR="00903D61" w:rsidRPr="00D437A0" w:rsidRDefault="00C63481" w:rsidP="00D33977">
            <w:pPr>
              <w:pStyle w:val="afff"/>
            </w:pPr>
            <w:r>
              <w:t>Перейти в блок с созданием ролей для учетных записей пользователей. Выполнить создание рол</w:t>
            </w:r>
            <w:r w:rsidR="005B59B4">
              <w:t>и. Выполнить переключение на доверенный аккаунт с назначенным функционалом созданной роли.</w:t>
            </w:r>
          </w:p>
        </w:tc>
        <w:tc>
          <w:tcPr>
            <w:tcW w:w="7082" w:type="dxa"/>
            <w:vAlign w:val="center"/>
          </w:tcPr>
          <w:p w14:paraId="6FBE5FA4" w14:textId="64982F7C" w:rsidR="00903D61" w:rsidRDefault="005B59B4" w:rsidP="00C63481">
            <w:pPr>
              <w:pStyle w:val="afff"/>
            </w:pPr>
            <w:r>
              <w:t>Роль создана. Функции назначаются в рамках:</w:t>
            </w:r>
          </w:p>
          <w:p w14:paraId="756802D9" w14:textId="0F1FCE0A" w:rsidR="00903D61" w:rsidRDefault="00903D61" w:rsidP="005B59B4">
            <w:pPr>
              <w:pStyle w:val="13"/>
            </w:pPr>
            <w:r>
              <w:t xml:space="preserve">договоров ТП </w:t>
            </w:r>
          </w:p>
          <w:p w14:paraId="32422ACE" w14:textId="523005E3" w:rsidR="00903D61" w:rsidRDefault="00903D61" w:rsidP="005B59B4">
            <w:pPr>
              <w:pStyle w:val="13"/>
            </w:pPr>
            <w:r>
              <w:t>договоров ВС/ВО и объектов.</w:t>
            </w:r>
          </w:p>
          <w:p w14:paraId="6069E90B" w14:textId="77777777" w:rsidR="00903D61" w:rsidRPr="00D437A0" w:rsidRDefault="00903D61" w:rsidP="00903D61">
            <w:pPr>
              <w:pStyle w:val="afff"/>
            </w:pPr>
          </w:p>
        </w:tc>
      </w:tr>
      <w:tr w:rsidR="00903D61" w:rsidRPr="002472CF" w14:paraId="03B09D59" w14:textId="77777777" w:rsidTr="00B0192C">
        <w:tc>
          <w:tcPr>
            <w:tcW w:w="616" w:type="dxa"/>
            <w:vAlign w:val="center"/>
          </w:tcPr>
          <w:p w14:paraId="30DF7F10" w14:textId="77777777" w:rsidR="00903D61" w:rsidRPr="00686476" w:rsidRDefault="00903D61" w:rsidP="0034301D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7470" w:type="dxa"/>
            <w:gridSpan w:val="2"/>
            <w:vAlign w:val="center"/>
          </w:tcPr>
          <w:p w14:paraId="091A5099" w14:textId="5FD20BE3" w:rsidR="00903D61" w:rsidRPr="00D437A0" w:rsidRDefault="005B59B4" w:rsidP="00903D61">
            <w:pPr>
              <w:pStyle w:val="afff"/>
            </w:pPr>
            <w:r>
              <w:t>Выполнить вход пользователем с стандартной ролью. Запомнить доступные функции. Назначить пользователю роль «Администратор» и обновить страницу</w:t>
            </w:r>
          </w:p>
        </w:tc>
        <w:tc>
          <w:tcPr>
            <w:tcW w:w="7082" w:type="dxa"/>
            <w:vAlign w:val="center"/>
          </w:tcPr>
          <w:p w14:paraId="5192B182" w14:textId="471EDA00" w:rsidR="00903D61" w:rsidRDefault="005B59B4" w:rsidP="005B59B4">
            <w:pPr>
              <w:pStyle w:val="afff"/>
            </w:pPr>
            <w:r>
              <w:t>Доступны разделы и функции, которые ранее пользователю были не доступны</w:t>
            </w:r>
          </w:p>
        </w:tc>
      </w:tr>
    </w:tbl>
    <w:p w14:paraId="16875DFC" w14:textId="647986E8" w:rsidR="00953D62" w:rsidRDefault="00953D62" w:rsidP="00953D62">
      <w:pPr>
        <w:pStyle w:val="24"/>
      </w:pPr>
      <w:bookmarkStart w:id="38" w:name="_Toc147501485"/>
      <w:r>
        <w:t>Требования к общим функциям (задачам), выполняемым системой</w:t>
      </w:r>
      <w:bookmarkEnd w:id="38"/>
    </w:p>
    <w:p w14:paraId="46D76A0E" w14:textId="11236932" w:rsidR="00953D62" w:rsidRDefault="00953D62" w:rsidP="00953D62">
      <w:pPr>
        <w:pStyle w:val="33"/>
      </w:pPr>
      <w:bookmarkStart w:id="39" w:name="_Toc147501486"/>
      <w:r w:rsidRPr="002472CF">
        <w:t xml:space="preserve">Проверка </w:t>
      </w:r>
      <w:r>
        <w:t>реализации требований к подсистеме авторизации, регистрации и восстановления пароля</w:t>
      </w:r>
      <w:bookmarkEnd w:id="39"/>
    </w:p>
    <w:p w14:paraId="510C7D04" w14:textId="2FC56A7E" w:rsidR="00953D62" w:rsidRDefault="00953D62" w:rsidP="00953D62">
      <w:pPr>
        <w:pStyle w:val="a5"/>
      </w:pPr>
      <w:r>
        <w:t>В таблице представлены методики проверки выполнения требований к подсистеме авторизации, регистрации и восстановления пароля.</w:t>
      </w:r>
    </w:p>
    <w:p w14:paraId="6724EBCD" w14:textId="5E963FEA" w:rsidR="00953D62" w:rsidRPr="006E5ECA" w:rsidRDefault="00953D62" w:rsidP="00953D62">
      <w:pPr>
        <w:pStyle w:val="affd"/>
      </w:pPr>
      <w:r>
        <w:t xml:space="preserve">Таблица </w:t>
      </w:r>
      <w:fldSimple w:instr=" SEQ Таблица \* ARABIC ">
        <w:r w:rsidR="004536F9">
          <w:rPr>
            <w:noProof/>
          </w:rPr>
          <w:t>8</w:t>
        </w:r>
      </w:fldSimple>
      <w:r>
        <w:t xml:space="preserve"> – Методика проверки реализации общих требований к Системе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766"/>
        <w:gridCol w:w="7386"/>
        <w:gridCol w:w="6"/>
        <w:gridCol w:w="7010"/>
      </w:tblGrid>
      <w:tr w:rsidR="00953D62" w:rsidRPr="002472CF" w14:paraId="3CFC7A50" w14:textId="77777777" w:rsidTr="00E96180">
        <w:trPr>
          <w:tblHeader/>
        </w:trPr>
        <w:tc>
          <w:tcPr>
            <w:tcW w:w="766" w:type="dxa"/>
            <w:shd w:val="clear" w:color="auto" w:fill="auto"/>
            <w:vAlign w:val="center"/>
          </w:tcPr>
          <w:p w14:paraId="0E770027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386" w:type="dxa"/>
            <w:shd w:val="clear" w:color="auto" w:fill="auto"/>
            <w:vAlign w:val="center"/>
          </w:tcPr>
          <w:p w14:paraId="064D8222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16" w:type="dxa"/>
            <w:gridSpan w:val="2"/>
            <w:shd w:val="clear" w:color="auto" w:fill="auto"/>
            <w:vAlign w:val="center"/>
          </w:tcPr>
          <w:p w14:paraId="6685FB09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223242" w:rsidRPr="002472CF" w14:paraId="320F11F1" w14:textId="77777777" w:rsidTr="00223242">
        <w:trPr>
          <w:trHeight w:val="402"/>
        </w:trPr>
        <w:tc>
          <w:tcPr>
            <w:tcW w:w="15168" w:type="dxa"/>
            <w:gridSpan w:val="4"/>
            <w:vAlign w:val="center"/>
          </w:tcPr>
          <w:p w14:paraId="5C7FE8B3" w14:textId="0A7D0D93" w:rsidR="00223242" w:rsidRDefault="00223242" w:rsidP="00223242">
            <w:pPr>
              <w:pStyle w:val="affe"/>
            </w:pPr>
            <w:r>
              <w:t>Общие требования</w:t>
            </w:r>
          </w:p>
        </w:tc>
      </w:tr>
      <w:tr w:rsidR="00953D62" w:rsidRPr="002472CF" w14:paraId="7EFE5C10" w14:textId="77777777" w:rsidTr="00E96180">
        <w:trPr>
          <w:trHeight w:val="402"/>
        </w:trPr>
        <w:tc>
          <w:tcPr>
            <w:tcW w:w="766" w:type="dxa"/>
            <w:vAlign w:val="center"/>
          </w:tcPr>
          <w:p w14:paraId="444967D1" w14:textId="77777777" w:rsidR="00953D62" w:rsidRPr="00686476" w:rsidRDefault="00953D62" w:rsidP="0034301D">
            <w:pPr>
              <w:pStyle w:val="a1"/>
              <w:numPr>
                <w:ilvl w:val="0"/>
                <w:numId w:val="18"/>
              </w:numPr>
            </w:pPr>
          </w:p>
        </w:tc>
        <w:tc>
          <w:tcPr>
            <w:tcW w:w="7386" w:type="dxa"/>
          </w:tcPr>
          <w:p w14:paraId="10125DEC" w14:textId="680A4FE4" w:rsidR="005A262E" w:rsidRPr="00CA4B43" w:rsidRDefault="00E96180" w:rsidP="005A262E">
            <w:pPr>
              <w:pStyle w:val="afff"/>
            </w:pPr>
            <w:r>
              <w:t>В</w:t>
            </w:r>
            <w:r w:rsidR="00DA4981">
              <w:t>ыполнить следующие операции</w:t>
            </w:r>
            <w:r w:rsidR="005A262E" w:rsidRPr="00CA4B43">
              <w:t>:</w:t>
            </w:r>
          </w:p>
          <w:p w14:paraId="2BA9D8CA" w14:textId="32442EBF" w:rsidR="005A262E" w:rsidRPr="008A6BDC" w:rsidRDefault="00DA4981" w:rsidP="005A262E">
            <w:pPr>
              <w:pStyle w:val="13"/>
            </w:pPr>
            <w:r>
              <w:t>за</w:t>
            </w:r>
            <w:r w:rsidR="005A262E" w:rsidRPr="008A6BDC">
              <w:t>регистрировать УЗ в ЛКК при помощи адреса электронной почты;</w:t>
            </w:r>
          </w:p>
          <w:p w14:paraId="2DEE7DBF" w14:textId="32CA4228" w:rsidR="005A262E" w:rsidRPr="008A6BDC" w:rsidRDefault="00DA4981" w:rsidP="005A262E">
            <w:pPr>
              <w:pStyle w:val="13"/>
            </w:pPr>
            <w:r>
              <w:t>за</w:t>
            </w:r>
            <w:r w:rsidRPr="008A6BDC">
              <w:t>регистрировать</w:t>
            </w:r>
            <w:r w:rsidR="005A262E" w:rsidRPr="008A6BDC">
              <w:t xml:space="preserve"> УЗ в ЛКК при помощи мобильного телефона;</w:t>
            </w:r>
          </w:p>
          <w:p w14:paraId="315AE35A" w14:textId="77777777" w:rsidR="005A262E" w:rsidRPr="008A6BDC" w:rsidRDefault="005A262E" w:rsidP="005A262E">
            <w:pPr>
              <w:pStyle w:val="13"/>
            </w:pPr>
            <w:r w:rsidRPr="008A6BDC">
              <w:t>авторизовываться в УЗ ЛКК при помощи адреса электронной почты;</w:t>
            </w:r>
          </w:p>
          <w:p w14:paraId="06D0BACE" w14:textId="77777777" w:rsidR="005A262E" w:rsidRPr="008A6BDC" w:rsidRDefault="005A262E" w:rsidP="005A262E">
            <w:pPr>
              <w:pStyle w:val="13"/>
            </w:pPr>
            <w:r w:rsidRPr="008A6BDC">
              <w:t>авторизовываться в УЗ ЛКК при помощи мобильного телефона;</w:t>
            </w:r>
          </w:p>
          <w:p w14:paraId="109B32C7" w14:textId="77777777" w:rsidR="005A262E" w:rsidRDefault="005A262E" w:rsidP="005A262E">
            <w:pPr>
              <w:pStyle w:val="13"/>
            </w:pPr>
            <w:r>
              <w:t>авторизовываться в МП ЛКК при помощи короткого кода;</w:t>
            </w:r>
          </w:p>
          <w:p w14:paraId="2CF7A9C7" w14:textId="77777777" w:rsidR="005A262E" w:rsidRPr="008A6BDC" w:rsidRDefault="005A262E" w:rsidP="005A262E">
            <w:pPr>
              <w:pStyle w:val="13"/>
            </w:pPr>
            <w:r>
              <w:t>авторизовываться в МП ЛКК при помощи биометрических данных</w:t>
            </w:r>
            <w:r w:rsidRPr="00544DD3">
              <w:t xml:space="preserve"> </w:t>
            </w:r>
            <w:r>
              <w:rPr>
                <w:lang w:val="en-US"/>
              </w:rPr>
              <w:t>FaceID</w:t>
            </w:r>
            <w:r w:rsidRPr="00544DD3">
              <w:t xml:space="preserve">, </w:t>
            </w:r>
            <w:r>
              <w:rPr>
                <w:lang w:val="en-US"/>
              </w:rPr>
              <w:t>TouchID</w:t>
            </w:r>
            <w:r>
              <w:t>;</w:t>
            </w:r>
          </w:p>
          <w:p w14:paraId="3438F496" w14:textId="3260209B" w:rsidR="005A262E" w:rsidRPr="008A6BDC" w:rsidRDefault="00E96180" w:rsidP="005A262E">
            <w:pPr>
              <w:pStyle w:val="13"/>
            </w:pPr>
            <w:r w:rsidRPr="008A6BDC">
              <w:lastRenderedPageBreak/>
              <w:t>восстанов</w:t>
            </w:r>
            <w:r>
              <w:t>ить</w:t>
            </w:r>
            <w:r w:rsidR="005A262E" w:rsidRPr="008A6BDC">
              <w:t xml:space="preserve"> пароль от УЗ ЛКК с помощью мобильного телефона или адреса электронной почты;</w:t>
            </w:r>
          </w:p>
          <w:p w14:paraId="080BE84D" w14:textId="745636F5" w:rsidR="005A262E" w:rsidRDefault="005A262E" w:rsidP="005A262E">
            <w:pPr>
              <w:pStyle w:val="13"/>
            </w:pPr>
            <w:r w:rsidRPr="008A6BDC">
              <w:t>прин</w:t>
            </w:r>
            <w:r w:rsidR="00DA4981">
              <w:t>ять</w:t>
            </w:r>
            <w:r w:rsidRPr="008A6BDC">
              <w:t xml:space="preserve"> условия пользовательского соглашения при регистрации УЗ;</w:t>
            </w:r>
          </w:p>
          <w:p w14:paraId="4BDB823A" w14:textId="061736E1" w:rsidR="005A262E" w:rsidRPr="002D3159" w:rsidRDefault="00DA4981" w:rsidP="005A262E">
            <w:pPr>
              <w:pStyle w:val="13"/>
            </w:pPr>
            <w:r>
              <w:t>дать</w:t>
            </w:r>
            <w:r w:rsidR="005A262E">
              <w:t xml:space="preserve"> согласие на обработку персональных данных;</w:t>
            </w:r>
          </w:p>
          <w:p w14:paraId="4F20A394" w14:textId="05FA4DA6" w:rsidR="00953D62" w:rsidRPr="002B2AEF" w:rsidRDefault="00E96180" w:rsidP="003C2D29">
            <w:pPr>
              <w:pStyle w:val="13"/>
            </w:pPr>
            <w:r>
              <w:t>дать</w:t>
            </w:r>
            <w:r w:rsidRPr="008A6BDC">
              <w:t xml:space="preserve"> </w:t>
            </w:r>
            <w:r w:rsidR="005A262E" w:rsidRPr="008A6BDC">
              <w:t>согла</w:t>
            </w:r>
            <w:r w:rsidR="005A262E">
              <w:t>сие</w:t>
            </w:r>
            <w:r w:rsidR="005A262E" w:rsidRPr="008A6BDC">
              <w:t xml:space="preserve"> на получение </w:t>
            </w:r>
            <w:r w:rsidR="005A262E">
              <w:t>информационной</w:t>
            </w:r>
            <w:r w:rsidR="005A262E" w:rsidRPr="008A6BDC">
              <w:t xml:space="preserve"> рассылки при регистрации УЗ</w:t>
            </w:r>
          </w:p>
        </w:tc>
        <w:tc>
          <w:tcPr>
            <w:tcW w:w="7016" w:type="dxa"/>
            <w:gridSpan w:val="2"/>
          </w:tcPr>
          <w:p w14:paraId="512C42D8" w14:textId="1DD7AF66" w:rsidR="005A262E" w:rsidRDefault="005A262E" w:rsidP="005A262E">
            <w:pPr>
              <w:pStyle w:val="13"/>
            </w:pPr>
            <w:r>
              <w:lastRenderedPageBreak/>
              <w:t>Регистрация выполнена каждым из указанных методов.</w:t>
            </w:r>
          </w:p>
          <w:p w14:paraId="7670A089" w14:textId="4295E42C" w:rsidR="005A262E" w:rsidRDefault="005A262E" w:rsidP="005A262E">
            <w:pPr>
              <w:pStyle w:val="13"/>
            </w:pPr>
            <w:r>
              <w:t>Авторизация выполнена каждым из указанных методов.</w:t>
            </w:r>
          </w:p>
          <w:p w14:paraId="33DABE56" w14:textId="2C8CBDA5" w:rsidR="005A262E" w:rsidRDefault="005A262E" w:rsidP="005A262E">
            <w:pPr>
              <w:pStyle w:val="13"/>
            </w:pPr>
            <w:r>
              <w:t>Для приема</w:t>
            </w:r>
            <w:r w:rsidRPr="008A6BDC">
              <w:t xml:space="preserve"> услови</w:t>
            </w:r>
            <w:r>
              <w:t>й</w:t>
            </w:r>
            <w:r w:rsidRPr="008A6BDC">
              <w:t xml:space="preserve"> пользовательского соглашения при регистрации</w:t>
            </w:r>
            <w:r>
              <w:t xml:space="preserve">, </w:t>
            </w:r>
            <w:r w:rsidR="00DA4981">
              <w:t xml:space="preserve">согласия на обработку персональных данных и </w:t>
            </w:r>
            <w:r w:rsidR="00DA4981" w:rsidRPr="008A6BDC">
              <w:t>согла</w:t>
            </w:r>
            <w:r w:rsidR="00DA4981">
              <w:t>сия</w:t>
            </w:r>
            <w:r w:rsidR="00DA4981" w:rsidRPr="008A6BDC">
              <w:t xml:space="preserve"> на получение </w:t>
            </w:r>
            <w:r w:rsidR="00DA4981">
              <w:t>информационной</w:t>
            </w:r>
            <w:r w:rsidR="00DA4981" w:rsidRPr="008A6BDC">
              <w:t xml:space="preserve"> рассылки при регистрации УЗ</w:t>
            </w:r>
            <w:r w:rsidR="00DA4981">
              <w:t xml:space="preserve"> необходимо проставить соответствующие отметки.</w:t>
            </w:r>
          </w:p>
          <w:p w14:paraId="2E543E21" w14:textId="22441423" w:rsidR="00DA4981" w:rsidRPr="008A6BDC" w:rsidRDefault="00E96180" w:rsidP="005A262E">
            <w:pPr>
              <w:pStyle w:val="13"/>
            </w:pPr>
            <w:r>
              <w:t>Пароль восстановлен.</w:t>
            </w:r>
          </w:p>
          <w:p w14:paraId="323038C3" w14:textId="77777777" w:rsidR="00953D62" w:rsidRPr="002B2AEF" w:rsidRDefault="00953D62" w:rsidP="003C2D29">
            <w:pPr>
              <w:pStyle w:val="afff"/>
            </w:pPr>
          </w:p>
        </w:tc>
      </w:tr>
      <w:tr w:rsidR="003C2D29" w:rsidRPr="002472CF" w14:paraId="6235B9B1" w14:textId="77777777" w:rsidTr="00145537">
        <w:trPr>
          <w:trHeight w:val="846"/>
        </w:trPr>
        <w:tc>
          <w:tcPr>
            <w:tcW w:w="766" w:type="dxa"/>
            <w:vAlign w:val="center"/>
          </w:tcPr>
          <w:p w14:paraId="03202AE7" w14:textId="77777777" w:rsidR="003C2D29" w:rsidRPr="00686476" w:rsidRDefault="003C2D29" w:rsidP="0034301D">
            <w:pPr>
              <w:pStyle w:val="a1"/>
              <w:numPr>
                <w:ilvl w:val="0"/>
                <w:numId w:val="18"/>
              </w:numPr>
            </w:pPr>
          </w:p>
        </w:tc>
        <w:tc>
          <w:tcPr>
            <w:tcW w:w="7392" w:type="dxa"/>
            <w:gridSpan w:val="2"/>
            <w:vAlign w:val="center"/>
          </w:tcPr>
          <w:p w14:paraId="49BA2C7D" w14:textId="0BAB9290" w:rsidR="00145537" w:rsidRDefault="00145537" w:rsidP="00145537">
            <w:pPr>
              <w:pStyle w:val="afff"/>
            </w:pPr>
            <w:r>
              <w:t xml:space="preserve">Выполнить авторизацию/регистрацию/восстановление пароля (выбрать один из вариантов) в «ручном режиме». </w:t>
            </w:r>
          </w:p>
          <w:p w14:paraId="50225EE6" w14:textId="44D629FB" w:rsidR="00145537" w:rsidRDefault="00223242" w:rsidP="00145537">
            <w:pPr>
              <w:pStyle w:val="afff"/>
            </w:pPr>
            <w:r>
              <w:t>Сымитировать автоматический запрос в фоновом режиме для одной из операций (авторизация/регистрация/восстановление пароля).</w:t>
            </w:r>
          </w:p>
          <w:p w14:paraId="041A83F6" w14:textId="6AC05EF3" w:rsidR="003C2D29" w:rsidRPr="00D437A0" w:rsidRDefault="00223242" w:rsidP="00145537">
            <w:pPr>
              <w:pStyle w:val="afff"/>
            </w:pPr>
            <w:r>
              <w:t>Выполнить процедуру регистрации с паролем не удовлетворяющий правилам парольной политики. Указать пароль, удовлетворяющий парольной политики и завершить процедуру регистрации</w:t>
            </w:r>
          </w:p>
        </w:tc>
        <w:tc>
          <w:tcPr>
            <w:tcW w:w="7010" w:type="dxa"/>
          </w:tcPr>
          <w:p w14:paraId="23181B65" w14:textId="77777777" w:rsidR="003C2D29" w:rsidRDefault="00145537" w:rsidP="00145537">
            <w:pPr>
              <w:pStyle w:val="afff"/>
            </w:pPr>
            <w:r>
              <w:t>Операция выполнена.</w:t>
            </w:r>
          </w:p>
          <w:p w14:paraId="42EA8580" w14:textId="77777777" w:rsidR="00145537" w:rsidRDefault="00223242" w:rsidP="00145537">
            <w:pPr>
              <w:pStyle w:val="afff"/>
            </w:pPr>
            <w:r>
              <w:t>Система вместо выполнения операции Система просит выполнить проверку (CAPTHA).</w:t>
            </w:r>
          </w:p>
          <w:p w14:paraId="08453603" w14:textId="623E4A80" w:rsidR="00223242" w:rsidRPr="00D437A0" w:rsidRDefault="00223242" w:rsidP="00145537">
            <w:pPr>
              <w:pStyle w:val="afff"/>
            </w:pPr>
            <w:r>
              <w:t>Регистрация будет не выполнена при неверном пароле. При верном будет успешно завершена</w:t>
            </w:r>
          </w:p>
        </w:tc>
      </w:tr>
      <w:tr w:rsidR="00223242" w:rsidRPr="002472CF" w14:paraId="2573FCA0" w14:textId="77777777" w:rsidTr="00223242">
        <w:trPr>
          <w:trHeight w:val="340"/>
        </w:trPr>
        <w:tc>
          <w:tcPr>
            <w:tcW w:w="15168" w:type="dxa"/>
            <w:gridSpan w:val="4"/>
            <w:vAlign w:val="center"/>
          </w:tcPr>
          <w:p w14:paraId="618AD0AA" w14:textId="76C14010" w:rsidR="00223242" w:rsidRDefault="00223242" w:rsidP="00223242">
            <w:pPr>
              <w:pStyle w:val="affe"/>
            </w:pPr>
            <w:bookmarkStart w:id="40" w:name="_Ref110008754"/>
            <w:r>
              <w:t>Требования к экранным формам</w:t>
            </w:r>
            <w:bookmarkEnd w:id="40"/>
          </w:p>
        </w:tc>
      </w:tr>
      <w:tr w:rsidR="00223242" w:rsidRPr="002472CF" w14:paraId="758ED3D8" w14:textId="77777777" w:rsidTr="00223242">
        <w:trPr>
          <w:trHeight w:val="306"/>
        </w:trPr>
        <w:tc>
          <w:tcPr>
            <w:tcW w:w="766" w:type="dxa"/>
            <w:vAlign w:val="center"/>
          </w:tcPr>
          <w:p w14:paraId="11FF8ACD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137C9A2A" w14:textId="39D4046A" w:rsidR="00223242" w:rsidRDefault="00223242" w:rsidP="00223242">
            <w:pPr>
              <w:pStyle w:val="afff"/>
            </w:pPr>
            <w:r>
              <w:t>Перейти на страницу авторизации пользователей</w:t>
            </w:r>
          </w:p>
        </w:tc>
        <w:tc>
          <w:tcPr>
            <w:tcW w:w="7010" w:type="dxa"/>
          </w:tcPr>
          <w:p w14:paraId="3614E38E" w14:textId="00A79CC3" w:rsidR="00223242" w:rsidRDefault="00223242" w:rsidP="00223242">
            <w:pPr>
              <w:pStyle w:val="afff"/>
            </w:pPr>
            <w:r>
              <w:t>Форма соответствует утвержденному макету и содержит</w:t>
            </w:r>
            <w:r w:rsidR="00DC3FCA">
              <w:t xml:space="preserve"> следующие элементы</w:t>
            </w:r>
            <w:r>
              <w:t>:</w:t>
            </w:r>
          </w:p>
          <w:p w14:paraId="4391BEA8" w14:textId="16EBB815" w:rsidR="00223242" w:rsidRDefault="00DC3FCA" w:rsidP="00223242">
            <w:pPr>
              <w:pStyle w:val="13"/>
            </w:pPr>
            <w:r>
              <w:t>поле «</w:t>
            </w:r>
            <w:r w:rsidR="00223242">
              <w:rPr>
                <w:lang w:val="en-US"/>
              </w:rPr>
              <w:t>E-mail/</w:t>
            </w:r>
            <w:r w:rsidR="00223242">
              <w:t>Телефон</w:t>
            </w:r>
            <w:r>
              <w:t>»;</w:t>
            </w:r>
          </w:p>
          <w:p w14:paraId="5A353EB8" w14:textId="1BF09C93" w:rsidR="00223242" w:rsidRDefault="00DC3FCA" w:rsidP="00223242">
            <w:pPr>
              <w:pStyle w:val="13"/>
            </w:pPr>
            <w:r>
              <w:t>поле «</w:t>
            </w:r>
            <w:r w:rsidR="00223242">
              <w:t>Пароль</w:t>
            </w:r>
            <w:r>
              <w:t>»;</w:t>
            </w:r>
          </w:p>
          <w:p w14:paraId="3A17410A" w14:textId="1497BD0B" w:rsidR="00223242" w:rsidRDefault="00DC3FCA" w:rsidP="00223242">
            <w:pPr>
              <w:pStyle w:val="13"/>
            </w:pPr>
            <w:r>
              <w:t>к</w:t>
            </w:r>
            <w:r w:rsidR="00223242">
              <w:t>нопк</w:t>
            </w:r>
            <w:r>
              <w:t>у</w:t>
            </w:r>
            <w:r w:rsidR="00223242">
              <w:t xml:space="preserve"> «Войти»</w:t>
            </w:r>
            <w:r>
              <w:t>;</w:t>
            </w:r>
          </w:p>
          <w:p w14:paraId="43C0E448" w14:textId="67492172" w:rsidR="00DC3FCA" w:rsidRDefault="00DC3FCA" w:rsidP="00223242">
            <w:pPr>
              <w:pStyle w:val="13"/>
            </w:pPr>
            <w:r>
              <w:t>кнопку «Я забыл пароль»;</w:t>
            </w:r>
          </w:p>
          <w:p w14:paraId="208E6F39" w14:textId="7B950B1F" w:rsidR="00DC3FCA" w:rsidRDefault="00DC3FCA" w:rsidP="00223242">
            <w:pPr>
              <w:pStyle w:val="13"/>
            </w:pPr>
            <w:r>
              <w:t>кнопку «Регистрация»;</w:t>
            </w:r>
          </w:p>
          <w:p w14:paraId="684FD67D" w14:textId="1FD89601" w:rsidR="00DC3FCA" w:rsidRDefault="00DC3FCA" w:rsidP="00223242">
            <w:pPr>
              <w:pStyle w:val="13"/>
            </w:pPr>
            <w:r>
              <w:t>кнопку «Передать показания»;</w:t>
            </w:r>
          </w:p>
          <w:p w14:paraId="72B21F9B" w14:textId="52FF7403" w:rsidR="00DC3FCA" w:rsidRDefault="00DC3FCA" w:rsidP="00223242">
            <w:pPr>
              <w:pStyle w:val="13"/>
            </w:pPr>
            <w:r>
              <w:t>кнопку «Оплатить счета»;</w:t>
            </w:r>
          </w:p>
          <w:p w14:paraId="0C6F6213" w14:textId="37FEC693" w:rsidR="00DC3FCA" w:rsidRDefault="00DC3FCA" w:rsidP="00223242">
            <w:pPr>
              <w:pStyle w:val="13"/>
            </w:pPr>
            <w:r>
              <w:t>уведомление в топе;</w:t>
            </w:r>
          </w:p>
          <w:p w14:paraId="4BC865AC" w14:textId="2D127427" w:rsidR="00DC3FCA" w:rsidRDefault="00DC3FCA" w:rsidP="00223242">
            <w:pPr>
              <w:pStyle w:val="13"/>
            </w:pPr>
            <w:r>
              <w:t>иконку «</w:t>
            </w:r>
            <w:r>
              <w:rPr>
                <w:lang w:val="en-US"/>
              </w:rPr>
              <w:t>App</w:t>
            </w:r>
            <w:r w:rsidRPr="00DC7A50">
              <w:t xml:space="preserve"> </w:t>
            </w:r>
            <w:r>
              <w:rPr>
                <w:lang w:val="en-US"/>
              </w:rPr>
              <w:t>Store</w:t>
            </w:r>
            <w:r>
              <w:t>»;</w:t>
            </w:r>
          </w:p>
          <w:p w14:paraId="2E32FFDF" w14:textId="4017ACB3" w:rsidR="00223242" w:rsidRDefault="00DC3FCA" w:rsidP="00223242">
            <w:pPr>
              <w:pStyle w:val="13"/>
            </w:pPr>
            <w:r>
              <w:t>иконку «</w:t>
            </w:r>
            <w:r>
              <w:rPr>
                <w:lang w:val="en-US"/>
              </w:rPr>
              <w:t>Google</w:t>
            </w:r>
            <w:r w:rsidRPr="00DC7A50">
              <w:t xml:space="preserve"> </w:t>
            </w:r>
            <w:r>
              <w:rPr>
                <w:lang w:val="en-US"/>
              </w:rPr>
              <w:t>Play</w:t>
            </w:r>
            <w:r>
              <w:t>»</w:t>
            </w:r>
          </w:p>
        </w:tc>
      </w:tr>
      <w:tr w:rsidR="00223242" w:rsidRPr="002472CF" w14:paraId="6E4260B9" w14:textId="77777777" w:rsidTr="00DC3FCA">
        <w:trPr>
          <w:trHeight w:val="287"/>
        </w:trPr>
        <w:tc>
          <w:tcPr>
            <w:tcW w:w="766" w:type="dxa"/>
            <w:vAlign w:val="center"/>
          </w:tcPr>
          <w:p w14:paraId="760E180A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0D26C330" w14:textId="5400EDAB" w:rsidR="005F3230" w:rsidRDefault="00DC3FCA" w:rsidP="00865AC0">
            <w:pPr>
              <w:pStyle w:val="17"/>
            </w:pPr>
            <w:r>
              <w:t>Нажать кнопку «Зарегистрироваться»</w:t>
            </w:r>
            <w:r w:rsidR="005F3230">
              <w:t>.</w:t>
            </w:r>
          </w:p>
          <w:p w14:paraId="627CE650" w14:textId="77777777" w:rsidR="00223242" w:rsidRDefault="005F3230" w:rsidP="00865AC0">
            <w:pPr>
              <w:pStyle w:val="17"/>
            </w:pPr>
            <w:r>
              <w:t>Заполнить поля формы</w:t>
            </w:r>
            <w:r w:rsidR="00865AC0">
              <w:t xml:space="preserve">, </w:t>
            </w:r>
            <w:r>
              <w:t>нажать кнопку «Зарегистрироваться».</w:t>
            </w:r>
          </w:p>
          <w:p w14:paraId="68871F4C" w14:textId="77777777" w:rsidR="00865AC0" w:rsidRDefault="00865AC0" w:rsidP="00865AC0">
            <w:pPr>
              <w:pStyle w:val="17"/>
            </w:pPr>
            <w:r>
              <w:t>Выбрать тип лица и нажать кнопку «Продолжить».</w:t>
            </w:r>
          </w:p>
          <w:p w14:paraId="15BD3A03" w14:textId="12521030" w:rsidR="00865AC0" w:rsidRDefault="00865AC0" w:rsidP="00865AC0">
            <w:pPr>
              <w:pStyle w:val="17"/>
            </w:pPr>
            <w:r>
              <w:t xml:space="preserve">Отображается форма подтверждения </w:t>
            </w:r>
          </w:p>
        </w:tc>
        <w:tc>
          <w:tcPr>
            <w:tcW w:w="7010" w:type="dxa"/>
          </w:tcPr>
          <w:p w14:paraId="3778E1BA" w14:textId="77777777" w:rsidR="00DC3FCA" w:rsidRDefault="00DC3FCA" w:rsidP="0034301D">
            <w:pPr>
              <w:pStyle w:val="17"/>
              <w:numPr>
                <w:ilvl w:val="0"/>
                <w:numId w:val="26"/>
              </w:numPr>
            </w:pPr>
            <w:r>
              <w:t>Форма соответствует утвержденному макету и содержит следующие элементы:</w:t>
            </w:r>
          </w:p>
          <w:p w14:paraId="614FE6C5" w14:textId="77777777" w:rsidR="00DC3FCA" w:rsidRDefault="00DC3FCA" w:rsidP="00DC3FCA">
            <w:pPr>
              <w:pStyle w:val="13"/>
            </w:pPr>
            <w:r>
              <w:t>поле «</w:t>
            </w:r>
            <w:r>
              <w:rPr>
                <w:lang w:val="en-US"/>
              </w:rPr>
              <w:t>E-mail/</w:t>
            </w:r>
            <w:r>
              <w:t>Телефон»;</w:t>
            </w:r>
          </w:p>
          <w:p w14:paraId="5154F50C" w14:textId="77777777" w:rsidR="00DC3FCA" w:rsidRDefault="00DC3FCA" w:rsidP="00DC3FCA">
            <w:pPr>
              <w:pStyle w:val="13"/>
            </w:pPr>
            <w:r>
              <w:t>поле «Пароль»;</w:t>
            </w:r>
          </w:p>
          <w:p w14:paraId="4349B343" w14:textId="233F9BCB" w:rsidR="00DC3FCA" w:rsidRDefault="00DC3FCA" w:rsidP="00DC3FCA">
            <w:pPr>
              <w:pStyle w:val="13"/>
            </w:pPr>
            <w:r>
              <w:t xml:space="preserve">блок-подсказка с требованиями к паролю (отображается </w:t>
            </w:r>
            <w:r>
              <w:rPr>
                <w:color w:val="333333"/>
                <w:lang w:eastAsia="ru-RU"/>
              </w:rPr>
              <w:t>заполнения поля «Пароль»)</w:t>
            </w:r>
            <w:r>
              <w:t>;</w:t>
            </w:r>
          </w:p>
          <w:p w14:paraId="5A488A78" w14:textId="0C0575B6" w:rsidR="00DC3FCA" w:rsidRDefault="00DC3FCA" w:rsidP="00DC3FCA">
            <w:pPr>
              <w:pStyle w:val="13"/>
            </w:pPr>
            <w:r>
              <w:t>отметка «Я ознакомился с соглашением об использовании ЭП»;</w:t>
            </w:r>
          </w:p>
          <w:p w14:paraId="5C15C396" w14:textId="77777777" w:rsidR="00223242" w:rsidRDefault="00DC3FCA" w:rsidP="00DC3FCA">
            <w:pPr>
              <w:pStyle w:val="13"/>
            </w:pPr>
            <w:r>
              <w:t>кнопку «Зарегистрироваться»</w:t>
            </w:r>
            <w:r w:rsidR="005F3230">
              <w:t>.</w:t>
            </w:r>
          </w:p>
          <w:p w14:paraId="5E4ED98D" w14:textId="7D27CDD8" w:rsidR="005F3230" w:rsidRDefault="005F3230" w:rsidP="003B3F6D">
            <w:pPr>
              <w:pStyle w:val="17"/>
            </w:pPr>
            <w:r>
              <w:t>При регистрации отображается текст пользовательского соглашения, с которым пользователь может согласиться.</w:t>
            </w:r>
          </w:p>
          <w:p w14:paraId="519BC2E2" w14:textId="77777777" w:rsidR="00865AC0" w:rsidRDefault="00865AC0" w:rsidP="003B3F6D">
            <w:pPr>
              <w:pStyle w:val="17"/>
            </w:pPr>
            <w:r>
              <w:t>Отображается форма для ввода персональных данных (выбор типа лица).</w:t>
            </w:r>
          </w:p>
          <w:p w14:paraId="7B10E12F" w14:textId="5F9026D9" w:rsidR="00865AC0" w:rsidRDefault="00865AC0" w:rsidP="003B3F6D">
            <w:pPr>
              <w:pStyle w:val="17"/>
              <w:numPr>
                <w:ilvl w:val="0"/>
                <w:numId w:val="0"/>
              </w:numPr>
              <w:ind w:left="397"/>
            </w:pPr>
            <w:r>
              <w:lastRenderedPageBreak/>
              <w:t>Состав полей на форме зависит от выбранного типа лица.</w:t>
            </w:r>
          </w:p>
          <w:p w14:paraId="17673AAB" w14:textId="330FDEEF" w:rsidR="005F3230" w:rsidRPr="00DC3C3C" w:rsidRDefault="005F3230" w:rsidP="003B3F6D">
            <w:pPr>
              <w:pStyle w:val="17"/>
            </w:pPr>
            <w:r>
              <w:t xml:space="preserve">Отображается форма </w:t>
            </w:r>
            <w:r w:rsidR="00865AC0">
              <w:t>подтверждения</w:t>
            </w:r>
            <w:r>
              <w:t xml:space="preserve"> номера телефона</w:t>
            </w:r>
            <w:r w:rsidR="00865AC0">
              <w:t>/</w:t>
            </w:r>
            <w:r w:rsidR="00865AC0" w:rsidRPr="003B3F6D">
              <w:t>e</w:t>
            </w:r>
            <w:r w:rsidR="00865AC0" w:rsidRPr="00865AC0">
              <w:t>-</w:t>
            </w:r>
            <w:r w:rsidR="00865AC0" w:rsidRPr="003B3F6D">
              <w:t>mail</w:t>
            </w:r>
            <w:r w:rsidR="00865AC0">
              <w:t xml:space="preserve"> </w:t>
            </w:r>
          </w:p>
        </w:tc>
      </w:tr>
      <w:tr w:rsidR="00223242" w:rsidRPr="002472CF" w14:paraId="57F15E9F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72798A83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3BC3B302" w14:textId="11D93300" w:rsidR="00223242" w:rsidRDefault="005F3230" w:rsidP="00223242">
            <w:pPr>
              <w:pStyle w:val="afff"/>
            </w:pPr>
            <w:r>
              <w:t>На странице авторизации нажать кнопку «Я забыл пароль»</w:t>
            </w:r>
          </w:p>
        </w:tc>
        <w:tc>
          <w:tcPr>
            <w:tcW w:w="7010" w:type="dxa"/>
          </w:tcPr>
          <w:p w14:paraId="7E97C525" w14:textId="77777777" w:rsidR="00223242" w:rsidRDefault="005F3230" w:rsidP="00223242">
            <w:pPr>
              <w:pStyle w:val="afff"/>
            </w:pPr>
            <w:r>
              <w:t>Отображается форма восстановления пароля. Форма содержит:</w:t>
            </w:r>
          </w:p>
          <w:p w14:paraId="356272B1" w14:textId="02F1B115" w:rsidR="005F3230" w:rsidRDefault="005F3230" w:rsidP="005F3230">
            <w:pPr>
              <w:pStyle w:val="13"/>
            </w:pPr>
            <w:r>
              <w:t>поле «</w:t>
            </w:r>
            <w:r w:rsidRPr="005F3230">
              <w:t>E-mail/</w:t>
            </w:r>
            <w:r>
              <w:t>Телефон»;</w:t>
            </w:r>
          </w:p>
          <w:p w14:paraId="402AF323" w14:textId="12C33A9F" w:rsidR="005F3230" w:rsidRDefault="005F3230" w:rsidP="005F3230">
            <w:pPr>
              <w:pStyle w:val="13"/>
            </w:pPr>
            <w:r>
              <w:t>кнопку «Назад»;</w:t>
            </w:r>
          </w:p>
          <w:p w14:paraId="5DB73176" w14:textId="3583DF61" w:rsidR="005F3230" w:rsidRDefault="005F3230" w:rsidP="005F3230">
            <w:pPr>
              <w:pStyle w:val="13"/>
            </w:pPr>
            <w:r>
              <w:t>кнопку «Подтвердить»</w:t>
            </w:r>
          </w:p>
        </w:tc>
      </w:tr>
      <w:tr w:rsidR="003B3F6D" w:rsidRPr="002472CF" w14:paraId="2C317584" w14:textId="77777777" w:rsidTr="003B3F6D">
        <w:trPr>
          <w:trHeight w:val="250"/>
        </w:trPr>
        <w:tc>
          <w:tcPr>
            <w:tcW w:w="15168" w:type="dxa"/>
            <w:gridSpan w:val="4"/>
            <w:vAlign w:val="center"/>
          </w:tcPr>
          <w:p w14:paraId="4AF17565" w14:textId="7520227D" w:rsidR="003B3F6D" w:rsidRDefault="003B3F6D" w:rsidP="003B3F6D">
            <w:pPr>
              <w:pStyle w:val="affe"/>
            </w:pPr>
            <w:bookmarkStart w:id="41" w:name="_Ref120276221"/>
            <w:r w:rsidRPr="446FF250">
              <w:t>Регистрация нового пользователя</w:t>
            </w:r>
            <w:bookmarkEnd w:id="41"/>
          </w:p>
        </w:tc>
      </w:tr>
      <w:tr w:rsidR="00223242" w:rsidRPr="002472CF" w14:paraId="64CB19D0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0E0389B7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29CC0C19" w14:textId="737E0236" w:rsidR="003B3F6D" w:rsidRPr="00CA4B43" w:rsidRDefault="00AE1925" w:rsidP="0034301D">
            <w:pPr>
              <w:pStyle w:val="17"/>
              <w:numPr>
                <w:ilvl w:val="0"/>
                <w:numId w:val="28"/>
              </w:numPr>
            </w:pPr>
            <w:r>
              <w:t>Перейти</w:t>
            </w:r>
            <w:r w:rsidR="003B3F6D" w:rsidRPr="00CA4B43">
              <w:t xml:space="preserve"> на станицу авторизации </w:t>
            </w:r>
            <w:r w:rsidR="003B3F6D">
              <w:t>ЛКК</w:t>
            </w:r>
            <w:r w:rsidR="003B3F6D" w:rsidRPr="00CA4B43">
              <w:t>.</w:t>
            </w:r>
          </w:p>
          <w:p w14:paraId="4DD39632" w14:textId="06F12D57" w:rsidR="003B3F6D" w:rsidRPr="00CA4B43" w:rsidRDefault="00AE1925" w:rsidP="003B3F6D">
            <w:pPr>
              <w:pStyle w:val="17"/>
            </w:pPr>
            <w:r>
              <w:t>Нажать</w:t>
            </w:r>
            <w:r w:rsidR="003B3F6D" w:rsidRPr="00CA4B43">
              <w:t xml:space="preserve"> кнопку «Регистрация</w:t>
            </w:r>
            <w:r w:rsidR="003B3F6D">
              <w:t>»</w:t>
            </w:r>
            <w:r w:rsidR="003B3F6D" w:rsidRPr="00CA4B43">
              <w:t xml:space="preserve">. </w:t>
            </w:r>
          </w:p>
          <w:p w14:paraId="30B61DAB" w14:textId="7BE2C5AE" w:rsidR="003B3F6D" w:rsidRPr="00CA4B43" w:rsidRDefault="004C3102" w:rsidP="003B3F6D">
            <w:pPr>
              <w:pStyle w:val="17"/>
            </w:pPr>
            <w:r>
              <w:t>Выполнить</w:t>
            </w:r>
            <w:r w:rsidR="003B3F6D" w:rsidRPr="00CA4B43">
              <w:t xml:space="preserve"> следующие действия:</w:t>
            </w:r>
          </w:p>
          <w:p w14:paraId="5176C0F2" w14:textId="1D85FA6C" w:rsidR="003B3F6D" w:rsidRPr="00CA4B43" w:rsidRDefault="004C3102" w:rsidP="003B3F6D">
            <w:pPr>
              <w:pStyle w:val="2"/>
            </w:pPr>
            <w:r>
              <w:t xml:space="preserve">Ввести </w:t>
            </w:r>
            <w:r w:rsidR="003B3F6D" w:rsidRPr="68544767">
              <w:rPr>
                <w:lang w:val="en-US"/>
              </w:rPr>
              <w:t>e</w:t>
            </w:r>
            <w:r w:rsidR="003B3F6D">
              <w:t>-</w:t>
            </w:r>
            <w:r w:rsidR="003B3F6D" w:rsidRPr="68544767">
              <w:rPr>
                <w:lang w:val="en-US"/>
              </w:rPr>
              <w:t>mail</w:t>
            </w:r>
            <w:r w:rsidR="003B3F6D">
              <w:t xml:space="preserve"> и пароль в обязательные поля формы;</w:t>
            </w:r>
          </w:p>
          <w:p w14:paraId="53D4EE76" w14:textId="0BFE78E2" w:rsidR="003B3F6D" w:rsidRPr="00CA4B43" w:rsidRDefault="004C3102" w:rsidP="003B3F6D">
            <w:pPr>
              <w:pStyle w:val="2"/>
            </w:pPr>
            <w:r>
              <w:t>нажать</w:t>
            </w:r>
            <w:r w:rsidR="003B3F6D">
              <w:t xml:space="preserve"> кнопку «Продолжить».</w:t>
            </w:r>
          </w:p>
          <w:p w14:paraId="2D119B8D" w14:textId="2A4D7AB7" w:rsidR="003B3F6D" w:rsidRPr="002E7941" w:rsidRDefault="004C3102" w:rsidP="003B3F6D">
            <w:pPr>
              <w:pStyle w:val="17"/>
            </w:pPr>
            <w:r>
              <w:t>Просмотреть</w:t>
            </w:r>
            <w:r w:rsidR="003B3F6D">
              <w:t xml:space="preserve"> соглашение до конца и </w:t>
            </w:r>
            <w:r>
              <w:t xml:space="preserve">нажать </w:t>
            </w:r>
            <w:r w:rsidR="003B3F6D">
              <w:t>кнопку принятия (становится активной только при пролистывании текста соглашения до конца).</w:t>
            </w:r>
          </w:p>
          <w:p w14:paraId="1B7D00AC" w14:textId="0B68215F" w:rsidR="003B3F6D" w:rsidRPr="00CA4B43" w:rsidRDefault="004C3102" w:rsidP="003B3F6D">
            <w:pPr>
              <w:pStyle w:val="17"/>
            </w:pPr>
            <w:r>
              <w:t>Ввести</w:t>
            </w:r>
            <w:r w:rsidR="003B3F6D">
              <w:t xml:space="preserve"> полученный код в поле.</w:t>
            </w:r>
          </w:p>
          <w:p w14:paraId="3C2AABD7" w14:textId="330F3FD1" w:rsidR="003B3F6D" w:rsidRDefault="003A71C2" w:rsidP="003A71C2">
            <w:pPr>
              <w:pStyle w:val="17"/>
            </w:pPr>
            <w:r>
              <w:t xml:space="preserve">Выбрать </w:t>
            </w:r>
            <w:r w:rsidR="003B3F6D">
              <w:t>тип клиента</w:t>
            </w:r>
            <w:r>
              <w:t>.</w:t>
            </w:r>
          </w:p>
          <w:p w14:paraId="7B0F8587" w14:textId="04AC9AA8" w:rsidR="003B3F6D" w:rsidRPr="00CA4B43" w:rsidRDefault="004C3102" w:rsidP="004C3102">
            <w:pPr>
              <w:pStyle w:val="17"/>
            </w:pPr>
            <w:r>
              <w:t xml:space="preserve">Заполнить </w:t>
            </w:r>
            <w:r w:rsidR="003B3F6D">
              <w:t>обязательные поля формы в соответствии с выбранным типом клиента</w:t>
            </w:r>
            <w:r>
              <w:t xml:space="preserve"> и </w:t>
            </w:r>
            <w:r w:rsidR="003B3F6D">
              <w:t>наж</w:t>
            </w:r>
            <w:r>
              <w:t>ать</w:t>
            </w:r>
            <w:r w:rsidR="003B3F6D">
              <w:t xml:space="preserve"> кнопку «Продолжить».</w:t>
            </w:r>
          </w:p>
          <w:p w14:paraId="7C60AA21" w14:textId="7A9E1A76" w:rsidR="003B3F6D" w:rsidRDefault="003A71C2" w:rsidP="003B3F6D">
            <w:pPr>
              <w:pStyle w:val="17"/>
            </w:pPr>
            <w:r>
              <w:t>Ввести</w:t>
            </w:r>
            <w:r w:rsidR="003B3F6D">
              <w:t xml:space="preserve"> полученный код в поле</w:t>
            </w:r>
            <w:r w:rsidR="003B3F6D" w:rsidRPr="00CA4B43">
              <w:t>.</w:t>
            </w:r>
          </w:p>
          <w:p w14:paraId="1A2C9598" w14:textId="77777777" w:rsidR="002F09EA" w:rsidRDefault="002F09EA" w:rsidP="002F09EA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  <w:p w14:paraId="5D2E8D13" w14:textId="77777777" w:rsidR="002F09EA" w:rsidRDefault="002F09EA" w:rsidP="002F09EA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  <w:p w14:paraId="38C6E123" w14:textId="41C33331" w:rsidR="002F09EA" w:rsidRPr="003A71C2" w:rsidRDefault="003A71C2" w:rsidP="003A71C2">
            <w:pPr>
              <w:pStyle w:val="afff"/>
              <w:rPr>
                <w:i/>
                <w:iCs/>
                <w:u w:val="single"/>
              </w:rPr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</w:p>
        </w:tc>
        <w:tc>
          <w:tcPr>
            <w:tcW w:w="7010" w:type="dxa"/>
          </w:tcPr>
          <w:p w14:paraId="0CCDDA48" w14:textId="36776E6E" w:rsidR="00223242" w:rsidRDefault="00992C5F" w:rsidP="0034301D">
            <w:pPr>
              <w:pStyle w:val="17"/>
              <w:numPr>
                <w:ilvl w:val="0"/>
                <w:numId w:val="30"/>
              </w:numPr>
            </w:pPr>
            <w:r>
              <w:t>Отображается</w:t>
            </w:r>
            <w:r w:rsidR="00AE1925" w:rsidRPr="00CA4B43">
              <w:t xml:space="preserve"> страниц</w:t>
            </w:r>
            <w:r w:rsidR="004C3102">
              <w:t>а</w:t>
            </w:r>
            <w:r w:rsidR="00AE1925" w:rsidRPr="00CA4B43">
              <w:t xml:space="preserve"> </w:t>
            </w:r>
            <w:r w:rsidR="00AE1925">
              <w:t>авторизации.</w:t>
            </w:r>
          </w:p>
          <w:p w14:paraId="503BC2D0" w14:textId="7757094E" w:rsidR="00AE1925" w:rsidRPr="00CA4B43" w:rsidRDefault="004C3102" w:rsidP="0034301D">
            <w:pPr>
              <w:pStyle w:val="17"/>
              <w:numPr>
                <w:ilvl w:val="0"/>
                <w:numId w:val="30"/>
              </w:numPr>
            </w:pPr>
            <w:r>
              <w:t>Отображается</w:t>
            </w:r>
            <w:r w:rsidRPr="00CA4B43">
              <w:t xml:space="preserve"> страниц</w:t>
            </w:r>
            <w:r>
              <w:t>а</w:t>
            </w:r>
            <w:r w:rsidRPr="00CA4B43">
              <w:t xml:space="preserve"> </w:t>
            </w:r>
            <w:r w:rsidR="00AE1925" w:rsidRPr="00CA4B43">
              <w:t>«Регистрация»:</w:t>
            </w:r>
          </w:p>
          <w:p w14:paraId="73CEC53D" w14:textId="77777777" w:rsidR="00AE1925" w:rsidRPr="00CA4B43" w:rsidRDefault="00AE1925" w:rsidP="0034301D">
            <w:pPr>
              <w:pStyle w:val="17"/>
              <w:numPr>
                <w:ilvl w:val="0"/>
                <w:numId w:val="30"/>
              </w:numPr>
            </w:pPr>
            <w:r>
              <w:t>ЛКК</w:t>
            </w:r>
            <w:r w:rsidRPr="00CA4B43">
              <w:t xml:space="preserve"> выполняет следующие действия:</w:t>
            </w:r>
          </w:p>
          <w:p w14:paraId="5E71ACF8" w14:textId="77777777" w:rsidR="00AE1925" w:rsidRDefault="00AE1925" w:rsidP="003A71C2">
            <w:pPr>
              <w:pStyle w:val="2"/>
            </w:pPr>
            <w:r>
              <w:t xml:space="preserve">проверяет на уникальность введенный </w:t>
            </w:r>
            <w:r w:rsidRPr="003A71C2">
              <w:rPr>
                <w:lang w:val="en-US"/>
              </w:rPr>
              <w:t>e</w:t>
            </w:r>
            <w:r>
              <w:t>-</w:t>
            </w:r>
            <w:r w:rsidRPr="003A71C2">
              <w:rPr>
                <w:lang w:val="en-US"/>
              </w:rPr>
              <w:t>mail</w:t>
            </w:r>
            <w:r>
              <w:t xml:space="preserve">; </w:t>
            </w:r>
          </w:p>
          <w:p w14:paraId="4A059104" w14:textId="77777777" w:rsidR="00AE1925" w:rsidRDefault="00AE1925" w:rsidP="003A71C2">
            <w:pPr>
              <w:pStyle w:val="2"/>
            </w:pPr>
            <w:r>
              <w:t>отображает окно пользовательского соглашения.</w:t>
            </w:r>
          </w:p>
          <w:p w14:paraId="5B4DBC5D" w14:textId="77777777" w:rsidR="00992C5F" w:rsidRDefault="00992C5F" w:rsidP="0034301D">
            <w:pPr>
              <w:pStyle w:val="17"/>
              <w:numPr>
                <w:ilvl w:val="0"/>
                <w:numId w:val="30"/>
              </w:numPr>
            </w:pPr>
            <w:r>
              <w:t>ЛКК выполняет следующие действия:</w:t>
            </w:r>
          </w:p>
          <w:p w14:paraId="50401879" w14:textId="77777777" w:rsidR="00992C5F" w:rsidRDefault="00992C5F" w:rsidP="0034301D">
            <w:pPr>
              <w:pStyle w:val="25"/>
              <w:numPr>
                <w:ilvl w:val="1"/>
                <w:numId w:val="30"/>
              </w:numPr>
            </w:pPr>
            <w:r>
              <w:t>отправляет на указанную почту одноразовый код;</w:t>
            </w:r>
          </w:p>
          <w:p w14:paraId="6D394E58" w14:textId="44C9582E" w:rsidR="00992C5F" w:rsidRDefault="00992C5F" w:rsidP="0034301D">
            <w:pPr>
              <w:pStyle w:val="25"/>
              <w:numPr>
                <w:ilvl w:val="1"/>
                <w:numId w:val="30"/>
              </w:numPr>
            </w:pPr>
            <w:r>
              <w:t>отображает поле для ввода одноразового кода.</w:t>
            </w:r>
          </w:p>
          <w:p w14:paraId="6D94BE28" w14:textId="77777777" w:rsidR="00992C5F" w:rsidRPr="00CA4B43" w:rsidRDefault="00992C5F" w:rsidP="0034301D">
            <w:pPr>
              <w:pStyle w:val="17"/>
              <w:numPr>
                <w:ilvl w:val="0"/>
                <w:numId w:val="30"/>
              </w:numPr>
            </w:pPr>
            <w:r>
              <w:t xml:space="preserve">Выводит сообщение: </w:t>
            </w:r>
            <w:r w:rsidRPr="000B4B9E">
              <w:t xml:space="preserve">Мы отправили письмо с кодом подтверждения на адрес </w:t>
            </w:r>
            <w:r w:rsidRPr="00C4102C">
              <w:t>[</w:t>
            </w:r>
            <w:r w:rsidRPr="003A71C2">
              <w:rPr>
                <w:lang w:val="en-US"/>
              </w:rPr>
              <w:t>e</w:t>
            </w:r>
            <w:r w:rsidRPr="00C4102C">
              <w:t>-</w:t>
            </w:r>
            <w:r w:rsidRPr="003A71C2">
              <w:rPr>
                <w:lang w:val="en-US"/>
              </w:rPr>
              <w:t>mail</w:t>
            </w:r>
            <w:r w:rsidRPr="00C4102C">
              <w:t>]</w:t>
            </w:r>
            <w:r w:rsidRPr="000B4B9E">
              <w:t>. Введите его</w:t>
            </w:r>
          </w:p>
          <w:p w14:paraId="2E0FEC01" w14:textId="77777777" w:rsidR="004C3102" w:rsidRPr="00CA4B43" w:rsidRDefault="004C3102" w:rsidP="0034301D">
            <w:pPr>
              <w:pStyle w:val="17"/>
              <w:numPr>
                <w:ilvl w:val="0"/>
                <w:numId w:val="30"/>
              </w:numPr>
            </w:pPr>
            <w:r>
              <w:t>ЛКК</w:t>
            </w:r>
            <w:r w:rsidRPr="00CA4B43">
              <w:t xml:space="preserve"> регистрирует Пользователя и открывает форму «Давайте познакомимся».</w:t>
            </w:r>
          </w:p>
          <w:p w14:paraId="758A4E88" w14:textId="77777777" w:rsidR="003A71C2" w:rsidRDefault="003A71C2" w:rsidP="0034301D">
            <w:pPr>
              <w:pStyle w:val="17"/>
              <w:numPr>
                <w:ilvl w:val="0"/>
                <w:numId w:val="30"/>
              </w:numPr>
            </w:pPr>
            <w:r>
              <w:t>ЛКК выполняет следующие действия:</w:t>
            </w:r>
          </w:p>
          <w:p w14:paraId="765C17E5" w14:textId="0A0178F7" w:rsidR="003A71C2" w:rsidRDefault="003A71C2" w:rsidP="003A71C2">
            <w:pPr>
              <w:pStyle w:val="2"/>
            </w:pPr>
            <w:r w:rsidRPr="00CA4B43">
              <w:t>сохраняет данные Пользователя</w:t>
            </w:r>
            <w:r>
              <w:t>;</w:t>
            </w:r>
          </w:p>
          <w:p w14:paraId="460DA61A" w14:textId="77777777" w:rsidR="003A71C2" w:rsidRDefault="003A71C2" w:rsidP="003A71C2">
            <w:pPr>
              <w:pStyle w:val="2"/>
            </w:pPr>
            <w:r>
              <w:t>отправляет на указанный телефонный номер одноразовый код;</w:t>
            </w:r>
          </w:p>
          <w:p w14:paraId="14A9FB4E" w14:textId="77777777" w:rsidR="003A71C2" w:rsidRDefault="003A71C2" w:rsidP="003A71C2">
            <w:pPr>
              <w:pStyle w:val="2"/>
            </w:pPr>
            <w:r>
              <w:t>отображает поле для ввода одноразового кода.</w:t>
            </w:r>
          </w:p>
          <w:p w14:paraId="40B7C346" w14:textId="69D3D214" w:rsidR="00AE1925" w:rsidRDefault="003A71C2" w:rsidP="0034301D">
            <w:pPr>
              <w:pStyle w:val="17"/>
              <w:numPr>
                <w:ilvl w:val="0"/>
                <w:numId w:val="30"/>
              </w:numPr>
            </w:pPr>
            <w:r>
              <w:t>ЛКК подтверждает номер телефона и отображает главную страницу</w:t>
            </w:r>
          </w:p>
        </w:tc>
      </w:tr>
      <w:tr w:rsidR="002F09EA" w:rsidRPr="002472CF" w14:paraId="75ADBBED" w14:textId="77777777" w:rsidTr="002F09EA">
        <w:trPr>
          <w:trHeight w:val="406"/>
        </w:trPr>
        <w:tc>
          <w:tcPr>
            <w:tcW w:w="15168" w:type="dxa"/>
            <w:gridSpan w:val="4"/>
            <w:vAlign w:val="center"/>
          </w:tcPr>
          <w:p w14:paraId="5DFAB2E4" w14:textId="107794C2" w:rsidR="002F09EA" w:rsidRDefault="002F09EA" w:rsidP="002F09EA">
            <w:pPr>
              <w:pStyle w:val="affe"/>
            </w:pPr>
            <w:bookmarkStart w:id="42" w:name="_Ref103959724"/>
            <w:r w:rsidRPr="446FF250">
              <w:t>Авторизация пользователя</w:t>
            </w:r>
            <w:bookmarkEnd w:id="42"/>
          </w:p>
        </w:tc>
      </w:tr>
      <w:tr w:rsidR="00223242" w:rsidRPr="002472CF" w14:paraId="00D318BC" w14:textId="77777777" w:rsidTr="007F25AF">
        <w:trPr>
          <w:trHeight w:val="1200"/>
        </w:trPr>
        <w:tc>
          <w:tcPr>
            <w:tcW w:w="766" w:type="dxa"/>
            <w:vAlign w:val="center"/>
          </w:tcPr>
          <w:p w14:paraId="4AC20781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6F78DABD" w14:textId="68334AEA" w:rsidR="002F09EA" w:rsidRPr="007A2FD8" w:rsidRDefault="00335D0C" w:rsidP="0034301D">
            <w:pPr>
              <w:pStyle w:val="17"/>
              <w:numPr>
                <w:ilvl w:val="0"/>
                <w:numId w:val="31"/>
              </w:numPr>
            </w:pPr>
            <w:r>
              <w:t>Перейти</w:t>
            </w:r>
            <w:r w:rsidR="002F09EA" w:rsidRPr="007A2FD8">
              <w:t xml:space="preserve"> на страницу авторизации </w:t>
            </w:r>
            <w:r w:rsidR="002F09EA">
              <w:t>ЛКК</w:t>
            </w:r>
            <w:r w:rsidR="002F09EA" w:rsidRPr="007A2FD8">
              <w:t>.</w:t>
            </w:r>
          </w:p>
          <w:p w14:paraId="00C75D50" w14:textId="1DEE7EC5" w:rsidR="002F09EA" w:rsidRPr="00CA4B43" w:rsidRDefault="003A71C2" w:rsidP="00335D0C">
            <w:pPr>
              <w:pStyle w:val="17"/>
            </w:pPr>
            <w:r>
              <w:t xml:space="preserve">Выполнить </w:t>
            </w:r>
            <w:r w:rsidR="002F09EA" w:rsidRPr="00CA4B43">
              <w:t>следующие действия:</w:t>
            </w:r>
          </w:p>
          <w:p w14:paraId="7B536993" w14:textId="2A09EE4A" w:rsidR="002F09EA" w:rsidRPr="00CA4B43" w:rsidRDefault="007F25AF" w:rsidP="00335D0C">
            <w:pPr>
              <w:pStyle w:val="2"/>
            </w:pPr>
            <w:r>
              <w:t>в</w:t>
            </w:r>
            <w:r w:rsidR="00335D0C">
              <w:t xml:space="preserve">вести </w:t>
            </w:r>
            <w:r w:rsidR="002F09EA">
              <w:t>e-mai</w:t>
            </w:r>
            <w:r w:rsidR="002F09EA" w:rsidRPr="446FF250">
              <w:rPr>
                <w:lang w:val="en-US"/>
              </w:rPr>
              <w:t>l</w:t>
            </w:r>
            <w:r w:rsidR="002F09EA">
              <w:t>/номер телефона;</w:t>
            </w:r>
          </w:p>
          <w:p w14:paraId="4A06305A" w14:textId="79DBB73E" w:rsidR="002F09EA" w:rsidRPr="00CA4B43" w:rsidRDefault="007F25AF" w:rsidP="00335D0C">
            <w:pPr>
              <w:pStyle w:val="2"/>
            </w:pPr>
            <w:r>
              <w:t>ввести</w:t>
            </w:r>
            <w:r w:rsidR="002F09EA">
              <w:t xml:space="preserve"> пароль; </w:t>
            </w:r>
          </w:p>
          <w:p w14:paraId="10A6CFF6" w14:textId="4587B928" w:rsidR="002F09EA" w:rsidRDefault="002F09EA" w:rsidP="00335D0C">
            <w:pPr>
              <w:pStyle w:val="2"/>
            </w:pPr>
            <w:r>
              <w:t>наж</w:t>
            </w:r>
            <w:r w:rsidR="007F25AF">
              <w:t>ать</w:t>
            </w:r>
            <w:r>
              <w:t xml:space="preserve"> кнопку «Войти»</w:t>
            </w:r>
          </w:p>
        </w:tc>
        <w:tc>
          <w:tcPr>
            <w:tcW w:w="7010" w:type="dxa"/>
          </w:tcPr>
          <w:p w14:paraId="739898F5" w14:textId="210A621A" w:rsidR="003A71C2" w:rsidRPr="003A71C2" w:rsidRDefault="003A71C2" w:rsidP="0034301D">
            <w:pPr>
              <w:pStyle w:val="17"/>
              <w:numPr>
                <w:ilvl w:val="0"/>
                <w:numId w:val="32"/>
              </w:numPr>
            </w:pPr>
            <w:r w:rsidRPr="003A71C2">
              <w:t xml:space="preserve">ЛКК отображает страницу авторизации. </w:t>
            </w:r>
          </w:p>
          <w:p w14:paraId="6528CFDA" w14:textId="77777777" w:rsidR="00335D0C" w:rsidRDefault="00335D0C" w:rsidP="007F25AF">
            <w:pPr>
              <w:pStyle w:val="17"/>
            </w:pPr>
            <w:r>
              <w:t>ЛКК выполняет:</w:t>
            </w:r>
          </w:p>
          <w:p w14:paraId="200BFC20" w14:textId="17A88CB2" w:rsidR="003A71C2" w:rsidRPr="003A71C2" w:rsidRDefault="00335D0C" w:rsidP="007F25AF">
            <w:pPr>
              <w:pStyle w:val="2"/>
            </w:pPr>
            <w:r>
              <w:t>проверку</w:t>
            </w:r>
            <w:r w:rsidR="003A71C2" w:rsidRPr="003A71C2">
              <w:t xml:space="preserve"> корректност</w:t>
            </w:r>
            <w:r>
              <w:t>и</w:t>
            </w:r>
            <w:r w:rsidR="003A71C2" w:rsidRPr="003A71C2">
              <w:t xml:space="preserve"> внесенных данных.</w:t>
            </w:r>
          </w:p>
          <w:p w14:paraId="06D41478" w14:textId="1AF832B4" w:rsidR="003A71C2" w:rsidRPr="003A71C2" w:rsidRDefault="00335D0C" w:rsidP="007F25AF">
            <w:pPr>
              <w:pStyle w:val="2"/>
            </w:pPr>
            <w:r>
              <w:t>проверку</w:t>
            </w:r>
            <w:r w:rsidR="003A71C2" w:rsidRPr="003A71C2">
              <w:t xml:space="preserve"> признак</w:t>
            </w:r>
            <w:r>
              <w:t>а</w:t>
            </w:r>
            <w:r w:rsidR="003A71C2" w:rsidRPr="003A71C2">
              <w:t xml:space="preserve"> «Жилищный комитет».</w:t>
            </w:r>
          </w:p>
          <w:p w14:paraId="6A84B9A7" w14:textId="76C7C6D3" w:rsidR="00223242" w:rsidRDefault="007F25AF" w:rsidP="00223242">
            <w:pPr>
              <w:pStyle w:val="2"/>
            </w:pPr>
            <w:r>
              <w:t>авторизацию</w:t>
            </w:r>
            <w:r w:rsidR="003A71C2" w:rsidRPr="003A71C2">
              <w:t xml:space="preserve"> Пользователя на главной странице</w:t>
            </w:r>
          </w:p>
        </w:tc>
      </w:tr>
      <w:tr w:rsidR="002F09EA" w:rsidRPr="002472CF" w14:paraId="33AC91F6" w14:textId="77777777" w:rsidTr="002F09EA">
        <w:trPr>
          <w:trHeight w:val="498"/>
        </w:trPr>
        <w:tc>
          <w:tcPr>
            <w:tcW w:w="15168" w:type="dxa"/>
            <w:gridSpan w:val="4"/>
            <w:vAlign w:val="center"/>
          </w:tcPr>
          <w:p w14:paraId="2B8BF7C2" w14:textId="65F0B59D" w:rsidR="002F09EA" w:rsidRDefault="002F09EA" w:rsidP="002F09EA">
            <w:pPr>
              <w:pStyle w:val="affe"/>
            </w:pPr>
            <w:r>
              <w:lastRenderedPageBreak/>
              <w:t>Создание короткого кода и настройка биометрических данных в МП</w:t>
            </w:r>
          </w:p>
        </w:tc>
      </w:tr>
      <w:tr w:rsidR="00223242" w:rsidRPr="002472CF" w14:paraId="6FC862F7" w14:textId="77777777" w:rsidTr="00C5185D">
        <w:trPr>
          <w:trHeight w:val="1877"/>
        </w:trPr>
        <w:tc>
          <w:tcPr>
            <w:tcW w:w="766" w:type="dxa"/>
            <w:vAlign w:val="center"/>
          </w:tcPr>
          <w:p w14:paraId="112ABAAB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7A92E78F" w14:textId="4654ACFF" w:rsidR="002F09EA" w:rsidRPr="000B7CD4" w:rsidRDefault="00C5185D" w:rsidP="0034301D">
            <w:pPr>
              <w:pStyle w:val="17"/>
              <w:numPr>
                <w:ilvl w:val="0"/>
                <w:numId w:val="33"/>
              </w:numPr>
            </w:pPr>
            <w:r>
              <w:t>Открыть</w:t>
            </w:r>
            <w:r w:rsidR="002F09EA" w:rsidRPr="000B7CD4">
              <w:t xml:space="preserve"> МП.</w:t>
            </w:r>
          </w:p>
          <w:p w14:paraId="1F0CF06F" w14:textId="1339D649" w:rsidR="002F09EA" w:rsidRDefault="00C5185D" w:rsidP="007F25AF">
            <w:pPr>
              <w:pStyle w:val="17"/>
            </w:pPr>
            <w:r>
              <w:t>Выполнить авторизацию</w:t>
            </w:r>
            <w:r w:rsidR="002F09EA">
              <w:t>.</w:t>
            </w:r>
          </w:p>
          <w:p w14:paraId="4E98D1D5" w14:textId="59412744" w:rsidR="002F09EA" w:rsidRDefault="00C5185D" w:rsidP="007F25AF">
            <w:pPr>
              <w:pStyle w:val="17"/>
            </w:pPr>
            <w:r>
              <w:t>Ввести</w:t>
            </w:r>
            <w:r w:rsidR="002F09EA" w:rsidRPr="00310E52">
              <w:t xml:space="preserve"> короткий код.</w:t>
            </w:r>
          </w:p>
          <w:p w14:paraId="18558F35" w14:textId="00077163" w:rsidR="002F09EA" w:rsidRPr="00310E52" w:rsidRDefault="00C5185D" w:rsidP="007F25AF">
            <w:pPr>
              <w:pStyle w:val="17"/>
            </w:pPr>
            <w:r>
              <w:t>Повторить</w:t>
            </w:r>
            <w:r w:rsidR="002F09EA">
              <w:t xml:space="preserve"> ввод короткого кода.</w:t>
            </w:r>
          </w:p>
          <w:p w14:paraId="6CC9DC9C" w14:textId="77777777" w:rsidR="00223242" w:rsidRDefault="002F09EA" w:rsidP="007F25AF">
            <w:pPr>
              <w:pStyle w:val="17"/>
            </w:pPr>
            <w:r>
              <w:t>Пользователь дает согласие на использование биометрических данных.</w:t>
            </w:r>
          </w:p>
          <w:p w14:paraId="71F111BE" w14:textId="77777777" w:rsidR="002F09EA" w:rsidRDefault="002F09EA" w:rsidP="002F09EA">
            <w:pPr>
              <w:pStyle w:val="afff"/>
            </w:pPr>
          </w:p>
          <w:p w14:paraId="2F47DAA9" w14:textId="45315194" w:rsidR="002F09EA" w:rsidRDefault="007F25AF" w:rsidP="002F09EA">
            <w:pPr>
              <w:pStyle w:val="afff"/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</w:p>
        </w:tc>
        <w:tc>
          <w:tcPr>
            <w:tcW w:w="7010" w:type="dxa"/>
          </w:tcPr>
          <w:p w14:paraId="00140556" w14:textId="77777777" w:rsidR="007F25AF" w:rsidRPr="00310E52" w:rsidRDefault="007F25AF" w:rsidP="0034301D">
            <w:pPr>
              <w:pStyle w:val="17"/>
              <w:numPr>
                <w:ilvl w:val="0"/>
                <w:numId w:val="34"/>
              </w:numPr>
            </w:pPr>
            <w:r w:rsidRPr="00310E52">
              <w:t xml:space="preserve">ЛКК отображает страницу </w:t>
            </w:r>
            <w:r>
              <w:t>авторизации</w:t>
            </w:r>
            <w:r w:rsidRPr="00310E52">
              <w:t>.</w:t>
            </w:r>
          </w:p>
          <w:p w14:paraId="6C874C9B" w14:textId="2672F5B6" w:rsidR="00C5185D" w:rsidRDefault="00C5185D" w:rsidP="0034301D">
            <w:pPr>
              <w:pStyle w:val="17"/>
              <w:numPr>
                <w:ilvl w:val="0"/>
                <w:numId w:val="34"/>
              </w:numPr>
            </w:pPr>
            <w:r>
              <w:t>ЛКК предлагает задать короткий код.</w:t>
            </w:r>
          </w:p>
          <w:p w14:paraId="448E2AB0" w14:textId="77777777" w:rsidR="00C5185D" w:rsidRDefault="00C5185D" w:rsidP="0034301D">
            <w:pPr>
              <w:pStyle w:val="17"/>
              <w:numPr>
                <w:ilvl w:val="0"/>
                <w:numId w:val="34"/>
              </w:numPr>
            </w:pPr>
            <w:r>
              <w:t>ЛКК просит повторить короткий код.</w:t>
            </w:r>
          </w:p>
          <w:p w14:paraId="595867B3" w14:textId="2A5924CC" w:rsidR="00C5185D" w:rsidRDefault="00C5185D" w:rsidP="0034301D">
            <w:pPr>
              <w:pStyle w:val="17"/>
              <w:numPr>
                <w:ilvl w:val="0"/>
                <w:numId w:val="34"/>
              </w:numPr>
            </w:pPr>
            <w:r w:rsidRPr="00310E52">
              <w:t xml:space="preserve">ЛКК </w:t>
            </w:r>
            <w:r>
              <w:t>сохраняет короткий код. ЛКК запрашивает разрешение использовать биометрические данные для авторизации.</w:t>
            </w:r>
          </w:p>
          <w:p w14:paraId="23490D41" w14:textId="77777777" w:rsidR="00C5185D" w:rsidRDefault="00C5185D" w:rsidP="00C5185D">
            <w:pPr>
              <w:pStyle w:val="17"/>
              <w:numPr>
                <w:ilvl w:val="0"/>
                <w:numId w:val="0"/>
              </w:numPr>
              <w:ind w:left="397"/>
            </w:pPr>
          </w:p>
          <w:p w14:paraId="729C4322" w14:textId="77777777" w:rsidR="00223242" w:rsidRDefault="00223242" w:rsidP="00223242">
            <w:pPr>
              <w:pStyle w:val="afff"/>
            </w:pPr>
          </w:p>
        </w:tc>
      </w:tr>
      <w:tr w:rsidR="002F09EA" w:rsidRPr="002472CF" w14:paraId="492D592F" w14:textId="77777777" w:rsidTr="002F09EA">
        <w:trPr>
          <w:trHeight w:val="545"/>
        </w:trPr>
        <w:tc>
          <w:tcPr>
            <w:tcW w:w="15168" w:type="dxa"/>
            <w:gridSpan w:val="4"/>
            <w:vAlign w:val="center"/>
          </w:tcPr>
          <w:p w14:paraId="1A8A5D63" w14:textId="1A950AAA" w:rsidR="002F09EA" w:rsidRDefault="002F09EA" w:rsidP="002F09EA">
            <w:pPr>
              <w:pStyle w:val="affe"/>
            </w:pPr>
            <w:r w:rsidRPr="446FF250">
              <w:t>Авторизация пользователя в МП по короткому коду</w:t>
            </w:r>
          </w:p>
        </w:tc>
      </w:tr>
      <w:tr w:rsidR="00223242" w:rsidRPr="002472CF" w14:paraId="12BC7221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0DAEAB09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01A1DE40" w14:textId="0782B54B" w:rsidR="002F09EA" w:rsidRPr="00347042" w:rsidRDefault="00023DFF" w:rsidP="0034301D">
            <w:pPr>
              <w:pStyle w:val="17"/>
              <w:numPr>
                <w:ilvl w:val="0"/>
                <w:numId w:val="35"/>
              </w:numPr>
            </w:pPr>
            <w:r>
              <w:t>О</w:t>
            </w:r>
            <w:r w:rsidR="002F09EA" w:rsidRPr="00347042">
              <w:t>ткрывает МП.</w:t>
            </w:r>
          </w:p>
          <w:p w14:paraId="2CE7597C" w14:textId="3FF84EDA" w:rsidR="002F09EA" w:rsidRPr="00544DD3" w:rsidRDefault="00023DFF" w:rsidP="00023DFF">
            <w:pPr>
              <w:pStyle w:val="17"/>
            </w:pPr>
            <w:r>
              <w:t>Ввести</w:t>
            </w:r>
            <w:r w:rsidR="002F09EA" w:rsidRPr="00544DD3">
              <w:t xml:space="preserve"> короткий код.</w:t>
            </w:r>
          </w:p>
          <w:p w14:paraId="0A9E73CB" w14:textId="77777777" w:rsidR="002F09EA" w:rsidRDefault="002F09EA" w:rsidP="002F09EA">
            <w:pPr>
              <w:pStyle w:val="afff"/>
            </w:pPr>
          </w:p>
          <w:p w14:paraId="00E43318" w14:textId="547BBAD8" w:rsidR="002F09EA" w:rsidRDefault="007F25AF" w:rsidP="002F09EA">
            <w:pPr>
              <w:pStyle w:val="afff"/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</w:p>
        </w:tc>
        <w:tc>
          <w:tcPr>
            <w:tcW w:w="7010" w:type="dxa"/>
          </w:tcPr>
          <w:p w14:paraId="6D703AB3" w14:textId="77777777" w:rsidR="00023DFF" w:rsidRPr="00544DD3" w:rsidRDefault="00023DFF" w:rsidP="0034301D">
            <w:pPr>
              <w:pStyle w:val="17"/>
              <w:numPr>
                <w:ilvl w:val="0"/>
                <w:numId w:val="36"/>
              </w:numPr>
            </w:pPr>
            <w:r w:rsidRPr="00347042">
              <w:t>ЛКК отображает страницу ввода короткого кода.</w:t>
            </w:r>
          </w:p>
          <w:p w14:paraId="7010F747" w14:textId="77777777" w:rsidR="00023DFF" w:rsidRDefault="00023DFF" w:rsidP="00023DFF">
            <w:pPr>
              <w:pStyle w:val="17"/>
            </w:pPr>
            <w:r w:rsidRPr="00544DD3">
              <w:t>ЛКК авторизует Пользователя</w:t>
            </w:r>
            <w:r>
              <w:t>.</w:t>
            </w:r>
          </w:p>
          <w:p w14:paraId="4D88C362" w14:textId="77777777" w:rsidR="00223242" w:rsidRDefault="00223242" w:rsidP="00223242">
            <w:pPr>
              <w:pStyle w:val="afff"/>
            </w:pPr>
          </w:p>
        </w:tc>
      </w:tr>
      <w:tr w:rsidR="002F09EA" w:rsidRPr="002472CF" w14:paraId="1BCD8771" w14:textId="77777777" w:rsidTr="002F09EA">
        <w:trPr>
          <w:trHeight w:val="533"/>
        </w:trPr>
        <w:tc>
          <w:tcPr>
            <w:tcW w:w="15168" w:type="dxa"/>
            <w:gridSpan w:val="4"/>
            <w:vAlign w:val="center"/>
          </w:tcPr>
          <w:p w14:paraId="5FCECE4F" w14:textId="220E633E" w:rsidR="002F09EA" w:rsidRDefault="002F09EA" w:rsidP="002F09EA">
            <w:pPr>
              <w:pStyle w:val="affe"/>
            </w:pPr>
            <w:r w:rsidRPr="446FF250">
              <w:t>Авторизация пользователя в МП по биометрическим данным</w:t>
            </w:r>
          </w:p>
        </w:tc>
      </w:tr>
      <w:tr w:rsidR="00223242" w:rsidRPr="002472CF" w14:paraId="605351B1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5A0AC3CA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626EF685" w14:textId="77777777" w:rsidR="002F09EA" w:rsidRPr="0069300B" w:rsidRDefault="002F09EA" w:rsidP="0069300B">
            <w:pPr>
              <w:pStyle w:val="afff"/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</w:pPr>
            <w:r w:rsidRPr="0069300B">
              <w:t>Пр</w:t>
            </w:r>
            <w:r w:rsidRPr="0069300B"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  <w:t>едусловия:</w:t>
            </w:r>
          </w:p>
          <w:p w14:paraId="55F427E1" w14:textId="77777777" w:rsidR="002F09EA" w:rsidRDefault="002F09EA" w:rsidP="00023DFF">
            <w:pPr>
              <w:pStyle w:val="13"/>
            </w:pPr>
            <w:r>
              <w:t>Пользователь зарегистрирован в ЛКК;</w:t>
            </w:r>
          </w:p>
          <w:p w14:paraId="12AABB3B" w14:textId="77777777" w:rsidR="002F09EA" w:rsidRDefault="002F09EA" w:rsidP="00023DFF">
            <w:pPr>
              <w:pStyle w:val="13"/>
            </w:pPr>
            <w:r>
              <w:t>Пользователь настроил вход по короткому коду и биометрическим данным;</w:t>
            </w:r>
          </w:p>
          <w:p w14:paraId="7B329D80" w14:textId="77777777" w:rsidR="00223242" w:rsidRDefault="002F09EA" w:rsidP="00023DFF">
            <w:pPr>
              <w:pStyle w:val="13"/>
            </w:pPr>
            <w:r>
              <w:t>Пользователь открыл страницу авторизации ЛКК.</w:t>
            </w:r>
          </w:p>
          <w:p w14:paraId="7F0BB02A" w14:textId="77777777" w:rsidR="002F09EA" w:rsidRDefault="002F09EA" w:rsidP="002F09EA">
            <w:pPr>
              <w:pStyle w:val="afff"/>
            </w:pPr>
          </w:p>
          <w:p w14:paraId="34E093C8" w14:textId="77777777" w:rsidR="002F09EA" w:rsidRPr="002F09EA" w:rsidRDefault="002F09EA" w:rsidP="0034301D">
            <w:pPr>
              <w:pStyle w:val="17"/>
              <w:numPr>
                <w:ilvl w:val="0"/>
                <w:numId w:val="37"/>
              </w:numPr>
            </w:pPr>
            <w:r w:rsidRPr="002F09EA">
              <w:t>Пользователь открывает МП.</w:t>
            </w:r>
          </w:p>
          <w:p w14:paraId="49BD3BDA" w14:textId="7BADF9A7" w:rsidR="002F09EA" w:rsidRDefault="002F09EA" w:rsidP="002F09EA">
            <w:pPr>
              <w:pStyle w:val="afff"/>
            </w:pPr>
          </w:p>
          <w:p w14:paraId="6A05FDB6" w14:textId="29DC7D77" w:rsidR="002F09EA" w:rsidRDefault="007F25AF" w:rsidP="007F25AF">
            <w:pPr>
              <w:pStyle w:val="afff"/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</w:p>
        </w:tc>
        <w:tc>
          <w:tcPr>
            <w:tcW w:w="7010" w:type="dxa"/>
          </w:tcPr>
          <w:p w14:paraId="3FD277CF" w14:textId="68972D39" w:rsidR="00023DFF" w:rsidRDefault="00023DFF" w:rsidP="0034301D">
            <w:pPr>
              <w:pStyle w:val="17"/>
              <w:numPr>
                <w:ilvl w:val="0"/>
                <w:numId w:val="38"/>
              </w:numPr>
            </w:pPr>
            <w:r>
              <w:t>Отображается</w:t>
            </w:r>
            <w:r w:rsidRPr="00CA4B43">
              <w:t xml:space="preserve"> страниц</w:t>
            </w:r>
            <w:r>
              <w:t>а</w:t>
            </w:r>
            <w:r w:rsidRPr="00CA4B43">
              <w:t xml:space="preserve"> </w:t>
            </w:r>
            <w:r>
              <w:t>входа по короткому коду и инициирует авторизацию по биометрическим данным</w:t>
            </w:r>
            <w:r w:rsidRPr="221F3CFC">
              <w:t>.</w:t>
            </w:r>
            <w:r>
              <w:t xml:space="preserve"> ЛКК авторизует Пользователя.</w:t>
            </w:r>
          </w:p>
          <w:p w14:paraId="02E32D73" w14:textId="77777777" w:rsidR="00223242" w:rsidRDefault="00223242" w:rsidP="00223242">
            <w:pPr>
              <w:pStyle w:val="afff"/>
            </w:pPr>
          </w:p>
        </w:tc>
      </w:tr>
      <w:tr w:rsidR="002F09EA" w:rsidRPr="002472CF" w14:paraId="4F2C3110" w14:textId="77777777" w:rsidTr="002F09EA">
        <w:trPr>
          <w:trHeight w:val="565"/>
        </w:trPr>
        <w:tc>
          <w:tcPr>
            <w:tcW w:w="15168" w:type="dxa"/>
            <w:gridSpan w:val="4"/>
            <w:vAlign w:val="center"/>
          </w:tcPr>
          <w:p w14:paraId="222060BF" w14:textId="2AFCDC82" w:rsidR="002F09EA" w:rsidRPr="002F09EA" w:rsidRDefault="002F09EA" w:rsidP="002F09EA">
            <w:pPr>
              <w:pStyle w:val="affe"/>
            </w:pPr>
            <w:bookmarkStart w:id="43" w:name="_Ref120276292"/>
            <w:r w:rsidRPr="002F09EA">
              <w:t>Восстановление пароля</w:t>
            </w:r>
            <w:bookmarkEnd w:id="43"/>
          </w:p>
        </w:tc>
      </w:tr>
      <w:tr w:rsidR="00223242" w:rsidRPr="002472CF" w14:paraId="4CEE0DB2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6EEF6F23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0DA118B3" w14:textId="77777777" w:rsidR="002F09EA" w:rsidRPr="00CA4B43" w:rsidRDefault="002F09EA" w:rsidP="0034301D">
            <w:pPr>
              <w:pStyle w:val="17"/>
              <w:numPr>
                <w:ilvl w:val="0"/>
                <w:numId w:val="39"/>
              </w:numPr>
            </w:pPr>
            <w:r>
              <w:t>Пользователь открывает страницу авторизации ЛКК.</w:t>
            </w:r>
          </w:p>
          <w:p w14:paraId="63E3A662" w14:textId="77777777" w:rsidR="002F09EA" w:rsidRPr="00CA4B43" w:rsidRDefault="002F09EA" w:rsidP="00023DFF">
            <w:pPr>
              <w:pStyle w:val="17"/>
            </w:pPr>
            <w:r>
              <w:t xml:space="preserve">Пользователь нажимает кнопку «Вспомнить пароль». </w:t>
            </w:r>
          </w:p>
          <w:p w14:paraId="657A87CE" w14:textId="77777777" w:rsidR="002F09EA" w:rsidRPr="00CA4B43" w:rsidRDefault="002F09EA" w:rsidP="00023DFF">
            <w:pPr>
              <w:pStyle w:val="17"/>
            </w:pPr>
            <w:r>
              <w:t xml:space="preserve">Пользователь вводит e-mail и нажимает на кнопку «Восстановить». </w:t>
            </w:r>
          </w:p>
          <w:p w14:paraId="56F28348" w14:textId="77777777" w:rsidR="002F09EA" w:rsidRDefault="002F09EA" w:rsidP="002F09EA">
            <w:pPr>
              <w:pStyle w:val="afff"/>
            </w:pPr>
          </w:p>
          <w:p w14:paraId="289B63A6" w14:textId="77777777" w:rsidR="002F09EA" w:rsidRDefault="002F09EA" w:rsidP="002F09EA">
            <w:pPr>
              <w:pStyle w:val="afff"/>
            </w:pPr>
          </w:p>
          <w:p w14:paraId="72877BBC" w14:textId="7A963C1E" w:rsidR="002F09EA" w:rsidRDefault="007F25AF" w:rsidP="002F09EA">
            <w:pPr>
              <w:pStyle w:val="afff"/>
            </w:pPr>
            <w:r w:rsidRPr="003A71C2">
              <w:rPr>
                <w:i/>
                <w:iCs/>
                <w:u w:val="single"/>
              </w:rPr>
              <w:lastRenderedPageBreak/>
              <w:t>Примечание: Альтернативные сценарии проходятся по требованию приемочной комиссии</w:t>
            </w:r>
          </w:p>
        </w:tc>
        <w:tc>
          <w:tcPr>
            <w:tcW w:w="7010" w:type="dxa"/>
          </w:tcPr>
          <w:p w14:paraId="789D4161" w14:textId="11ECC192" w:rsidR="00023DFF" w:rsidRDefault="00023DFF" w:rsidP="0034301D">
            <w:pPr>
              <w:pStyle w:val="17"/>
              <w:numPr>
                <w:ilvl w:val="0"/>
                <w:numId w:val="40"/>
              </w:numPr>
            </w:pPr>
            <w:r>
              <w:lastRenderedPageBreak/>
              <w:t>Отображается</w:t>
            </w:r>
            <w:r w:rsidRPr="00CA4B43">
              <w:t xml:space="preserve"> страниц</w:t>
            </w:r>
            <w:r>
              <w:t>а</w:t>
            </w:r>
            <w:r w:rsidRPr="00CA4B43">
              <w:t xml:space="preserve"> </w:t>
            </w:r>
            <w:r>
              <w:t>авторизации.</w:t>
            </w:r>
          </w:p>
          <w:p w14:paraId="3A78A0F0" w14:textId="789DDD5E" w:rsidR="00023DFF" w:rsidRPr="00CA4B43" w:rsidRDefault="00023DFF" w:rsidP="0034301D">
            <w:pPr>
              <w:pStyle w:val="17"/>
              <w:numPr>
                <w:ilvl w:val="0"/>
                <w:numId w:val="40"/>
              </w:numPr>
            </w:pPr>
            <w:r>
              <w:t>Отображается</w:t>
            </w:r>
            <w:r w:rsidRPr="00CA4B43">
              <w:t xml:space="preserve"> страниц</w:t>
            </w:r>
            <w:r>
              <w:t>а</w:t>
            </w:r>
            <w:r w:rsidRPr="00CA4B43">
              <w:t xml:space="preserve"> </w:t>
            </w:r>
            <w:r>
              <w:t>«Смена пароля».</w:t>
            </w:r>
          </w:p>
          <w:p w14:paraId="52A2DC66" w14:textId="00641087" w:rsidR="00223242" w:rsidRDefault="00023DFF" w:rsidP="0034301D">
            <w:pPr>
              <w:pStyle w:val="17"/>
              <w:numPr>
                <w:ilvl w:val="0"/>
                <w:numId w:val="40"/>
              </w:numPr>
            </w:pPr>
            <w:r>
              <w:t>Выполнена проверка введенного e-mail и отправлено на указанную почту письмо со ссылкой для изменения пароля</w:t>
            </w:r>
          </w:p>
        </w:tc>
      </w:tr>
      <w:tr w:rsidR="002F09EA" w:rsidRPr="002472CF" w14:paraId="0E95426D" w14:textId="77777777" w:rsidTr="002F09EA">
        <w:trPr>
          <w:trHeight w:val="529"/>
        </w:trPr>
        <w:tc>
          <w:tcPr>
            <w:tcW w:w="15168" w:type="dxa"/>
            <w:gridSpan w:val="4"/>
            <w:vAlign w:val="center"/>
          </w:tcPr>
          <w:p w14:paraId="22D98A24" w14:textId="02E55A83" w:rsidR="002F09EA" w:rsidRDefault="002F09EA" w:rsidP="002F09EA">
            <w:pPr>
              <w:pStyle w:val="affe"/>
            </w:pPr>
            <w:bookmarkStart w:id="44" w:name="_Ref104303090"/>
            <w:r>
              <w:t>Подтверждение УЗ</w:t>
            </w:r>
            <w:bookmarkEnd w:id="44"/>
          </w:p>
        </w:tc>
      </w:tr>
      <w:tr w:rsidR="00223242" w:rsidRPr="002472CF" w14:paraId="67ADB9FB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33709460" w14:textId="77777777" w:rsidR="00223242" w:rsidRPr="00686476" w:rsidRDefault="00223242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43836E04" w14:textId="6905A714" w:rsidR="0069300B" w:rsidRDefault="0069300B" w:rsidP="0069300B">
            <w:pPr>
              <w:pStyle w:val="afff"/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</w:pPr>
            <w:r w:rsidRPr="0069300B">
              <w:t>Пр</w:t>
            </w:r>
            <w:r w:rsidRPr="0069300B"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  <w:t>едуслови</w:t>
            </w:r>
            <w:r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  <w:t>е</w:t>
            </w:r>
            <w:r w:rsidRPr="0069300B"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  <w:t>:</w:t>
            </w:r>
            <w:r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  <w:t xml:space="preserve"> Есть учетная запись зарегистрированного, но не подтвержденного пользователя.</w:t>
            </w:r>
          </w:p>
          <w:p w14:paraId="18E79E68" w14:textId="08B4C417" w:rsidR="0069300B" w:rsidRDefault="0069300B" w:rsidP="0069300B">
            <w:pPr>
              <w:pStyle w:val="afff"/>
              <w:rPr>
                <w:rStyle w:val="UC6"/>
                <w:rFonts w:asciiTheme="minorHAnsi" w:hAnsiTheme="minorHAnsi"/>
                <w:b w:val="0"/>
                <w:sz w:val="20"/>
                <w:szCs w:val="16"/>
              </w:rPr>
            </w:pPr>
          </w:p>
          <w:p w14:paraId="19D364B3" w14:textId="75A282A4" w:rsidR="0069300B" w:rsidRPr="0069300B" w:rsidRDefault="0069300B" w:rsidP="0034301D">
            <w:pPr>
              <w:pStyle w:val="17"/>
              <w:numPr>
                <w:ilvl w:val="0"/>
                <w:numId w:val="41"/>
              </w:numPr>
            </w:pPr>
            <w:r w:rsidRPr="0069300B">
              <w:t>Перейти в административную часть Системы.</w:t>
            </w:r>
          </w:p>
          <w:p w14:paraId="6E3ABCDF" w14:textId="453E1C4F" w:rsidR="0069300B" w:rsidRDefault="0069300B" w:rsidP="0069300B">
            <w:pPr>
              <w:pStyle w:val="17"/>
            </w:pPr>
            <w:r>
              <w:t>Выполнить поиск учетной записи из предусловия.</w:t>
            </w:r>
          </w:p>
          <w:p w14:paraId="00F8E3A5" w14:textId="568A8DD4" w:rsidR="00223242" w:rsidRDefault="0069300B" w:rsidP="0069300B">
            <w:pPr>
              <w:pStyle w:val="17"/>
              <w:rPr>
                <w:lang w:eastAsia="x-none"/>
              </w:rPr>
            </w:pPr>
            <w:r>
              <w:t>Перейти в запись о пользователе и выполнить подтверждение учетной записи</w:t>
            </w:r>
          </w:p>
        </w:tc>
        <w:tc>
          <w:tcPr>
            <w:tcW w:w="7010" w:type="dxa"/>
          </w:tcPr>
          <w:p w14:paraId="1B9B49AF" w14:textId="77777777" w:rsidR="00223242" w:rsidRDefault="0069300B" w:rsidP="0034301D">
            <w:pPr>
              <w:pStyle w:val="17"/>
              <w:numPr>
                <w:ilvl w:val="0"/>
                <w:numId w:val="42"/>
              </w:numPr>
            </w:pPr>
            <w:r>
              <w:t>Отображается административная часть ЛКК.</w:t>
            </w:r>
          </w:p>
          <w:p w14:paraId="5B9D373E" w14:textId="77777777" w:rsidR="0069300B" w:rsidRDefault="0069300B" w:rsidP="0069300B">
            <w:pPr>
              <w:pStyle w:val="17"/>
            </w:pPr>
            <w:r>
              <w:t>Отображаются сведения об учетной записи.</w:t>
            </w:r>
          </w:p>
          <w:p w14:paraId="6741F054" w14:textId="3FAF2C95" w:rsidR="0069300B" w:rsidRDefault="0069300B" w:rsidP="0069300B">
            <w:pPr>
              <w:pStyle w:val="17"/>
            </w:pPr>
            <w:r>
              <w:t>Учетная запись подтверждена. В карточке пользователя указаны идентификаторы мастер систем (АСУ ПТП и ИС ЦРА)</w:t>
            </w:r>
          </w:p>
        </w:tc>
      </w:tr>
      <w:tr w:rsidR="002F09EA" w:rsidRPr="002472CF" w14:paraId="5D7D0808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436A65F3" w14:textId="77777777" w:rsidR="002F09EA" w:rsidRPr="00686476" w:rsidRDefault="002F09EA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38A6F54C" w14:textId="5024480D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Пользователь и</w:t>
            </w:r>
            <w:r w:rsidRPr="003A532E">
              <w:t xml:space="preserve">нициирует открытие экранной формы </w:t>
            </w:r>
            <w:r w:rsidR="0069300B">
              <w:t>«</w:t>
            </w:r>
            <w:r w:rsidRPr="003A532E">
              <w:t>Получение полного доступа</w:t>
            </w:r>
            <w:r w:rsidR="0069300B">
              <w:t>»</w:t>
            </w:r>
            <w:r>
              <w:t>.</w:t>
            </w:r>
            <w:r w:rsidR="0069300B">
              <w:t xml:space="preserve"> </w:t>
            </w:r>
            <w:r>
              <w:t>Пользователь в</w:t>
            </w:r>
            <w:r w:rsidRPr="003A532E">
              <w:t xml:space="preserve">ыбирает способ подачи </w:t>
            </w:r>
            <w:r w:rsidR="0069300B">
              <w:t>«</w:t>
            </w:r>
            <w:r w:rsidRPr="003A532E">
              <w:t>В офисе</w:t>
            </w:r>
            <w:r w:rsidR="0069300B">
              <w:t>»</w:t>
            </w:r>
          </w:p>
          <w:p w14:paraId="781D2F3C" w14:textId="4F7E44DB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Пользователь р</w:t>
            </w:r>
            <w:r w:rsidRPr="0079421B">
              <w:t>аспечатывает и заполняет заявление. Предоставляет</w:t>
            </w:r>
            <w:r>
              <w:t xml:space="preserve"> его</w:t>
            </w:r>
            <w:r w:rsidRPr="0079421B">
              <w:t xml:space="preserve"> сотруднику ВДК в офисе</w:t>
            </w:r>
          </w:p>
          <w:p w14:paraId="12AA0DB5" w14:textId="5E3A5B87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Оператор ВДК п</w:t>
            </w:r>
            <w:r w:rsidRPr="0079421B">
              <w:t>ринимает заявление у пользователя клиентской части</w:t>
            </w:r>
          </w:p>
          <w:p w14:paraId="20DC8470" w14:textId="7925AE28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Оператор ВДК и</w:t>
            </w:r>
            <w:r w:rsidRPr="0079421B">
              <w:t>нициирует создание обращени</w:t>
            </w:r>
            <w:r>
              <w:t>я</w:t>
            </w:r>
            <w:r w:rsidRPr="0079421B">
              <w:t xml:space="preserve"> на получение полного доступа</w:t>
            </w:r>
          </w:p>
          <w:p w14:paraId="70F03191" w14:textId="471760D5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 xml:space="preserve">Оператор ВДК заполняет обязательные поля формы и сохраняет обращение. </w:t>
            </w:r>
            <w:r>
              <w:br/>
              <w:t>Обращению присваивается статус «Новое»</w:t>
            </w:r>
          </w:p>
          <w:p w14:paraId="2C57097E" w14:textId="660BA56F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Оператор ВДК и</w:t>
            </w:r>
            <w:r w:rsidRPr="00D01F71">
              <w:t>нициирует предоставление полного доступа</w:t>
            </w:r>
          </w:p>
          <w:p w14:paraId="2213ED5C" w14:textId="7F993F4C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Оператор ВДК з</w:t>
            </w:r>
            <w:r w:rsidRPr="00D01F71">
              <w:t>аполняет форму и инициирует ее отправку</w:t>
            </w:r>
          </w:p>
          <w:p w14:paraId="2ED6628F" w14:textId="688DACD3" w:rsidR="002F09EA" w:rsidRPr="0002557E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 xml:space="preserve">АСУ ПТП обрабатывает запрос. </w:t>
            </w:r>
            <w:r w:rsidRPr="00F768F4">
              <w:t>ID</w:t>
            </w:r>
            <w:r w:rsidRPr="00001538">
              <w:t xml:space="preserve"> </w:t>
            </w:r>
            <w:r>
              <w:t>Существует.</w:t>
            </w:r>
          </w:p>
          <w:p w14:paraId="3360A766" w14:textId="633ECCD3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 xml:space="preserve">ИС ЦРА обрабатывает запрос.  </w:t>
            </w:r>
            <w:r w:rsidRPr="00F768F4">
              <w:t>ID</w:t>
            </w:r>
            <w:r w:rsidRPr="00001538">
              <w:t xml:space="preserve"> </w:t>
            </w:r>
            <w:r>
              <w:t>пользователя не найден.</w:t>
            </w:r>
          </w:p>
          <w:p w14:paraId="1E02BFF6" w14:textId="7B44A845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ЛКК административной части с</w:t>
            </w:r>
            <w:r w:rsidRPr="0002557E">
              <w:t>овершает запрос на создание пользователя в ИС ЦРА</w:t>
            </w:r>
          </w:p>
          <w:p w14:paraId="6A8AF3EA" w14:textId="38ED5D17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 xml:space="preserve">Обрабатывает запрос. Возвращает </w:t>
            </w:r>
            <w:r w:rsidRPr="00F768F4">
              <w:t>ID</w:t>
            </w:r>
            <w:r w:rsidRPr="00001538">
              <w:t xml:space="preserve"> </w:t>
            </w:r>
            <w:r>
              <w:t>пользователя в ответе.</w:t>
            </w:r>
          </w:p>
          <w:p w14:paraId="430CF1EE" w14:textId="05190756" w:rsidR="002F09EA" w:rsidRDefault="002F09EA" w:rsidP="0034301D">
            <w:pPr>
              <w:pStyle w:val="17"/>
              <w:numPr>
                <w:ilvl w:val="0"/>
                <w:numId w:val="43"/>
              </w:numPr>
            </w:pPr>
            <w:r>
              <w:t>Пользователь меняет пароль.</w:t>
            </w:r>
          </w:p>
          <w:p w14:paraId="2C16FB8D" w14:textId="77777777" w:rsidR="002F09EA" w:rsidRDefault="002F09EA" w:rsidP="002F09EA">
            <w:pPr>
              <w:pStyle w:val="afff"/>
            </w:pPr>
          </w:p>
          <w:p w14:paraId="63D5EDD9" w14:textId="59D291A1" w:rsidR="002F09EA" w:rsidRDefault="007F25AF" w:rsidP="002F09EA">
            <w:pPr>
              <w:pStyle w:val="afff"/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  <w:r>
              <w:t xml:space="preserve"> </w:t>
            </w:r>
          </w:p>
        </w:tc>
        <w:tc>
          <w:tcPr>
            <w:tcW w:w="7010" w:type="dxa"/>
          </w:tcPr>
          <w:p w14:paraId="47D804B8" w14:textId="77777777" w:rsidR="0069300B" w:rsidRDefault="0069300B" w:rsidP="0034301D">
            <w:pPr>
              <w:pStyle w:val="17"/>
              <w:numPr>
                <w:ilvl w:val="0"/>
                <w:numId w:val="44"/>
              </w:numPr>
            </w:pPr>
            <w:r>
              <w:t>ЛКК клиентской части о</w:t>
            </w:r>
            <w:r w:rsidRPr="003A532E">
              <w:t>ткрывает экранную форму с инструкцией и шаблонами печатных форм</w:t>
            </w:r>
          </w:p>
          <w:p w14:paraId="4539D2AC" w14:textId="4899ABC8" w:rsidR="0069300B" w:rsidRDefault="0069300B" w:rsidP="0034301D">
            <w:pPr>
              <w:pStyle w:val="17"/>
              <w:numPr>
                <w:ilvl w:val="0"/>
                <w:numId w:val="43"/>
              </w:numPr>
            </w:pPr>
            <w:r>
              <w:t>ЛКК клиентской части с</w:t>
            </w:r>
            <w:r w:rsidRPr="0079421B">
              <w:t>качивает файл на устройство пользователя</w:t>
            </w:r>
          </w:p>
          <w:p w14:paraId="6D7AB1C3" w14:textId="060E2B6F" w:rsidR="006C2CB1" w:rsidRDefault="006C2CB1" w:rsidP="0034301D">
            <w:pPr>
              <w:pStyle w:val="17"/>
              <w:numPr>
                <w:ilvl w:val="0"/>
                <w:numId w:val="43"/>
              </w:numPr>
            </w:pPr>
            <w:r>
              <w:t>ЛКК административной части о</w:t>
            </w:r>
            <w:r w:rsidRPr="0079421B">
              <w:t>тображает экранную форму создания обращени</w:t>
            </w:r>
            <w:r>
              <w:t>я</w:t>
            </w:r>
            <w:r w:rsidRPr="0079421B">
              <w:t xml:space="preserve"> на получение полного доступа</w:t>
            </w:r>
          </w:p>
          <w:p w14:paraId="0FB85611" w14:textId="77777777" w:rsidR="006C2CB1" w:rsidRDefault="006C2CB1" w:rsidP="0034301D">
            <w:pPr>
              <w:pStyle w:val="17"/>
              <w:numPr>
                <w:ilvl w:val="0"/>
                <w:numId w:val="43"/>
              </w:numPr>
            </w:pPr>
            <w:r>
              <w:t>ЛКК административной части о</w:t>
            </w:r>
            <w:r w:rsidRPr="00D01F71">
              <w:t>тображает экранную форму в полем ввода ID АСУ ПТП</w:t>
            </w:r>
          </w:p>
          <w:p w14:paraId="0D9C6C20" w14:textId="7568A8D2" w:rsidR="006C2CB1" w:rsidRPr="000D178E" w:rsidRDefault="006C2CB1" w:rsidP="00F768F4">
            <w:pPr>
              <w:pStyle w:val="17"/>
            </w:pPr>
            <w:r>
              <w:t xml:space="preserve">ЛКК административной части проверяет на уникальность введенный </w:t>
            </w:r>
            <w:r w:rsidRPr="00F768F4">
              <w:t>ID</w:t>
            </w:r>
            <w:r w:rsidRPr="00001538">
              <w:t xml:space="preserve"> </w:t>
            </w:r>
            <w:r>
              <w:t xml:space="preserve">АСУ ПТП в БД ЛКК. Введенный в форму </w:t>
            </w:r>
            <w:r w:rsidRPr="00F768F4">
              <w:t>ID</w:t>
            </w:r>
            <w:r w:rsidRPr="00001538">
              <w:t xml:space="preserve"> </w:t>
            </w:r>
            <w:r>
              <w:t>АСУ ПТП является уникальным.</w:t>
            </w:r>
          </w:p>
          <w:p w14:paraId="44ECBF39" w14:textId="4B21678A" w:rsidR="006C2CB1" w:rsidRDefault="006C2CB1" w:rsidP="00F768F4">
            <w:pPr>
              <w:pStyle w:val="17"/>
            </w:pPr>
            <w:r>
              <w:t xml:space="preserve">ЛКК административной части совершает запрос в АСУ ПТП с целью проверить введеный </w:t>
            </w:r>
            <w:r w:rsidRPr="00F768F4">
              <w:t>ID</w:t>
            </w:r>
            <w:r w:rsidRPr="00001538">
              <w:t xml:space="preserve"> </w:t>
            </w:r>
            <w:r>
              <w:t xml:space="preserve">АСУ ПТП </w:t>
            </w:r>
            <w:r w:rsidRPr="00001538">
              <w:t xml:space="preserve">на существование в </w:t>
            </w:r>
            <w:r>
              <w:t>БД АСУ ПТП</w:t>
            </w:r>
          </w:p>
          <w:p w14:paraId="71AECA37" w14:textId="5B8DFEA9" w:rsidR="006C2CB1" w:rsidRDefault="006C2CB1" w:rsidP="00F768F4">
            <w:pPr>
              <w:pStyle w:val="17"/>
            </w:pPr>
            <w:r>
              <w:t>ЛКК Административной части с</w:t>
            </w:r>
            <w:r w:rsidRPr="0002557E">
              <w:t>овершает запрос в ИС ЦРА с целью найти ID пользователя в БД ИС ЦРА</w:t>
            </w:r>
          </w:p>
          <w:p w14:paraId="5E6B2910" w14:textId="77777777" w:rsidR="006C2CB1" w:rsidRDefault="006C2CB1" w:rsidP="00F768F4">
            <w:pPr>
              <w:pStyle w:val="17"/>
            </w:pPr>
            <w:r>
              <w:t>ЛКК административной части выполняет группу действий:</w:t>
            </w:r>
          </w:p>
          <w:p w14:paraId="501333C9" w14:textId="78DAF2D9" w:rsidR="006C2CB1" w:rsidRDefault="006C2CB1" w:rsidP="006C2CB1">
            <w:pPr>
              <w:pStyle w:val="2"/>
            </w:pPr>
            <w:r w:rsidRPr="0002557E">
              <w:t>Записывает ID АСУ ПТП и ID ИС ЦРА в БД ЛКК.</w:t>
            </w:r>
          </w:p>
          <w:p w14:paraId="76142CE8" w14:textId="56ABF512" w:rsidR="006C2CB1" w:rsidRDefault="006C2CB1" w:rsidP="006C2CB1">
            <w:pPr>
              <w:pStyle w:val="2"/>
            </w:pPr>
            <w:r>
              <w:t>Предоставляет пользователю роль «Владелец» (полный доступ)</w:t>
            </w:r>
          </w:p>
          <w:p w14:paraId="7F0BB3D1" w14:textId="00AC32E8" w:rsidR="006C2CB1" w:rsidRDefault="006C2CB1" w:rsidP="006C2CB1">
            <w:pPr>
              <w:pStyle w:val="2"/>
            </w:pPr>
            <w:r w:rsidRPr="0002557E">
              <w:t xml:space="preserve">Переводит статус обращения на </w:t>
            </w:r>
            <w:r>
              <w:t>«</w:t>
            </w:r>
            <w:r w:rsidRPr="0002557E">
              <w:t>Выполнено</w:t>
            </w:r>
            <w:r>
              <w:t>»</w:t>
            </w:r>
          </w:p>
          <w:p w14:paraId="7EFE5CB9" w14:textId="77777777" w:rsidR="006C2CB1" w:rsidRDefault="006C2CB1" w:rsidP="006C2CB1">
            <w:pPr>
              <w:pStyle w:val="2"/>
            </w:pPr>
            <w:r>
              <w:t xml:space="preserve">- </w:t>
            </w:r>
            <w:r w:rsidRPr="0002557E">
              <w:t>Отправляет на почту пользователя сообщение о предоставлении полного доступа</w:t>
            </w:r>
          </w:p>
          <w:p w14:paraId="7F381286" w14:textId="3916D187" w:rsidR="006C2CB1" w:rsidRDefault="006C2CB1" w:rsidP="006C2CB1">
            <w:pPr>
              <w:pStyle w:val="17"/>
            </w:pPr>
            <w:r w:rsidRPr="0002557E">
              <w:t xml:space="preserve">ЛКК административной части </w:t>
            </w:r>
            <w:r>
              <w:t>создает уведомление в ЛКК клиентской части пользователя о принятом решении</w:t>
            </w:r>
          </w:p>
          <w:p w14:paraId="21127E1E" w14:textId="3B70FE5C" w:rsidR="002F09EA" w:rsidRDefault="006C2CB1" w:rsidP="006C2CB1">
            <w:pPr>
              <w:pStyle w:val="17"/>
            </w:pPr>
            <w:r>
              <w:t>Если статус обращения «Выполнено», ЛКК клиентской части при следующей авторизации пользователя отображает интерфейс об обязательной смене пароля</w:t>
            </w:r>
          </w:p>
        </w:tc>
      </w:tr>
      <w:tr w:rsidR="002F09EA" w:rsidRPr="002472CF" w14:paraId="6DA25A5B" w14:textId="77777777" w:rsidTr="00223242">
        <w:trPr>
          <w:trHeight w:val="846"/>
        </w:trPr>
        <w:tc>
          <w:tcPr>
            <w:tcW w:w="766" w:type="dxa"/>
            <w:vAlign w:val="center"/>
          </w:tcPr>
          <w:p w14:paraId="60998931" w14:textId="77777777" w:rsidR="002F09EA" w:rsidRPr="00686476" w:rsidRDefault="002F09EA" w:rsidP="0034301D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7392" w:type="dxa"/>
            <w:gridSpan w:val="2"/>
          </w:tcPr>
          <w:p w14:paraId="38E17B95" w14:textId="29CC9E63" w:rsidR="002F09EA" w:rsidRDefault="002F09EA" w:rsidP="0034301D">
            <w:pPr>
              <w:pStyle w:val="17"/>
              <w:numPr>
                <w:ilvl w:val="0"/>
                <w:numId w:val="45"/>
              </w:numPr>
            </w:pPr>
            <w:r>
              <w:t>Пользователь и</w:t>
            </w:r>
            <w:r w:rsidRPr="003A532E">
              <w:t xml:space="preserve">нициирует открытие экранной формы </w:t>
            </w:r>
            <w:r w:rsidR="00F768F4">
              <w:t>«</w:t>
            </w:r>
            <w:r w:rsidRPr="003A532E">
              <w:t>Получение полного доступа</w:t>
            </w:r>
            <w:r w:rsidR="00F768F4">
              <w:t>»</w:t>
            </w:r>
            <w:r>
              <w:t>.</w:t>
            </w:r>
          </w:p>
          <w:p w14:paraId="3D4ED793" w14:textId="2562E009" w:rsidR="002F09EA" w:rsidRDefault="002F09EA" w:rsidP="00F768F4">
            <w:pPr>
              <w:pStyle w:val="17"/>
            </w:pPr>
            <w:r>
              <w:t>Пользователь в</w:t>
            </w:r>
            <w:r w:rsidRPr="009A04D9">
              <w:t>ыбирает способ дистанционной подачи заявления</w:t>
            </w:r>
            <w:r w:rsidR="00470FB4">
              <w:t>.</w:t>
            </w:r>
          </w:p>
          <w:p w14:paraId="631D5B77" w14:textId="5D398B8A" w:rsidR="002F09EA" w:rsidRDefault="002F09EA" w:rsidP="00F768F4">
            <w:pPr>
              <w:pStyle w:val="17"/>
            </w:pPr>
            <w:r>
              <w:t>Пользователь з</w:t>
            </w:r>
            <w:r w:rsidRPr="009A04D9">
              <w:t>аполняет обязательные поля и инициирует отправку</w:t>
            </w:r>
            <w:r w:rsidR="00470FB4">
              <w:t>.</w:t>
            </w:r>
          </w:p>
          <w:p w14:paraId="6661EA99" w14:textId="3EA7E8B3" w:rsidR="002F09EA" w:rsidRDefault="002F09EA" w:rsidP="00F768F4">
            <w:pPr>
              <w:pStyle w:val="17"/>
            </w:pPr>
            <w:r>
              <w:t>Оператор ВДК п</w:t>
            </w:r>
            <w:r w:rsidRPr="0079421B">
              <w:t>ринимает заявление у пользователя клиентской части</w:t>
            </w:r>
          </w:p>
          <w:p w14:paraId="5571D569" w14:textId="4A96ED60" w:rsidR="002F09EA" w:rsidRDefault="002F09EA" w:rsidP="00F768F4">
            <w:pPr>
              <w:pStyle w:val="17"/>
            </w:pPr>
            <w:r>
              <w:t>Пользователь п</w:t>
            </w:r>
            <w:r w:rsidRPr="009A04D9">
              <w:t>одписывает документ КЭП и инициирует отправку обращения</w:t>
            </w:r>
          </w:p>
          <w:p w14:paraId="0A78AB28" w14:textId="2B981FA9" w:rsidR="002F09EA" w:rsidRDefault="002F09EA" w:rsidP="00F768F4">
            <w:pPr>
              <w:pStyle w:val="17"/>
            </w:pPr>
            <w:r>
              <w:t>Оператор ВДК и</w:t>
            </w:r>
            <w:r w:rsidRPr="009A04D9">
              <w:t xml:space="preserve">нициирует открытие обращение на полный доступ </w:t>
            </w:r>
          </w:p>
          <w:p w14:paraId="1AF08F06" w14:textId="4BE18BE2" w:rsidR="002F09EA" w:rsidRDefault="002F09EA" w:rsidP="00F768F4">
            <w:pPr>
              <w:pStyle w:val="17"/>
            </w:pPr>
            <w:r>
              <w:t>Оператор ВДК и</w:t>
            </w:r>
            <w:r w:rsidRPr="00D01F71">
              <w:t>нициирует предоставление полного доступа</w:t>
            </w:r>
          </w:p>
          <w:p w14:paraId="653A1AF6" w14:textId="38C3394F" w:rsidR="002F09EA" w:rsidRDefault="002F09EA" w:rsidP="00F768F4">
            <w:pPr>
              <w:pStyle w:val="17"/>
            </w:pPr>
            <w:r>
              <w:t>Оператор ВДК з</w:t>
            </w:r>
            <w:r w:rsidRPr="00D01F71">
              <w:t>аполняет форму и инициирует ее отправку</w:t>
            </w:r>
          </w:p>
          <w:p w14:paraId="36B80D1E" w14:textId="11971469" w:rsidR="002F09EA" w:rsidRPr="0002557E" w:rsidRDefault="002F09EA" w:rsidP="00F768F4">
            <w:pPr>
              <w:pStyle w:val="17"/>
            </w:pPr>
            <w:r>
              <w:t xml:space="preserve">АСУ ПТП обрабатывает запрос. </w:t>
            </w:r>
            <w:r w:rsidRPr="00F768F4">
              <w:t>ID</w:t>
            </w:r>
            <w:r w:rsidRPr="001B1671">
              <w:t xml:space="preserve"> </w:t>
            </w:r>
            <w:r>
              <w:t>Существует.</w:t>
            </w:r>
          </w:p>
          <w:p w14:paraId="0EB40075" w14:textId="7532AB74" w:rsidR="002F09EA" w:rsidRDefault="002F09EA" w:rsidP="00F768F4">
            <w:pPr>
              <w:pStyle w:val="17"/>
            </w:pPr>
            <w:r>
              <w:t xml:space="preserve">ИС ЦРА обрабатывает запрос.  </w:t>
            </w:r>
            <w:r w:rsidRPr="00F768F4">
              <w:t>ID</w:t>
            </w:r>
            <w:r w:rsidRPr="001B1671">
              <w:t xml:space="preserve"> </w:t>
            </w:r>
            <w:r>
              <w:t>пользователя не найден.</w:t>
            </w:r>
          </w:p>
          <w:p w14:paraId="626910AA" w14:textId="7766B95B" w:rsidR="002F09EA" w:rsidRDefault="002F09EA" w:rsidP="00F768F4">
            <w:pPr>
              <w:pStyle w:val="17"/>
            </w:pPr>
            <w:r>
              <w:t xml:space="preserve">Обрабатывает запрос. Возвращает </w:t>
            </w:r>
            <w:r w:rsidRPr="00F768F4">
              <w:t>ID</w:t>
            </w:r>
            <w:r w:rsidRPr="001B1671">
              <w:t xml:space="preserve"> </w:t>
            </w:r>
            <w:r>
              <w:t>пользователя в ответе.</w:t>
            </w:r>
          </w:p>
          <w:p w14:paraId="5F799130" w14:textId="30BF541E" w:rsidR="002F09EA" w:rsidRDefault="002F09EA" w:rsidP="00F768F4">
            <w:pPr>
              <w:pStyle w:val="17"/>
            </w:pPr>
            <w:r>
              <w:t>Пользователь меняет пароль.</w:t>
            </w:r>
          </w:p>
          <w:p w14:paraId="2B275BE8" w14:textId="77777777" w:rsidR="0069300B" w:rsidRDefault="0069300B" w:rsidP="0069300B">
            <w:pPr>
              <w:spacing w:line="276" w:lineRule="auto"/>
              <w:ind w:left="360" w:firstLine="0"/>
            </w:pPr>
          </w:p>
          <w:p w14:paraId="53A62941" w14:textId="77777777" w:rsidR="002F09EA" w:rsidRDefault="002F09EA" w:rsidP="002F09EA">
            <w:pPr>
              <w:pStyle w:val="afff"/>
            </w:pPr>
          </w:p>
          <w:p w14:paraId="7D310553" w14:textId="1F051331" w:rsidR="002F09EA" w:rsidRDefault="007F25AF" w:rsidP="002F09EA">
            <w:pPr>
              <w:pStyle w:val="afff"/>
            </w:pPr>
            <w:r w:rsidRPr="003A71C2">
              <w:rPr>
                <w:i/>
                <w:iCs/>
                <w:u w:val="single"/>
              </w:rPr>
              <w:t>Примечание: Альтернативные сценарии проходятся по требованию приемочной комиссии</w:t>
            </w:r>
            <w:r>
              <w:t xml:space="preserve"> </w:t>
            </w:r>
          </w:p>
        </w:tc>
        <w:tc>
          <w:tcPr>
            <w:tcW w:w="7010" w:type="dxa"/>
          </w:tcPr>
          <w:p w14:paraId="361C57D5" w14:textId="77777777" w:rsidR="00F768F4" w:rsidRDefault="00F768F4" w:rsidP="0034301D">
            <w:pPr>
              <w:pStyle w:val="17"/>
              <w:numPr>
                <w:ilvl w:val="0"/>
                <w:numId w:val="46"/>
              </w:numPr>
            </w:pPr>
            <w:r>
              <w:t>ЛКК клиентской части о</w:t>
            </w:r>
            <w:r w:rsidRPr="009A04D9">
              <w:t>ткрывает экранную форму "Создание обращения на получение полного доступа"</w:t>
            </w:r>
          </w:p>
          <w:p w14:paraId="3AF0F630" w14:textId="77777777" w:rsidR="00F768F4" w:rsidRDefault="00F768F4" w:rsidP="0034301D">
            <w:pPr>
              <w:pStyle w:val="17"/>
              <w:numPr>
                <w:ilvl w:val="0"/>
                <w:numId w:val="46"/>
              </w:numPr>
            </w:pPr>
            <w:r>
              <w:t>ЛКК клиентской части г</w:t>
            </w:r>
            <w:r w:rsidRPr="009A04D9">
              <w:t>енерирует печатную форму и открывает экранную форму для подписани</w:t>
            </w:r>
            <w:r>
              <w:t xml:space="preserve">я </w:t>
            </w:r>
            <w:r w:rsidRPr="009A04D9">
              <w:t>документа КЭП</w:t>
            </w:r>
            <w:r>
              <w:t xml:space="preserve">. </w:t>
            </w:r>
          </w:p>
          <w:p w14:paraId="5DF72181" w14:textId="77777777" w:rsidR="00F768F4" w:rsidRDefault="00F768F4" w:rsidP="0034301D">
            <w:pPr>
              <w:pStyle w:val="17"/>
              <w:numPr>
                <w:ilvl w:val="0"/>
                <w:numId w:val="46"/>
              </w:numPr>
            </w:pPr>
            <w:r>
              <w:t>ЛКК клиентской части с</w:t>
            </w:r>
            <w:r w:rsidRPr="009A04D9">
              <w:t>оздает обращение в административной части на предоставление полного доступа. Статус обращени</w:t>
            </w:r>
            <w:r>
              <w:t>я</w:t>
            </w:r>
            <w:r w:rsidRPr="009A04D9">
              <w:t xml:space="preserve"> "Ново</w:t>
            </w:r>
            <w:r>
              <w:t>е</w:t>
            </w:r>
            <w:r w:rsidRPr="009A04D9">
              <w:t>"</w:t>
            </w:r>
          </w:p>
          <w:p w14:paraId="6CCD3C7C" w14:textId="77777777" w:rsidR="00F768F4" w:rsidRDefault="00F768F4" w:rsidP="0034301D">
            <w:pPr>
              <w:pStyle w:val="17"/>
              <w:numPr>
                <w:ilvl w:val="0"/>
                <w:numId w:val="46"/>
              </w:numPr>
            </w:pPr>
            <w:r>
              <w:t>ЛКК клиентской части о</w:t>
            </w:r>
            <w:r w:rsidRPr="009A04D9">
              <w:t>тправляет сообщение на электронную почту ВДК с уведомление о новом обращении</w:t>
            </w:r>
          </w:p>
          <w:p w14:paraId="2E1FC00C" w14:textId="77777777" w:rsidR="00F768F4" w:rsidRDefault="00F768F4" w:rsidP="0034301D">
            <w:pPr>
              <w:pStyle w:val="17"/>
              <w:numPr>
                <w:ilvl w:val="0"/>
                <w:numId w:val="46"/>
              </w:numPr>
            </w:pPr>
            <w:r>
              <w:t>ЛКК административной части о</w:t>
            </w:r>
            <w:r w:rsidRPr="0079421B">
              <w:t>тображает экранную форму создания обращени</w:t>
            </w:r>
            <w:r>
              <w:t>я</w:t>
            </w:r>
            <w:r w:rsidRPr="0079421B">
              <w:t xml:space="preserve"> на получение полного доступа</w:t>
            </w:r>
          </w:p>
          <w:p w14:paraId="1C2981EB" w14:textId="77777777" w:rsidR="00F768F4" w:rsidRDefault="00F768F4" w:rsidP="0034301D">
            <w:pPr>
              <w:pStyle w:val="17"/>
              <w:numPr>
                <w:ilvl w:val="0"/>
                <w:numId w:val="46"/>
              </w:numPr>
            </w:pPr>
            <w:r>
              <w:t>ЛКК административной части о</w:t>
            </w:r>
            <w:r w:rsidRPr="00D01F71">
              <w:t>тображает экранную форму в полем ввода ID АСУ ПТП</w:t>
            </w:r>
          </w:p>
          <w:p w14:paraId="0AF56F12" w14:textId="77777777" w:rsidR="00470FB4" w:rsidRDefault="00470FB4" w:rsidP="0034301D">
            <w:pPr>
              <w:pStyle w:val="17"/>
              <w:numPr>
                <w:ilvl w:val="0"/>
                <w:numId w:val="46"/>
              </w:numPr>
            </w:pPr>
            <w:r>
              <w:t>ЛКК Административной части с</w:t>
            </w:r>
            <w:r w:rsidRPr="0002557E">
              <w:t>овершает запрос в ИС ЦРА с целью найти ID пользователя в БД ИС ЦРА</w:t>
            </w:r>
          </w:p>
          <w:p w14:paraId="1219205A" w14:textId="77777777" w:rsidR="00470FB4" w:rsidRDefault="00470FB4" w:rsidP="0034301D">
            <w:pPr>
              <w:pStyle w:val="17"/>
              <w:numPr>
                <w:ilvl w:val="0"/>
                <w:numId w:val="46"/>
              </w:numPr>
            </w:pPr>
            <w:r>
              <w:t>ЛКК административной части с</w:t>
            </w:r>
            <w:r w:rsidRPr="0002557E">
              <w:t>овершает запрос на создание пользователя в ИС ЦРА</w:t>
            </w:r>
          </w:p>
          <w:p w14:paraId="3109DF29" w14:textId="77777777" w:rsidR="00470FB4" w:rsidRDefault="00470FB4" w:rsidP="00470FB4">
            <w:pPr>
              <w:pStyle w:val="17"/>
            </w:pPr>
            <w:r>
              <w:t>ЛКК административной части выполняет группу действий:</w:t>
            </w:r>
          </w:p>
          <w:p w14:paraId="62C30614" w14:textId="77777777" w:rsidR="00470FB4" w:rsidRDefault="00470FB4" w:rsidP="00470FB4">
            <w:pPr>
              <w:pStyle w:val="2"/>
            </w:pPr>
            <w:r w:rsidRPr="0002557E">
              <w:t>Записывает ID АСУ ПТП и ID ИС ЦРА в БД ЛКК.</w:t>
            </w:r>
          </w:p>
          <w:p w14:paraId="6ECD1377" w14:textId="77777777" w:rsidR="00470FB4" w:rsidRDefault="00470FB4" w:rsidP="00470FB4">
            <w:pPr>
              <w:pStyle w:val="2"/>
            </w:pPr>
            <w:r>
              <w:t>Предоставляет пользователю роль «Владелец» (полный доступ)</w:t>
            </w:r>
          </w:p>
          <w:p w14:paraId="4C70B324" w14:textId="77777777" w:rsidR="00470FB4" w:rsidRDefault="00470FB4" w:rsidP="00470FB4">
            <w:pPr>
              <w:pStyle w:val="2"/>
            </w:pPr>
            <w:r w:rsidRPr="0002557E">
              <w:t xml:space="preserve">Переводит статус обращения на </w:t>
            </w:r>
            <w:r>
              <w:t>«</w:t>
            </w:r>
            <w:r w:rsidRPr="0002557E">
              <w:t>Выполнено</w:t>
            </w:r>
            <w:r>
              <w:t>»</w:t>
            </w:r>
          </w:p>
          <w:p w14:paraId="1A95501C" w14:textId="77777777" w:rsidR="00470FB4" w:rsidRDefault="00470FB4" w:rsidP="00470FB4">
            <w:pPr>
              <w:pStyle w:val="2"/>
            </w:pPr>
            <w:r w:rsidRPr="0002557E">
              <w:t>Отправляет на почту пользователя сообщение о предоставлении полного доступа</w:t>
            </w:r>
          </w:p>
          <w:p w14:paraId="6D2F0874" w14:textId="77777777" w:rsidR="00470FB4" w:rsidRDefault="00470FB4" w:rsidP="00470FB4">
            <w:pPr>
              <w:pStyle w:val="17"/>
            </w:pPr>
            <w:r w:rsidRPr="0002557E">
              <w:t xml:space="preserve">ЛКК административной части </w:t>
            </w:r>
            <w:r>
              <w:t>создает уведомление в ЛКК клиентской части пользователя о принятом решении</w:t>
            </w:r>
          </w:p>
          <w:p w14:paraId="40643284" w14:textId="5EF2CCD7" w:rsidR="00470FB4" w:rsidRDefault="00470FB4" w:rsidP="00470FB4">
            <w:pPr>
              <w:pStyle w:val="17"/>
            </w:pPr>
            <w:r>
              <w:t>Если статус обращения «Выполнено», ЛКК клиентской части при следующей авторизации пользователя отображает интерфейс об обязательной смене пароля</w:t>
            </w:r>
          </w:p>
          <w:p w14:paraId="5CA629E7" w14:textId="68EE9F51" w:rsidR="002F09EA" w:rsidRDefault="00470FB4" w:rsidP="002F09EA">
            <w:pPr>
              <w:pStyle w:val="17"/>
            </w:pPr>
            <w:r>
              <w:t>Пароль изменен</w:t>
            </w:r>
          </w:p>
        </w:tc>
      </w:tr>
    </w:tbl>
    <w:p w14:paraId="1FC7C0CF" w14:textId="69FA22F8" w:rsidR="00953D62" w:rsidRDefault="00953D62" w:rsidP="00953D62">
      <w:pPr>
        <w:pStyle w:val="33"/>
      </w:pPr>
      <w:bookmarkStart w:id="45" w:name="_Toc147501487"/>
      <w:r w:rsidRPr="002472CF">
        <w:t xml:space="preserve">Проверка </w:t>
      </w:r>
      <w:r>
        <w:t>реализации требований к подсистеме «Помощь»</w:t>
      </w:r>
      <w:bookmarkEnd w:id="45"/>
    </w:p>
    <w:p w14:paraId="4D3C9359" w14:textId="56B6BD01" w:rsidR="00953D62" w:rsidRDefault="00953D62" w:rsidP="00953D62">
      <w:pPr>
        <w:pStyle w:val="a5"/>
      </w:pPr>
      <w:r>
        <w:t>В таблице</w:t>
      </w:r>
      <w:r w:rsidR="009151DD">
        <w:t xml:space="preserve"> </w:t>
      </w:r>
      <w:r w:rsidR="009151DD">
        <w:fldChar w:fldCharType="begin"/>
      </w:r>
      <w:r w:rsidR="009151DD">
        <w:instrText xml:space="preserve"> REF _Ref147477771 \h</w:instrText>
      </w:r>
      <w:r w:rsidR="009151DD" w:rsidRPr="009151DD">
        <w:instrText>\#\0</w:instrText>
      </w:r>
      <w:r w:rsidR="009151DD">
        <w:instrText xml:space="preserve"> </w:instrText>
      </w:r>
      <w:r w:rsidR="009151DD">
        <w:fldChar w:fldCharType="separate"/>
      </w:r>
      <w:r w:rsidR="004536F9">
        <w:t>9</w:t>
      </w:r>
      <w:r w:rsidR="009151DD">
        <w:fldChar w:fldCharType="end"/>
      </w:r>
      <w:r>
        <w:t xml:space="preserve"> представлены методики проверки</w:t>
      </w:r>
      <w:r w:rsidR="009151DD" w:rsidRPr="009151DD">
        <w:t xml:space="preserve"> </w:t>
      </w:r>
      <w:r w:rsidR="009151DD">
        <w:t>реализации</w:t>
      </w:r>
      <w:r>
        <w:t xml:space="preserve"> выполнения требований к подсистеме «Помощь».</w:t>
      </w:r>
    </w:p>
    <w:p w14:paraId="27EDA87B" w14:textId="5ADD2DC5" w:rsidR="00953D62" w:rsidRPr="006E5ECA" w:rsidRDefault="00953D62" w:rsidP="00953D62">
      <w:pPr>
        <w:pStyle w:val="affd"/>
      </w:pPr>
      <w:bookmarkStart w:id="46" w:name="_Ref147477771"/>
      <w:r>
        <w:lastRenderedPageBreak/>
        <w:t xml:space="preserve">Таблица </w:t>
      </w:r>
      <w:fldSimple w:instr=" SEQ Таблица \* ARABIC ">
        <w:r w:rsidR="004536F9">
          <w:rPr>
            <w:noProof/>
          </w:rPr>
          <w:t>9</w:t>
        </w:r>
      </w:fldSimple>
      <w:r>
        <w:t xml:space="preserve"> – Методика проверки реализации </w:t>
      </w:r>
      <w:bookmarkEnd w:id="46"/>
      <w:r w:rsidR="009151DD">
        <w:t>выполнения требований к подсистеме «Помощь»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67C1C3DB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636546C8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3F59472A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F0BEE4C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9151DD" w:rsidRPr="002472CF" w14:paraId="716AF8DD" w14:textId="77777777" w:rsidTr="009151DD">
        <w:trPr>
          <w:trHeight w:val="402"/>
        </w:trPr>
        <w:tc>
          <w:tcPr>
            <w:tcW w:w="15168" w:type="dxa"/>
            <w:gridSpan w:val="3"/>
            <w:vAlign w:val="center"/>
          </w:tcPr>
          <w:p w14:paraId="726D97F1" w14:textId="64D10C45" w:rsidR="009151DD" w:rsidRPr="002B2AEF" w:rsidRDefault="009151DD" w:rsidP="009151DD">
            <w:pPr>
              <w:pStyle w:val="affe"/>
            </w:pPr>
            <w:r w:rsidRPr="00CA4B43">
              <w:t>Требования к клиентской части</w:t>
            </w:r>
          </w:p>
        </w:tc>
      </w:tr>
      <w:tr w:rsidR="00953D62" w:rsidRPr="002472CF" w14:paraId="31A30D93" w14:textId="77777777" w:rsidTr="009E64BE">
        <w:trPr>
          <w:trHeight w:val="70"/>
        </w:trPr>
        <w:tc>
          <w:tcPr>
            <w:tcW w:w="616" w:type="dxa"/>
            <w:vAlign w:val="center"/>
          </w:tcPr>
          <w:p w14:paraId="2E8789E9" w14:textId="77777777" w:rsidR="00953D62" w:rsidRPr="00686476" w:rsidRDefault="00953D62" w:rsidP="0034301D">
            <w:pPr>
              <w:pStyle w:val="a1"/>
              <w:numPr>
                <w:ilvl w:val="0"/>
                <w:numId w:val="47"/>
              </w:numPr>
            </w:pPr>
          </w:p>
        </w:tc>
        <w:tc>
          <w:tcPr>
            <w:tcW w:w="7464" w:type="dxa"/>
          </w:tcPr>
          <w:p w14:paraId="28AC0FE4" w14:textId="3740DAF9" w:rsidR="00E4406D" w:rsidRDefault="00E4406D" w:rsidP="0034301D">
            <w:pPr>
              <w:pStyle w:val="17"/>
              <w:numPr>
                <w:ilvl w:val="0"/>
                <w:numId w:val="53"/>
              </w:numPr>
            </w:pPr>
            <w:r>
              <w:t>Перейти в административную часть ЛКК</w:t>
            </w:r>
            <w:r w:rsidR="00AA7BE7">
              <w:t xml:space="preserve"> и открыть раздел просмотра вопросов и ответов.</w:t>
            </w:r>
          </w:p>
          <w:p w14:paraId="1ACA4625" w14:textId="0535F94F" w:rsidR="00E4406D" w:rsidRDefault="00AA7BE7" w:rsidP="00215480">
            <w:pPr>
              <w:pStyle w:val="17"/>
            </w:pPr>
            <w:r>
              <w:t>Выполнить поиск вопроса или ответа</w:t>
            </w:r>
          </w:p>
          <w:p w14:paraId="3DA1AE91" w14:textId="77777777" w:rsidR="00FA601E" w:rsidRDefault="00AA7BE7" w:rsidP="00215480">
            <w:pPr>
              <w:pStyle w:val="17"/>
            </w:pPr>
            <w:r>
              <w:t>Перейти на вкладку «Контакты».</w:t>
            </w:r>
          </w:p>
          <w:p w14:paraId="01044FA6" w14:textId="77777777" w:rsidR="00B40D4B" w:rsidRDefault="00B40D4B" w:rsidP="00215480">
            <w:pPr>
              <w:pStyle w:val="17"/>
            </w:pPr>
            <w:r>
              <w:t>Перейти на раздел с инструкциями. Открыть любой из представленных документов.</w:t>
            </w:r>
          </w:p>
          <w:p w14:paraId="56F50C28" w14:textId="77777777" w:rsidR="00B40D4B" w:rsidRDefault="00B40D4B" w:rsidP="00215480">
            <w:pPr>
              <w:pStyle w:val="17"/>
            </w:pPr>
            <w:r>
              <w:t>Перейти в раздел заявок и выполнить запись на прием в КЗ</w:t>
            </w:r>
          </w:p>
          <w:p w14:paraId="20C28524" w14:textId="50270E4C" w:rsidR="00215480" w:rsidRPr="00444A8F" w:rsidRDefault="00215480" w:rsidP="00215480">
            <w:pPr>
              <w:pStyle w:val="17"/>
            </w:pPr>
            <w:r>
              <w:t xml:space="preserve">Перейти к просмотру </w:t>
            </w:r>
            <w:r w:rsidRPr="00D24DE1">
              <w:t>дополнительных файлов/документов, добавленных администратором ЛКК</w:t>
            </w:r>
          </w:p>
        </w:tc>
        <w:tc>
          <w:tcPr>
            <w:tcW w:w="7088" w:type="dxa"/>
            <w:vAlign w:val="center"/>
          </w:tcPr>
          <w:p w14:paraId="4DBF64DA" w14:textId="77777777" w:rsidR="00953D62" w:rsidRDefault="00AA7BE7" w:rsidP="0034301D">
            <w:pPr>
              <w:pStyle w:val="17"/>
              <w:numPr>
                <w:ilvl w:val="0"/>
                <w:numId w:val="52"/>
              </w:numPr>
            </w:pPr>
            <w:r>
              <w:t>Отображается перечень вопросов и ответов.</w:t>
            </w:r>
          </w:p>
          <w:p w14:paraId="722CB2A8" w14:textId="77777777" w:rsidR="00AA7BE7" w:rsidRDefault="00AA7BE7" w:rsidP="00B40D4B">
            <w:pPr>
              <w:pStyle w:val="17"/>
            </w:pPr>
            <w:r>
              <w:t>Отображается результат поиска.</w:t>
            </w:r>
          </w:p>
          <w:p w14:paraId="6AB4A7A7" w14:textId="77777777" w:rsidR="00AA7BE7" w:rsidRDefault="00AA7BE7" w:rsidP="00B40D4B">
            <w:pPr>
              <w:pStyle w:val="17"/>
            </w:pPr>
            <w:r>
              <w:t xml:space="preserve">Отображается </w:t>
            </w:r>
            <w:r w:rsidR="00B40D4B">
              <w:t>следующая информация:</w:t>
            </w:r>
          </w:p>
          <w:p w14:paraId="3A6DD55C" w14:textId="77777777" w:rsidR="00B40D4B" w:rsidRPr="00D24DE1" w:rsidRDefault="00B40D4B" w:rsidP="00B40D4B">
            <w:pPr>
              <w:pStyle w:val="2"/>
            </w:pPr>
            <w:r w:rsidRPr="00D24DE1">
              <w:t>ЕРЦ;</w:t>
            </w:r>
          </w:p>
          <w:p w14:paraId="229F0071" w14:textId="77777777" w:rsidR="00B40D4B" w:rsidRPr="00D24DE1" w:rsidRDefault="00B40D4B" w:rsidP="00B40D4B">
            <w:pPr>
              <w:pStyle w:val="2"/>
            </w:pPr>
            <w:r w:rsidRPr="00D24DE1">
              <w:t>ДПиОДА;</w:t>
            </w:r>
          </w:p>
          <w:p w14:paraId="687DB9C4" w14:textId="77777777" w:rsidR="00B40D4B" w:rsidRDefault="00B40D4B" w:rsidP="00B40D4B">
            <w:pPr>
              <w:pStyle w:val="2"/>
            </w:pPr>
            <w:r w:rsidRPr="00D24DE1">
              <w:t>неосновная деятельность</w:t>
            </w:r>
          </w:p>
          <w:p w14:paraId="520FD2D8" w14:textId="4B0A640B" w:rsidR="00B40D4B" w:rsidRDefault="00B40D4B" w:rsidP="00B40D4B">
            <w:pPr>
              <w:pStyle w:val="17"/>
            </w:pPr>
            <w:r>
              <w:t>Открыта выбранная инструкция</w:t>
            </w:r>
          </w:p>
          <w:p w14:paraId="78C0976B" w14:textId="0F7DEDD1" w:rsidR="00B40D4B" w:rsidRDefault="00B40D4B" w:rsidP="00B40D4B">
            <w:pPr>
              <w:pStyle w:val="17"/>
            </w:pPr>
            <w:r>
              <w:t>Выполнена запись</w:t>
            </w:r>
            <w:r w:rsidR="00215480">
              <w:t xml:space="preserve"> на прием в КЗ</w:t>
            </w:r>
          </w:p>
          <w:p w14:paraId="617A7338" w14:textId="6ECF5E96" w:rsidR="00215480" w:rsidRPr="006E5ECA" w:rsidRDefault="00215480" w:rsidP="00B40D4B">
            <w:pPr>
              <w:pStyle w:val="17"/>
            </w:pPr>
            <w:r>
              <w:t>Открыт перечень документов и файлов доступных к просмотру</w:t>
            </w:r>
          </w:p>
        </w:tc>
      </w:tr>
      <w:tr w:rsidR="00FA601E" w:rsidRPr="002472CF" w14:paraId="61D73E41" w14:textId="77777777" w:rsidTr="009E64BE">
        <w:trPr>
          <w:trHeight w:val="70"/>
        </w:trPr>
        <w:tc>
          <w:tcPr>
            <w:tcW w:w="616" w:type="dxa"/>
            <w:vAlign w:val="center"/>
          </w:tcPr>
          <w:p w14:paraId="63AD97C6" w14:textId="77777777" w:rsidR="00FA601E" w:rsidRPr="00686476" w:rsidRDefault="00FA601E" w:rsidP="0034301D">
            <w:pPr>
              <w:pStyle w:val="a1"/>
              <w:numPr>
                <w:ilvl w:val="0"/>
                <w:numId w:val="47"/>
              </w:numPr>
            </w:pPr>
          </w:p>
        </w:tc>
        <w:tc>
          <w:tcPr>
            <w:tcW w:w="7464" w:type="dxa"/>
          </w:tcPr>
          <w:p w14:paraId="15A4833D" w14:textId="2653DA08" w:rsidR="00FA601E" w:rsidRPr="00444A8F" w:rsidRDefault="00E4406D" w:rsidP="009151DD">
            <w:pPr>
              <w:pStyle w:val="afff"/>
            </w:pPr>
            <w:r>
              <w:t>П</w:t>
            </w:r>
            <w:r w:rsidR="00FA601E" w:rsidRPr="00D24DE1">
              <w:t>росмотр дополнительных файлов/</w:t>
            </w:r>
            <w:r w:rsidRPr="00D24DE1">
              <w:t>документов,</w:t>
            </w:r>
            <w:r w:rsidR="00FA601E" w:rsidRPr="00D24DE1">
              <w:t xml:space="preserve"> добавленных администратором ЛКК</w:t>
            </w:r>
          </w:p>
        </w:tc>
        <w:tc>
          <w:tcPr>
            <w:tcW w:w="7088" w:type="dxa"/>
            <w:vAlign w:val="center"/>
          </w:tcPr>
          <w:p w14:paraId="634B7BBF" w14:textId="77777777" w:rsidR="00FA601E" w:rsidRPr="006E5ECA" w:rsidRDefault="00FA601E" w:rsidP="009151DD">
            <w:pPr>
              <w:pStyle w:val="afff"/>
            </w:pPr>
          </w:p>
        </w:tc>
      </w:tr>
      <w:tr w:rsidR="00E4406D" w:rsidRPr="002472CF" w14:paraId="6328DEB9" w14:textId="77777777" w:rsidTr="00215480">
        <w:trPr>
          <w:trHeight w:val="4068"/>
        </w:trPr>
        <w:tc>
          <w:tcPr>
            <w:tcW w:w="616" w:type="dxa"/>
            <w:vAlign w:val="center"/>
          </w:tcPr>
          <w:p w14:paraId="4322D289" w14:textId="77777777" w:rsidR="00E4406D" w:rsidRPr="00686476" w:rsidRDefault="00E4406D" w:rsidP="0034301D">
            <w:pPr>
              <w:pStyle w:val="a1"/>
              <w:numPr>
                <w:ilvl w:val="0"/>
                <w:numId w:val="47"/>
              </w:numPr>
            </w:pPr>
          </w:p>
        </w:tc>
        <w:tc>
          <w:tcPr>
            <w:tcW w:w="7464" w:type="dxa"/>
          </w:tcPr>
          <w:p w14:paraId="29F3A132" w14:textId="33D82748" w:rsidR="00E4406D" w:rsidRPr="00444A8F" w:rsidRDefault="00E4406D" w:rsidP="009151DD">
            <w:pPr>
              <w:pStyle w:val="afff"/>
            </w:pPr>
            <w:r>
              <w:t>Перейти на вкладку «Помощь». Поочередно выполнить переходы на вкладки «Контакты» и «Инструкции»</w:t>
            </w:r>
          </w:p>
        </w:tc>
        <w:tc>
          <w:tcPr>
            <w:tcW w:w="7088" w:type="dxa"/>
            <w:vAlign w:val="center"/>
          </w:tcPr>
          <w:p w14:paraId="484F7696" w14:textId="681A2B7C" w:rsidR="00E4406D" w:rsidRDefault="00E4406D" w:rsidP="009151DD">
            <w:pPr>
              <w:pStyle w:val="afff"/>
              <w:rPr>
                <w:lang w:eastAsia="ru-RU"/>
              </w:rPr>
            </w:pPr>
            <w:r>
              <w:rPr>
                <w:lang w:eastAsia="ru-RU"/>
              </w:rPr>
              <w:t>Страница «Помощь» из вкладок: «Помощь», «Контактная информация» и «Инструкции».</w:t>
            </w:r>
          </w:p>
          <w:p w14:paraId="4F0333B9" w14:textId="6B53D912" w:rsidR="00E4406D" w:rsidRDefault="00E4406D" w:rsidP="009151DD">
            <w:pPr>
              <w:pStyle w:val="afff"/>
            </w:pPr>
            <w:r>
              <w:t>Состав вкладки помощь «Помощь»:</w:t>
            </w:r>
          </w:p>
          <w:p w14:paraId="625E6792" w14:textId="6AABB1A5" w:rsidR="00E4406D" w:rsidRDefault="00E4406D" w:rsidP="00192F1B">
            <w:pPr>
              <w:pStyle w:val="13"/>
            </w:pPr>
            <w:r>
              <w:t>заголовок;</w:t>
            </w:r>
          </w:p>
          <w:p w14:paraId="5F4A1DD1" w14:textId="77777777" w:rsidR="00E4406D" w:rsidRDefault="00E4406D" w:rsidP="00192F1B">
            <w:pPr>
              <w:pStyle w:val="13"/>
            </w:pPr>
            <w:r>
              <w:t>вкладки (Помощь, Контакты, Инструкции);</w:t>
            </w:r>
          </w:p>
          <w:p w14:paraId="05DE3194" w14:textId="77777777" w:rsidR="00E4406D" w:rsidRDefault="00E4406D" w:rsidP="00192F1B">
            <w:pPr>
              <w:pStyle w:val="13"/>
            </w:pPr>
            <w:r>
              <w:t>фильтры;</w:t>
            </w:r>
          </w:p>
          <w:p w14:paraId="09DA683B" w14:textId="77777777" w:rsidR="00E4406D" w:rsidRDefault="00E4406D" w:rsidP="00192F1B">
            <w:pPr>
              <w:pStyle w:val="13"/>
            </w:pPr>
            <w:r>
              <w:t>список вопросов и ответов.</w:t>
            </w:r>
          </w:p>
          <w:p w14:paraId="1ADD6126" w14:textId="613507D1" w:rsidR="00E4406D" w:rsidRDefault="00E4406D" w:rsidP="00192F1B">
            <w:pPr>
              <w:pStyle w:val="afff"/>
            </w:pPr>
            <w:r>
              <w:t>Состав вкладки помощь «Контактная информация»:</w:t>
            </w:r>
          </w:p>
          <w:p w14:paraId="39E4ADBF" w14:textId="00AE5F3D" w:rsidR="00E4406D" w:rsidRDefault="00E4406D" w:rsidP="00192F1B">
            <w:pPr>
              <w:pStyle w:val="13"/>
            </w:pPr>
            <w:r>
              <w:t>контентная область;</w:t>
            </w:r>
          </w:p>
          <w:p w14:paraId="14EA420B" w14:textId="00926DBD" w:rsidR="00E4406D" w:rsidRDefault="00E4406D" w:rsidP="00192F1B">
            <w:pPr>
              <w:pStyle w:val="13"/>
            </w:pPr>
            <w:r>
              <w:t>кнопка для записи в КЗ;</w:t>
            </w:r>
          </w:p>
          <w:p w14:paraId="0C889805" w14:textId="781E2BD1" w:rsidR="00E4406D" w:rsidRDefault="00E4406D" w:rsidP="00192F1B">
            <w:pPr>
              <w:pStyle w:val="13"/>
            </w:pPr>
            <w:r>
              <w:t>блок «Клиентский зал»;</w:t>
            </w:r>
          </w:p>
          <w:p w14:paraId="3883FBEB" w14:textId="7FC16428" w:rsidR="00E4406D" w:rsidRDefault="00E4406D" w:rsidP="00192F1B">
            <w:pPr>
              <w:pStyle w:val="13"/>
            </w:pPr>
            <w:r>
              <w:t>блок «</w:t>
            </w:r>
            <w:r w:rsidRPr="008F74CE">
              <w:t>Филиал «Единый расчетный центр»</w:t>
            </w:r>
            <w:r>
              <w:t>;</w:t>
            </w:r>
          </w:p>
          <w:p w14:paraId="3E81538C" w14:textId="6997CDDC" w:rsidR="00E4406D" w:rsidRDefault="00E4406D" w:rsidP="00192F1B">
            <w:pPr>
              <w:pStyle w:val="13"/>
            </w:pPr>
            <w:r>
              <w:t>блок «Филиал «</w:t>
            </w:r>
            <w:r w:rsidRPr="00A94E0A">
              <w:t>Дирекция подключений и обработки данных об абонентах</w:t>
            </w:r>
            <w:r>
              <w:t>»;</w:t>
            </w:r>
          </w:p>
          <w:p w14:paraId="18F307DC" w14:textId="0A0D6B3A" w:rsidR="00E4406D" w:rsidRDefault="00E4406D" w:rsidP="00192F1B">
            <w:pPr>
              <w:pStyle w:val="13"/>
            </w:pPr>
            <w:r>
              <w:t>блок «Платные услуги»;</w:t>
            </w:r>
          </w:p>
          <w:p w14:paraId="027BD1B6" w14:textId="12463AFB" w:rsidR="00E4406D" w:rsidRPr="006E5ECA" w:rsidRDefault="00E4406D" w:rsidP="00192F1B">
            <w:pPr>
              <w:pStyle w:val="13"/>
            </w:pPr>
            <w:r>
              <w:t>блок «Банковские реквизиты»</w:t>
            </w:r>
          </w:p>
        </w:tc>
      </w:tr>
      <w:tr w:rsidR="00FA601E" w:rsidRPr="002472CF" w14:paraId="273207F6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92C81E4" w14:textId="77777777" w:rsidR="00FA601E" w:rsidRPr="00686476" w:rsidRDefault="00FA601E" w:rsidP="0034301D">
            <w:pPr>
              <w:pStyle w:val="a1"/>
              <w:numPr>
                <w:ilvl w:val="0"/>
                <w:numId w:val="47"/>
              </w:numPr>
            </w:pPr>
          </w:p>
        </w:tc>
        <w:tc>
          <w:tcPr>
            <w:tcW w:w="7464" w:type="dxa"/>
          </w:tcPr>
          <w:p w14:paraId="5B7FDA3F" w14:textId="332D6474" w:rsidR="00FA601E" w:rsidRPr="00444A8F" w:rsidRDefault="00F945D3" w:rsidP="009151DD">
            <w:pPr>
              <w:pStyle w:val="afff"/>
            </w:pPr>
            <w:r>
              <w:t>Перейти на вкладку «Контактная информация» с главной страницу ЛКК</w:t>
            </w:r>
          </w:p>
        </w:tc>
        <w:tc>
          <w:tcPr>
            <w:tcW w:w="7088" w:type="dxa"/>
            <w:vAlign w:val="center"/>
          </w:tcPr>
          <w:p w14:paraId="52E49B98" w14:textId="0361565D" w:rsidR="00FA601E" w:rsidRPr="006E5ECA" w:rsidRDefault="00F945D3" w:rsidP="009151DD">
            <w:pPr>
              <w:pStyle w:val="afff"/>
            </w:pPr>
            <w:r>
              <w:t>Форма соответствует утвержденному макету</w:t>
            </w:r>
          </w:p>
        </w:tc>
      </w:tr>
      <w:tr w:rsidR="00FA601E" w:rsidRPr="002472CF" w14:paraId="7128D9F9" w14:textId="77777777" w:rsidTr="009E64BE">
        <w:trPr>
          <w:trHeight w:val="70"/>
        </w:trPr>
        <w:tc>
          <w:tcPr>
            <w:tcW w:w="616" w:type="dxa"/>
            <w:vAlign w:val="center"/>
          </w:tcPr>
          <w:p w14:paraId="6B7BB2A7" w14:textId="77777777" w:rsidR="00FA601E" w:rsidRPr="00686476" w:rsidRDefault="00FA601E" w:rsidP="0034301D">
            <w:pPr>
              <w:pStyle w:val="a1"/>
              <w:numPr>
                <w:ilvl w:val="0"/>
                <w:numId w:val="47"/>
              </w:numPr>
            </w:pPr>
          </w:p>
        </w:tc>
        <w:tc>
          <w:tcPr>
            <w:tcW w:w="7464" w:type="dxa"/>
          </w:tcPr>
          <w:p w14:paraId="72DF48AD" w14:textId="77777777" w:rsidR="00FA601E" w:rsidRPr="001C32F9" w:rsidRDefault="00FA601E" w:rsidP="0034301D">
            <w:pPr>
              <w:pStyle w:val="17"/>
              <w:numPr>
                <w:ilvl w:val="0"/>
                <w:numId w:val="50"/>
              </w:numPr>
            </w:pPr>
            <w:r w:rsidRPr="001C32F9">
              <w:t>Пользователь открывает страницу «Вопросы и ответы».</w:t>
            </w:r>
          </w:p>
          <w:p w14:paraId="0381960D" w14:textId="234F63F1" w:rsidR="00FA601E" w:rsidRPr="00444A8F" w:rsidRDefault="00FA601E" w:rsidP="00F945D3">
            <w:pPr>
              <w:pStyle w:val="17"/>
            </w:pPr>
            <w:r w:rsidRPr="446FF250">
              <w:t>Пользователь заполняет поле «Поиск» и нажимает кнопку «Показать»</w:t>
            </w:r>
          </w:p>
        </w:tc>
        <w:tc>
          <w:tcPr>
            <w:tcW w:w="7088" w:type="dxa"/>
            <w:vAlign w:val="center"/>
          </w:tcPr>
          <w:p w14:paraId="1A7692EF" w14:textId="77777777" w:rsidR="00F945D3" w:rsidRPr="00CA4B43" w:rsidRDefault="00F945D3" w:rsidP="0034301D">
            <w:pPr>
              <w:pStyle w:val="17"/>
              <w:numPr>
                <w:ilvl w:val="0"/>
                <w:numId w:val="51"/>
              </w:numPr>
            </w:pPr>
            <w:r>
              <w:t>ЛКК</w:t>
            </w:r>
            <w:r w:rsidRPr="446FF250">
              <w:t xml:space="preserve"> отображает список групп, созданных Администратором в разделе «Вопросы и ответы» в административной части </w:t>
            </w:r>
            <w:r>
              <w:t>ЛКК</w:t>
            </w:r>
            <w:r w:rsidRPr="446FF250">
              <w:t>.</w:t>
            </w:r>
          </w:p>
          <w:p w14:paraId="1D661B0F" w14:textId="37B9D97C" w:rsidR="00FA601E" w:rsidRPr="006E5ECA" w:rsidRDefault="00F945D3" w:rsidP="00F945D3">
            <w:pPr>
              <w:pStyle w:val="17"/>
            </w:pPr>
            <w:r>
              <w:lastRenderedPageBreak/>
              <w:t>ЛКК</w:t>
            </w:r>
            <w:r w:rsidRPr="446FF250">
              <w:t xml:space="preserve"> осуществляет поиск по вхождению введенных Пользователем символов в наименование вопросов, ответов и отображает вопросы, удовлетворяющие условиям поиска</w:t>
            </w:r>
          </w:p>
        </w:tc>
      </w:tr>
      <w:tr w:rsidR="00FA601E" w:rsidRPr="002472CF" w14:paraId="76F4B9F5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2B57387" w14:textId="77777777" w:rsidR="00FA601E" w:rsidRPr="00686476" w:rsidRDefault="00FA601E" w:rsidP="0034301D">
            <w:pPr>
              <w:pStyle w:val="a1"/>
              <w:numPr>
                <w:ilvl w:val="0"/>
                <w:numId w:val="47"/>
              </w:numPr>
            </w:pPr>
          </w:p>
        </w:tc>
        <w:tc>
          <w:tcPr>
            <w:tcW w:w="7464" w:type="dxa"/>
          </w:tcPr>
          <w:p w14:paraId="33295F51" w14:textId="5448A3CC" w:rsidR="00FA601E" w:rsidRPr="00FA601E" w:rsidRDefault="000A42C0" w:rsidP="0034301D">
            <w:pPr>
              <w:pStyle w:val="17"/>
              <w:numPr>
                <w:ilvl w:val="0"/>
                <w:numId w:val="48"/>
              </w:numPr>
            </w:pPr>
            <w:r>
              <w:t>Нажать</w:t>
            </w:r>
            <w:r w:rsidR="00FA601E" w:rsidRPr="00FA601E">
              <w:t xml:space="preserve"> кнопку «Запись на прием в КЗ».</w:t>
            </w:r>
          </w:p>
          <w:p w14:paraId="3FD90811" w14:textId="77777777" w:rsidR="00FA601E" w:rsidRPr="00FA601E" w:rsidRDefault="00FA601E" w:rsidP="00FA601E">
            <w:pPr>
              <w:pStyle w:val="17"/>
            </w:pPr>
            <w:r w:rsidRPr="00FA601E">
              <w:t>Пользователь выбирает услугу, дату и время приема и нажимает на кнопку «Зарегистрироваться».</w:t>
            </w:r>
          </w:p>
          <w:p w14:paraId="561DBEA9" w14:textId="559CA2AB" w:rsidR="00FA601E" w:rsidRPr="00444A8F" w:rsidRDefault="00FA601E" w:rsidP="00FA601E">
            <w:pPr>
              <w:pStyle w:val="17"/>
              <w:numPr>
                <w:ilvl w:val="0"/>
                <w:numId w:val="0"/>
              </w:numPr>
              <w:ind w:left="397" w:hanging="284"/>
            </w:pPr>
          </w:p>
        </w:tc>
        <w:tc>
          <w:tcPr>
            <w:tcW w:w="7088" w:type="dxa"/>
            <w:vAlign w:val="center"/>
          </w:tcPr>
          <w:p w14:paraId="4538A0BB" w14:textId="230AE304" w:rsidR="00FA601E" w:rsidRDefault="00FA601E" w:rsidP="0034301D">
            <w:pPr>
              <w:pStyle w:val="17"/>
              <w:numPr>
                <w:ilvl w:val="0"/>
                <w:numId w:val="49"/>
              </w:numPr>
            </w:pPr>
            <w:r w:rsidRPr="446FF250">
              <w:t xml:space="preserve">ЛКК </w:t>
            </w:r>
            <w:r>
              <w:t>получает данные из системы электронной очереди и отображает страницу предварительной записи</w:t>
            </w:r>
            <w:r w:rsidR="000324B6">
              <w:t>.</w:t>
            </w:r>
          </w:p>
          <w:p w14:paraId="4E283136" w14:textId="5FB863ED" w:rsidR="00FA601E" w:rsidRPr="006E5ECA" w:rsidRDefault="000324B6" w:rsidP="000324B6">
            <w:pPr>
              <w:pStyle w:val="17"/>
            </w:pPr>
            <w:r w:rsidRPr="446FF250">
              <w:t xml:space="preserve">ЛКК </w:t>
            </w:r>
            <w:r>
              <w:t>получае</w:t>
            </w:r>
            <w:r w:rsidR="00FA601E">
              <w:t>т и отображает из системы электронной очереди уникальный код, формирует уведомление с уникальным кодом в кабинет и на электронную почту Пользователя.</w:t>
            </w:r>
          </w:p>
        </w:tc>
      </w:tr>
      <w:tr w:rsidR="009151DD" w:rsidRPr="002472CF" w14:paraId="36BA4C5A" w14:textId="77777777" w:rsidTr="009151DD">
        <w:trPr>
          <w:trHeight w:val="70"/>
        </w:trPr>
        <w:tc>
          <w:tcPr>
            <w:tcW w:w="15168" w:type="dxa"/>
            <w:gridSpan w:val="3"/>
            <w:vAlign w:val="center"/>
          </w:tcPr>
          <w:p w14:paraId="2E66BF01" w14:textId="58418CF6" w:rsidR="009151DD" w:rsidRPr="006E5ECA" w:rsidRDefault="009151DD" w:rsidP="009151DD">
            <w:pPr>
              <w:pStyle w:val="affe"/>
            </w:pPr>
            <w:r w:rsidRPr="00CA4B43">
              <w:t>Требования к административной части</w:t>
            </w:r>
          </w:p>
        </w:tc>
      </w:tr>
      <w:tr w:rsidR="009151DD" w:rsidRPr="002472CF" w14:paraId="5C2A5720" w14:textId="77777777" w:rsidTr="009E64BE">
        <w:trPr>
          <w:trHeight w:val="70"/>
        </w:trPr>
        <w:tc>
          <w:tcPr>
            <w:tcW w:w="616" w:type="dxa"/>
            <w:vAlign w:val="center"/>
          </w:tcPr>
          <w:p w14:paraId="4748A09B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28EB04EB" w14:textId="05B4B02B" w:rsidR="00A00366" w:rsidRDefault="00D90B54" w:rsidP="0034301D">
            <w:pPr>
              <w:pStyle w:val="17"/>
              <w:numPr>
                <w:ilvl w:val="0"/>
                <w:numId w:val="55"/>
              </w:numPr>
            </w:pPr>
            <w:r>
              <w:t xml:space="preserve">Выполнить переход в </w:t>
            </w:r>
            <w:r w:rsidR="00A00366">
              <w:t>«</w:t>
            </w:r>
            <w:r w:rsidR="00215480">
              <w:t>Панель администрирования</w:t>
            </w:r>
            <w:r w:rsidR="00A00366">
              <w:t>»</w:t>
            </w:r>
            <w:r w:rsidR="007E543F">
              <w:t>.</w:t>
            </w:r>
          </w:p>
          <w:p w14:paraId="3133F7CD" w14:textId="7FD721D5" w:rsidR="00A00366" w:rsidRDefault="00A00366" w:rsidP="00A00366">
            <w:pPr>
              <w:pStyle w:val="17"/>
            </w:pPr>
            <w:r>
              <w:t>Выполнить переход на вкладку «</w:t>
            </w:r>
            <w:r w:rsidR="00215480">
              <w:t>Контент</w:t>
            </w:r>
            <w:r>
              <w:t>»</w:t>
            </w:r>
            <w:r w:rsidR="007E543F">
              <w:t>.</w:t>
            </w:r>
          </w:p>
          <w:p w14:paraId="692D6D76" w14:textId="75B0E3EA" w:rsidR="00A00366" w:rsidRDefault="00A00366" w:rsidP="00A00366">
            <w:pPr>
              <w:pStyle w:val="17"/>
            </w:pPr>
            <w:r>
              <w:t>Выполнить переход на вкладку «</w:t>
            </w:r>
            <w:r w:rsidR="00215480">
              <w:t>Вопросы</w:t>
            </w:r>
            <w:r>
              <w:t>»</w:t>
            </w:r>
            <w:r w:rsidR="007E543F">
              <w:t>.</w:t>
            </w:r>
          </w:p>
          <w:p w14:paraId="484645AE" w14:textId="7B39DBC4" w:rsidR="009151DD" w:rsidRPr="00444A8F" w:rsidRDefault="00A00366" w:rsidP="00A00366">
            <w:pPr>
              <w:pStyle w:val="17"/>
            </w:pPr>
            <w:r>
              <w:t>Выполнить переход на вкладку «</w:t>
            </w:r>
            <w:r w:rsidR="00215480">
              <w:t>Вопросы</w:t>
            </w:r>
            <w:r>
              <w:t>»</w:t>
            </w:r>
            <w:r w:rsidR="007E543F">
              <w:t>.</w:t>
            </w:r>
          </w:p>
        </w:tc>
        <w:tc>
          <w:tcPr>
            <w:tcW w:w="7088" w:type="dxa"/>
            <w:vAlign w:val="center"/>
          </w:tcPr>
          <w:p w14:paraId="1C9A4E4C" w14:textId="010A1FCA" w:rsidR="00A00366" w:rsidRDefault="007E543F" w:rsidP="0034301D">
            <w:pPr>
              <w:pStyle w:val="17"/>
              <w:numPr>
                <w:ilvl w:val="0"/>
                <w:numId w:val="56"/>
              </w:numPr>
            </w:pPr>
            <w:r>
              <w:t>Выполнен переход.</w:t>
            </w:r>
          </w:p>
          <w:p w14:paraId="66BA6ECE" w14:textId="7E3FA7F6" w:rsidR="00A00366" w:rsidRDefault="007E543F" w:rsidP="00A00366">
            <w:pPr>
              <w:pStyle w:val="17"/>
            </w:pPr>
            <w:r>
              <w:t>Отображается вкладка</w:t>
            </w:r>
            <w:r w:rsidR="00A00366">
              <w:t xml:space="preserve"> «Контент»</w:t>
            </w:r>
            <w:r>
              <w:t>.</w:t>
            </w:r>
          </w:p>
          <w:p w14:paraId="1939D3B1" w14:textId="296B24C6" w:rsidR="00A00366" w:rsidRDefault="007E543F" w:rsidP="00A00366">
            <w:pPr>
              <w:pStyle w:val="17"/>
            </w:pPr>
            <w:r>
              <w:t>Отображается вкладка</w:t>
            </w:r>
            <w:r w:rsidR="00A00366">
              <w:t xml:space="preserve"> «Вопросы»</w:t>
            </w:r>
          </w:p>
          <w:p w14:paraId="5903F35B" w14:textId="69440FCD" w:rsidR="009151DD" w:rsidRDefault="007E543F" w:rsidP="00A00366">
            <w:pPr>
              <w:pStyle w:val="17"/>
            </w:pPr>
            <w:r>
              <w:t>Отображается вкладка</w:t>
            </w:r>
            <w:r w:rsidR="00A00366">
              <w:t xml:space="preserve"> «Вопросы». Состав элементов на вкладке:</w:t>
            </w:r>
          </w:p>
          <w:p w14:paraId="08AE0593" w14:textId="6E2467F2" w:rsidR="00A00366" w:rsidRDefault="007E543F" w:rsidP="00A00366">
            <w:pPr>
              <w:pStyle w:val="2"/>
            </w:pPr>
            <w:r>
              <w:t>«Фильтр + поиск».</w:t>
            </w:r>
          </w:p>
          <w:p w14:paraId="659ED5E4" w14:textId="3AFBEF9F" w:rsidR="007E543F" w:rsidRDefault="007E543F" w:rsidP="00A00366">
            <w:pPr>
              <w:pStyle w:val="2"/>
            </w:pPr>
            <w:r>
              <w:t>Кнопка «Добавить элемент».</w:t>
            </w:r>
          </w:p>
          <w:p w14:paraId="04FEA67B" w14:textId="3A5A7309" w:rsidR="007E543F" w:rsidRDefault="007E543F" w:rsidP="00A00366">
            <w:pPr>
              <w:pStyle w:val="2"/>
            </w:pPr>
            <w:r>
              <w:t>Кнопка «Добавить раздел».</w:t>
            </w:r>
          </w:p>
          <w:p w14:paraId="45F22375" w14:textId="77777777" w:rsidR="007E543F" w:rsidRDefault="007E543F" w:rsidP="00A00366">
            <w:pPr>
              <w:pStyle w:val="2"/>
            </w:pPr>
            <w:r>
              <w:t>Иконка дополнительных функций Название.</w:t>
            </w:r>
          </w:p>
          <w:p w14:paraId="4AEC0937" w14:textId="77111C1B" w:rsidR="007E543F" w:rsidRPr="006E5ECA" w:rsidRDefault="007E543F" w:rsidP="007E543F">
            <w:pPr>
              <w:pStyle w:val="afff"/>
            </w:pPr>
            <w:r>
              <w:t>Вкладка содержит перечень всех созданных групп и вопросов с возможностью их поиска и фильтрации</w:t>
            </w:r>
          </w:p>
        </w:tc>
      </w:tr>
      <w:tr w:rsidR="009151DD" w:rsidRPr="002472CF" w14:paraId="37289F0A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844DB0F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24948A18" w14:textId="36F9DAAF" w:rsidR="009151DD" w:rsidRPr="00444A8F" w:rsidRDefault="007E543F" w:rsidP="009151DD">
            <w:pPr>
              <w:pStyle w:val="afff"/>
            </w:pPr>
            <w:r>
              <w:t>На вкладке «Вопросы» выполнить переход на струнца группы вопросов</w:t>
            </w:r>
          </w:p>
        </w:tc>
        <w:tc>
          <w:tcPr>
            <w:tcW w:w="7088" w:type="dxa"/>
            <w:vAlign w:val="center"/>
          </w:tcPr>
          <w:p w14:paraId="718284AC" w14:textId="70E6DC93" w:rsidR="009151DD" w:rsidRPr="006E5ECA" w:rsidRDefault="007E543F" w:rsidP="009151DD">
            <w:pPr>
              <w:pStyle w:val="afff"/>
            </w:pPr>
            <w:r>
              <w:t>Отображается страница с группой вопросов</w:t>
            </w:r>
          </w:p>
        </w:tc>
      </w:tr>
      <w:tr w:rsidR="009151DD" w:rsidRPr="002472CF" w14:paraId="3007C79F" w14:textId="77777777" w:rsidTr="009E64BE">
        <w:trPr>
          <w:trHeight w:val="70"/>
        </w:trPr>
        <w:tc>
          <w:tcPr>
            <w:tcW w:w="616" w:type="dxa"/>
            <w:vAlign w:val="center"/>
          </w:tcPr>
          <w:p w14:paraId="3273B9B5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1CA82827" w14:textId="31261A52" w:rsidR="009151DD" w:rsidRPr="00444A8F" w:rsidRDefault="007E543F" w:rsidP="009151DD">
            <w:pPr>
              <w:pStyle w:val="afff"/>
            </w:pPr>
            <w:r>
              <w:t>На вкладке «Вопросы» выполнить создание вопроса или группу вопроса</w:t>
            </w:r>
          </w:p>
        </w:tc>
        <w:tc>
          <w:tcPr>
            <w:tcW w:w="7088" w:type="dxa"/>
            <w:vAlign w:val="center"/>
          </w:tcPr>
          <w:p w14:paraId="7AED7A26" w14:textId="77777777" w:rsidR="009151DD" w:rsidRDefault="007E543F" w:rsidP="009151DD">
            <w:pPr>
              <w:pStyle w:val="afff"/>
            </w:pPr>
            <w:r>
              <w:t>Добавлен новый вопрос</w:t>
            </w:r>
            <w:r w:rsidR="00CE6EB7">
              <w:t xml:space="preserve"> или группа вопросов. При создании были доступны элементы:</w:t>
            </w:r>
          </w:p>
          <w:p w14:paraId="6FD235E0" w14:textId="7A591AB3" w:rsidR="00CE6EB7" w:rsidRDefault="00CE6EB7" w:rsidP="00CE6EB7">
            <w:pPr>
              <w:pStyle w:val="13"/>
            </w:pPr>
            <w:r>
              <w:t>«Название».</w:t>
            </w:r>
          </w:p>
          <w:p w14:paraId="6E69CCBB" w14:textId="476241A2" w:rsidR="00CE6EB7" w:rsidRDefault="00CE6EB7" w:rsidP="00CE6EB7">
            <w:pPr>
              <w:pStyle w:val="13"/>
            </w:pPr>
            <w:r>
              <w:t>«Раздел».</w:t>
            </w:r>
          </w:p>
          <w:p w14:paraId="6BE01399" w14:textId="1F7CC064" w:rsidR="00CE6EB7" w:rsidRDefault="00CE6EB7" w:rsidP="00CE6EB7">
            <w:pPr>
              <w:pStyle w:val="13"/>
            </w:pPr>
            <w:r>
              <w:t>Текст вопроса.</w:t>
            </w:r>
          </w:p>
          <w:p w14:paraId="0E5CC38E" w14:textId="24C70DEA" w:rsidR="00CE6EB7" w:rsidRDefault="00CE6EB7" w:rsidP="00CE6EB7">
            <w:pPr>
              <w:pStyle w:val="13"/>
            </w:pPr>
            <w:r>
              <w:t>Текст ответа.</w:t>
            </w:r>
          </w:p>
          <w:p w14:paraId="17C6D284" w14:textId="0FED7C52" w:rsidR="00CE6EB7" w:rsidRDefault="00CE6EB7" w:rsidP="00CE6EB7">
            <w:pPr>
              <w:pStyle w:val="13"/>
            </w:pPr>
            <w:r>
              <w:t>Тэг.</w:t>
            </w:r>
          </w:p>
          <w:p w14:paraId="4186C0B5" w14:textId="036D7F5C" w:rsidR="00CE6EB7" w:rsidRDefault="00CE6EB7" w:rsidP="00CE6EB7">
            <w:pPr>
              <w:pStyle w:val="13"/>
            </w:pPr>
            <w:r>
              <w:t>Иконка загрузки файла.</w:t>
            </w:r>
          </w:p>
          <w:p w14:paraId="699BC6C7" w14:textId="1ABBAC7D" w:rsidR="00CE6EB7" w:rsidRDefault="00CE6EB7" w:rsidP="00CE6EB7">
            <w:pPr>
              <w:pStyle w:val="13"/>
            </w:pPr>
            <w:r>
              <w:t>Кнопка «Закрыть».</w:t>
            </w:r>
          </w:p>
          <w:p w14:paraId="7A191A02" w14:textId="51036F5D" w:rsidR="00CE6EB7" w:rsidRPr="006E5ECA" w:rsidRDefault="00CE6EB7" w:rsidP="00CE6EB7">
            <w:pPr>
              <w:pStyle w:val="13"/>
            </w:pPr>
            <w:r>
              <w:t>Кнопка «Сохранить»</w:t>
            </w:r>
            <w:r w:rsidR="00DE2B41">
              <w:t xml:space="preserve">  </w:t>
            </w:r>
          </w:p>
        </w:tc>
      </w:tr>
      <w:tr w:rsidR="009151DD" w:rsidRPr="002472CF" w14:paraId="41AD642A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D66D803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29BD2D5F" w14:textId="2A782F7F" w:rsidR="00DE2B41" w:rsidRPr="00CA4B43" w:rsidRDefault="00273125" w:rsidP="0034301D">
            <w:pPr>
              <w:pStyle w:val="17"/>
              <w:numPr>
                <w:ilvl w:val="0"/>
                <w:numId w:val="57"/>
              </w:numPr>
            </w:pPr>
            <w:r>
              <w:t>Перейти</w:t>
            </w:r>
            <w:r w:rsidR="00DE2B41">
              <w:t xml:space="preserve"> на страницу «Вопросы».</w:t>
            </w:r>
          </w:p>
          <w:p w14:paraId="772E1875" w14:textId="40EC4144" w:rsidR="00DE2B41" w:rsidRPr="00CA4B43" w:rsidRDefault="00273125" w:rsidP="00DE2B41">
            <w:pPr>
              <w:pStyle w:val="17"/>
            </w:pPr>
            <w:r>
              <w:t>Нажать</w:t>
            </w:r>
            <w:r w:rsidR="00DE2B41">
              <w:t xml:space="preserve"> кнопку добавления группы вопросов.</w:t>
            </w:r>
          </w:p>
          <w:p w14:paraId="0D79A7DC" w14:textId="08E6CAF1" w:rsidR="009151DD" w:rsidRPr="00444A8F" w:rsidRDefault="00273125" w:rsidP="00273125">
            <w:pPr>
              <w:pStyle w:val="17"/>
            </w:pPr>
            <w:r>
              <w:t>Заполнить</w:t>
            </w:r>
            <w:r w:rsidR="00DE2B41">
              <w:t xml:space="preserve"> поля группы вопросов и </w:t>
            </w:r>
            <w:r>
              <w:t>нажа</w:t>
            </w:r>
            <w:r w:rsidR="00DE2B41">
              <w:t>т</w:t>
            </w:r>
            <w:r>
              <w:t>ь</w:t>
            </w:r>
            <w:r w:rsidR="00DE2B41">
              <w:t xml:space="preserve"> кнопку сохранения</w:t>
            </w:r>
          </w:p>
        </w:tc>
        <w:tc>
          <w:tcPr>
            <w:tcW w:w="7088" w:type="dxa"/>
            <w:vAlign w:val="center"/>
          </w:tcPr>
          <w:p w14:paraId="77D049C5" w14:textId="4093C357" w:rsidR="00273125" w:rsidRPr="00CA4B43" w:rsidRDefault="00273125" w:rsidP="00273125">
            <w:pPr>
              <w:pStyle w:val="17"/>
            </w:pPr>
            <w:r>
              <w:t>Отображается список вопросов и групп вопросов.</w:t>
            </w:r>
          </w:p>
          <w:p w14:paraId="44BFD6EA" w14:textId="5DD567B9" w:rsidR="00273125" w:rsidRDefault="00273125" w:rsidP="00273125">
            <w:pPr>
              <w:pStyle w:val="17"/>
            </w:pPr>
            <w:r>
              <w:t>Отображается страница заполнения полей группы вопросов.</w:t>
            </w:r>
          </w:p>
          <w:p w14:paraId="5EF90430" w14:textId="7630BD3D" w:rsidR="00273125" w:rsidRPr="00CA4B43" w:rsidRDefault="00273125" w:rsidP="00273125">
            <w:pPr>
              <w:pStyle w:val="17"/>
            </w:pPr>
            <w:r>
              <w:t>Закрыта страница создания группы. Создана новая группа вопросов и отображается на странице «Вопросы»</w:t>
            </w:r>
          </w:p>
          <w:p w14:paraId="0F296251" w14:textId="77777777" w:rsidR="009151DD" w:rsidRPr="006E5ECA" w:rsidRDefault="009151DD" w:rsidP="009151DD">
            <w:pPr>
              <w:pStyle w:val="afff"/>
            </w:pPr>
          </w:p>
        </w:tc>
      </w:tr>
      <w:tr w:rsidR="009151DD" w:rsidRPr="002472CF" w14:paraId="63B184D5" w14:textId="77777777" w:rsidTr="009E64BE">
        <w:trPr>
          <w:trHeight w:val="70"/>
        </w:trPr>
        <w:tc>
          <w:tcPr>
            <w:tcW w:w="616" w:type="dxa"/>
            <w:vAlign w:val="center"/>
          </w:tcPr>
          <w:p w14:paraId="58EB67B5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442347C5" w14:textId="50D5C5CE" w:rsidR="00DE2B41" w:rsidRDefault="00683379" w:rsidP="0034301D">
            <w:pPr>
              <w:pStyle w:val="17"/>
              <w:numPr>
                <w:ilvl w:val="0"/>
                <w:numId w:val="58"/>
              </w:numPr>
            </w:pPr>
            <w:r>
              <w:t>Нажать</w:t>
            </w:r>
            <w:r w:rsidR="00DE2B41">
              <w:t xml:space="preserve"> иконку дополнительных функций напротив нужной группы вопросов.</w:t>
            </w:r>
          </w:p>
          <w:p w14:paraId="4787CBA7" w14:textId="10344DFF" w:rsidR="00DE2B41" w:rsidRPr="00CA4B43" w:rsidRDefault="00683379" w:rsidP="00273125">
            <w:pPr>
              <w:pStyle w:val="17"/>
            </w:pPr>
            <w:r>
              <w:t xml:space="preserve">Нажать </w:t>
            </w:r>
            <w:r w:rsidR="00DE2B41">
              <w:t>кнопку редактирования.</w:t>
            </w:r>
          </w:p>
          <w:p w14:paraId="59F67081" w14:textId="38B02AC2" w:rsidR="009151DD" w:rsidRPr="00444A8F" w:rsidRDefault="00683379" w:rsidP="00683379">
            <w:pPr>
              <w:pStyle w:val="17"/>
            </w:pPr>
            <w:r>
              <w:t>Отредактировать</w:t>
            </w:r>
            <w:r w:rsidR="00DE2B41">
              <w:t xml:space="preserve"> поля группы вопросов и </w:t>
            </w:r>
            <w:r>
              <w:t>нажать</w:t>
            </w:r>
            <w:r w:rsidR="00DE2B41">
              <w:t xml:space="preserve"> кнопку сохранения</w:t>
            </w:r>
          </w:p>
        </w:tc>
        <w:tc>
          <w:tcPr>
            <w:tcW w:w="7088" w:type="dxa"/>
            <w:vAlign w:val="center"/>
          </w:tcPr>
          <w:p w14:paraId="5344DDAF" w14:textId="463BFB62" w:rsidR="00683379" w:rsidRDefault="00683379" w:rsidP="0034301D">
            <w:pPr>
              <w:pStyle w:val="17"/>
              <w:numPr>
                <w:ilvl w:val="0"/>
                <w:numId w:val="59"/>
              </w:numPr>
            </w:pPr>
            <w:r>
              <w:t>Отображаются дополнительные функции.</w:t>
            </w:r>
          </w:p>
          <w:p w14:paraId="6215CC43" w14:textId="1AF6C0C5" w:rsidR="00683379" w:rsidRDefault="00683379" w:rsidP="00683379">
            <w:pPr>
              <w:pStyle w:val="17"/>
            </w:pPr>
            <w:r>
              <w:t>Отображается страница для редактирования группы вопросов.</w:t>
            </w:r>
          </w:p>
          <w:p w14:paraId="5E46F854" w14:textId="7BF33B6B" w:rsidR="009151DD" w:rsidRPr="006E5ECA" w:rsidRDefault="00683379" w:rsidP="009151DD">
            <w:pPr>
              <w:pStyle w:val="17"/>
            </w:pPr>
            <w:r>
              <w:t>Закрывается окно редактирования группы вопросов, изменения сохранены и отображаются на странице «Вопросы»</w:t>
            </w:r>
          </w:p>
        </w:tc>
      </w:tr>
      <w:tr w:rsidR="009151DD" w:rsidRPr="002472CF" w14:paraId="4C8002B0" w14:textId="77777777" w:rsidTr="009E64BE">
        <w:trPr>
          <w:trHeight w:val="70"/>
        </w:trPr>
        <w:tc>
          <w:tcPr>
            <w:tcW w:w="616" w:type="dxa"/>
            <w:vAlign w:val="center"/>
          </w:tcPr>
          <w:p w14:paraId="7B79B3B8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52890F76" w14:textId="32042C3E" w:rsidR="00683379" w:rsidRDefault="001B77AC" w:rsidP="0034301D">
            <w:pPr>
              <w:pStyle w:val="17"/>
              <w:numPr>
                <w:ilvl w:val="0"/>
                <w:numId w:val="61"/>
              </w:numPr>
            </w:pPr>
            <w:r>
              <w:t xml:space="preserve">Нажать </w:t>
            </w:r>
            <w:r w:rsidR="00683379">
              <w:t>иконку дополнительных функций напротив нужной группы вопросов.</w:t>
            </w:r>
          </w:p>
          <w:p w14:paraId="2E69946E" w14:textId="647D2F41" w:rsidR="00683379" w:rsidRPr="00CA4B43" w:rsidRDefault="001B77AC" w:rsidP="00683379">
            <w:pPr>
              <w:pStyle w:val="17"/>
            </w:pPr>
            <w:r>
              <w:t xml:space="preserve">Нажать </w:t>
            </w:r>
            <w:r w:rsidR="00683379">
              <w:t>кнопку удаления.</w:t>
            </w:r>
          </w:p>
          <w:p w14:paraId="06F09C86" w14:textId="73B0DACB" w:rsidR="009151DD" w:rsidRPr="00444A8F" w:rsidRDefault="001B77AC" w:rsidP="001B77AC">
            <w:pPr>
              <w:pStyle w:val="17"/>
            </w:pPr>
            <w:r>
              <w:t xml:space="preserve">Нажать </w:t>
            </w:r>
            <w:r w:rsidR="00683379">
              <w:t>кнопку подтверждения удаления.</w:t>
            </w:r>
          </w:p>
        </w:tc>
        <w:tc>
          <w:tcPr>
            <w:tcW w:w="7088" w:type="dxa"/>
            <w:vAlign w:val="center"/>
          </w:tcPr>
          <w:p w14:paraId="13E4C42A" w14:textId="7F43193B" w:rsidR="00683379" w:rsidRDefault="001B77AC" w:rsidP="0034301D">
            <w:pPr>
              <w:pStyle w:val="17"/>
              <w:numPr>
                <w:ilvl w:val="0"/>
                <w:numId w:val="62"/>
              </w:numPr>
            </w:pPr>
            <w:r>
              <w:t>Отображается</w:t>
            </w:r>
            <w:r w:rsidR="00683379">
              <w:t xml:space="preserve"> список дополнительных функций.</w:t>
            </w:r>
          </w:p>
          <w:p w14:paraId="04D84829" w14:textId="0763C03C" w:rsidR="00683379" w:rsidRPr="00CA4B43" w:rsidRDefault="001B77AC" w:rsidP="00683379">
            <w:pPr>
              <w:pStyle w:val="17"/>
            </w:pPr>
            <w:r>
              <w:t>Открыто</w:t>
            </w:r>
            <w:r w:rsidR="00683379">
              <w:t xml:space="preserve"> модальное окно для подтверждения удаления группы вопросов.</w:t>
            </w:r>
          </w:p>
          <w:p w14:paraId="57B16BC3" w14:textId="57303F23" w:rsidR="009151DD" w:rsidRPr="006E5ECA" w:rsidRDefault="001B77AC" w:rsidP="001B77AC">
            <w:pPr>
              <w:pStyle w:val="17"/>
            </w:pPr>
            <w:r>
              <w:t>Закрыто модальное окно и удалена группа со всеми входящими вопросами и отображается страница «Вопросы»</w:t>
            </w:r>
          </w:p>
        </w:tc>
      </w:tr>
      <w:tr w:rsidR="009151DD" w:rsidRPr="002472CF" w14:paraId="5FEA0839" w14:textId="77777777" w:rsidTr="009E64BE">
        <w:trPr>
          <w:trHeight w:val="70"/>
        </w:trPr>
        <w:tc>
          <w:tcPr>
            <w:tcW w:w="616" w:type="dxa"/>
            <w:vAlign w:val="center"/>
          </w:tcPr>
          <w:p w14:paraId="4C649884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2AB07A54" w14:textId="6DA3132E" w:rsidR="00683379" w:rsidRPr="00CA4B43" w:rsidRDefault="001B77AC" w:rsidP="0034301D">
            <w:pPr>
              <w:pStyle w:val="17"/>
              <w:numPr>
                <w:ilvl w:val="0"/>
                <w:numId w:val="63"/>
              </w:numPr>
            </w:pPr>
            <w:r>
              <w:t>Выполнить поиск</w:t>
            </w:r>
            <w:r w:rsidR="00683379">
              <w:t xml:space="preserve"> групп</w:t>
            </w:r>
            <w:r>
              <w:t>ы</w:t>
            </w:r>
            <w:r w:rsidR="00683379">
              <w:t>.</w:t>
            </w:r>
          </w:p>
          <w:p w14:paraId="0B415546" w14:textId="77777777" w:rsidR="00683379" w:rsidRPr="00CA4B43" w:rsidRDefault="00683379" w:rsidP="00683379">
            <w:pPr>
              <w:pStyle w:val="17"/>
            </w:pPr>
            <w:r>
              <w:t>Администратор нажимает кнопку создания вопроса.</w:t>
            </w:r>
          </w:p>
          <w:p w14:paraId="4A3BCEDA" w14:textId="00DDA13B" w:rsidR="009151DD" w:rsidRPr="00444A8F" w:rsidRDefault="00683379" w:rsidP="001B77AC">
            <w:pPr>
              <w:pStyle w:val="17"/>
            </w:pPr>
            <w:r>
              <w:t>Администратор заполняет поля и нажимает кнопку сохранения</w:t>
            </w:r>
          </w:p>
        </w:tc>
        <w:tc>
          <w:tcPr>
            <w:tcW w:w="7088" w:type="dxa"/>
            <w:vAlign w:val="center"/>
          </w:tcPr>
          <w:p w14:paraId="26CFE8F3" w14:textId="5B5BAD8B" w:rsidR="001B77AC" w:rsidRPr="00CA4B43" w:rsidRDefault="00842102" w:rsidP="001B77AC">
            <w:pPr>
              <w:pStyle w:val="17"/>
            </w:pPr>
            <w:r>
              <w:t>Отображается</w:t>
            </w:r>
            <w:r w:rsidR="001B77AC">
              <w:t xml:space="preserve"> список имеющихся в группе вопросов.</w:t>
            </w:r>
          </w:p>
          <w:p w14:paraId="349AE8E8" w14:textId="621A979F" w:rsidR="001B77AC" w:rsidRPr="00CA4B43" w:rsidRDefault="00842102" w:rsidP="001B77AC">
            <w:pPr>
              <w:pStyle w:val="17"/>
            </w:pPr>
            <w:r>
              <w:t>Открывается</w:t>
            </w:r>
            <w:r w:rsidR="001B77AC">
              <w:t xml:space="preserve"> окно нового вопроса и заполняет</w:t>
            </w:r>
            <w:r>
              <w:t>ся</w:t>
            </w:r>
            <w:r w:rsidR="001B77AC">
              <w:t xml:space="preserve"> поле «Группа» названием группы, в которой создается вопрос.</w:t>
            </w:r>
          </w:p>
          <w:p w14:paraId="737B654C" w14:textId="1A796781" w:rsidR="009151DD" w:rsidRPr="006E5ECA" w:rsidRDefault="00842102" w:rsidP="001B77AC">
            <w:pPr>
              <w:pStyle w:val="17"/>
            </w:pPr>
            <w:r>
              <w:t>Закрывается</w:t>
            </w:r>
            <w:r w:rsidR="001B77AC">
              <w:t xml:space="preserve"> окно вопроса, создает новый вопрос в группе и отображает его на странице «Вопросы» и в клиентской части ЛКК</w:t>
            </w:r>
          </w:p>
        </w:tc>
      </w:tr>
      <w:tr w:rsidR="009151DD" w:rsidRPr="002472CF" w14:paraId="655B578A" w14:textId="77777777" w:rsidTr="009E64BE">
        <w:trPr>
          <w:trHeight w:val="70"/>
        </w:trPr>
        <w:tc>
          <w:tcPr>
            <w:tcW w:w="616" w:type="dxa"/>
            <w:vAlign w:val="center"/>
          </w:tcPr>
          <w:p w14:paraId="488DF6B9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093EE8A8" w14:textId="4C3BA232" w:rsidR="009151DD" w:rsidRPr="00444A8F" w:rsidRDefault="00683379" w:rsidP="001B77AC">
            <w:pPr>
              <w:pStyle w:val="afff"/>
            </w:pPr>
            <w:r>
              <w:t>Администратор вводит в фильтр поиска текст</w:t>
            </w:r>
          </w:p>
        </w:tc>
        <w:tc>
          <w:tcPr>
            <w:tcW w:w="7088" w:type="dxa"/>
            <w:vAlign w:val="center"/>
          </w:tcPr>
          <w:p w14:paraId="4D703984" w14:textId="017DDE6E" w:rsidR="009151DD" w:rsidRPr="006E5ECA" w:rsidRDefault="001B77AC" w:rsidP="009151DD">
            <w:pPr>
              <w:pStyle w:val="afff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осуществляет поиск по вхождению введенных Администратором символов в наименование вопросов, ответов и отображает вопросы, удовлетворяющие условиям поиска.</w:t>
            </w:r>
          </w:p>
        </w:tc>
      </w:tr>
      <w:tr w:rsidR="009151DD" w:rsidRPr="002472CF" w14:paraId="37F489A9" w14:textId="77777777" w:rsidTr="009E64BE">
        <w:trPr>
          <w:trHeight w:val="70"/>
        </w:trPr>
        <w:tc>
          <w:tcPr>
            <w:tcW w:w="616" w:type="dxa"/>
            <w:vAlign w:val="center"/>
          </w:tcPr>
          <w:p w14:paraId="28FD20FE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4E97CDEA" w14:textId="77777777" w:rsidR="00683379" w:rsidRDefault="00683379" w:rsidP="0034301D">
            <w:pPr>
              <w:pStyle w:val="17"/>
              <w:numPr>
                <w:ilvl w:val="0"/>
                <w:numId w:val="64"/>
              </w:numPr>
            </w:pPr>
            <w:r>
              <w:t>Администратор нажимает иконку дополнительных функций напротив нужной вопроса.</w:t>
            </w:r>
          </w:p>
          <w:p w14:paraId="50F7633B" w14:textId="77777777" w:rsidR="00683379" w:rsidRPr="00CA4B43" w:rsidRDefault="00683379" w:rsidP="00683379">
            <w:pPr>
              <w:pStyle w:val="17"/>
            </w:pPr>
            <w:r>
              <w:t>Администратор нажимает кнопку редактирования.</w:t>
            </w:r>
          </w:p>
          <w:p w14:paraId="11E769E5" w14:textId="4D17651F" w:rsidR="009151DD" w:rsidRPr="00444A8F" w:rsidRDefault="00683379" w:rsidP="00E236AA">
            <w:pPr>
              <w:pStyle w:val="17"/>
            </w:pPr>
            <w:r w:rsidRPr="003C641A">
              <w:t xml:space="preserve">Администратор редактирует </w:t>
            </w:r>
            <w:r>
              <w:t>поля вопроса</w:t>
            </w:r>
            <w:r w:rsidRPr="003C641A">
              <w:t xml:space="preserve"> и нажимает кнопку </w:t>
            </w:r>
            <w:r>
              <w:t>с</w:t>
            </w:r>
            <w:r w:rsidRPr="003C641A">
              <w:t>охран</w:t>
            </w:r>
            <w:r>
              <w:t>ения</w:t>
            </w:r>
            <w:r w:rsidRPr="003C641A">
              <w:t>.</w:t>
            </w:r>
          </w:p>
        </w:tc>
        <w:tc>
          <w:tcPr>
            <w:tcW w:w="7088" w:type="dxa"/>
            <w:vAlign w:val="center"/>
          </w:tcPr>
          <w:p w14:paraId="07C4828E" w14:textId="77777777" w:rsidR="001B77AC" w:rsidRDefault="001B77AC" w:rsidP="0034301D">
            <w:pPr>
              <w:pStyle w:val="17"/>
              <w:numPr>
                <w:ilvl w:val="0"/>
                <w:numId w:val="66"/>
              </w:numPr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отображает дополнительные функции.</w:t>
            </w:r>
          </w:p>
          <w:p w14:paraId="56FCC86D" w14:textId="77777777" w:rsidR="00E236AA" w:rsidRPr="00CA4B43" w:rsidRDefault="00E236AA" w:rsidP="00E236AA">
            <w:pPr>
              <w:pStyle w:val="17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 w:rsidRPr="446FF250">
              <w:t xml:space="preserve"> открывает окно выбранного вопроса.</w:t>
            </w:r>
          </w:p>
          <w:p w14:paraId="75D643D0" w14:textId="6A0DD12C" w:rsidR="009151DD" w:rsidRPr="006E5ECA" w:rsidRDefault="00E236AA" w:rsidP="009151DD">
            <w:pPr>
              <w:pStyle w:val="afff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 w:rsidRPr="003C641A">
              <w:t xml:space="preserve"> закрывает окно вопроса и сохраняет изменения в вопросе </w:t>
            </w:r>
            <w:r>
              <w:t xml:space="preserve">и отображает </w:t>
            </w:r>
            <w:r w:rsidRPr="003C641A">
              <w:t>изменения</w:t>
            </w:r>
            <w:r>
              <w:t xml:space="preserve"> на странице «Вопросы» и в клиентской части ЛКК.</w:t>
            </w:r>
          </w:p>
        </w:tc>
      </w:tr>
      <w:tr w:rsidR="009151DD" w:rsidRPr="002472CF" w14:paraId="201048B7" w14:textId="77777777" w:rsidTr="009E64BE">
        <w:trPr>
          <w:trHeight w:val="70"/>
        </w:trPr>
        <w:tc>
          <w:tcPr>
            <w:tcW w:w="616" w:type="dxa"/>
            <w:vAlign w:val="center"/>
          </w:tcPr>
          <w:p w14:paraId="2F29A2DD" w14:textId="77777777" w:rsidR="009151DD" w:rsidRPr="00686476" w:rsidRDefault="009151DD" w:rsidP="0034301D">
            <w:pPr>
              <w:pStyle w:val="a1"/>
              <w:numPr>
                <w:ilvl w:val="0"/>
                <w:numId w:val="54"/>
              </w:numPr>
            </w:pPr>
          </w:p>
        </w:tc>
        <w:tc>
          <w:tcPr>
            <w:tcW w:w="7464" w:type="dxa"/>
          </w:tcPr>
          <w:p w14:paraId="2DD37169" w14:textId="77777777" w:rsidR="00683379" w:rsidRDefault="00683379" w:rsidP="0034301D">
            <w:pPr>
              <w:pStyle w:val="17"/>
              <w:numPr>
                <w:ilvl w:val="0"/>
                <w:numId w:val="65"/>
              </w:numPr>
            </w:pPr>
            <w:r>
              <w:t>Администратор нажимает иконку дополнительных функций напротив нужного вопроса.</w:t>
            </w:r>
          </w:p>
          <w:p w14:paraId="138E787A" w14:textId="77777777" w:rsidR="00683379" w:rsidRPr="00CA4B43" w:rsidRDefault="00683379" w:rsidP="00683379">
            <w:pPr>
              <w:pStyle w:val="17"/>
            </w:pPr>
            <w:r>
              <w:t>Администратор нажимает кнопку удаления.</w:t>
            </w:r>
          </w:p>
          <w:p w14:paraId="6B59D738" w14:textId="0C472A91" w:rsidR="009151DD" w:rsidRPr="00444A8F" w:rsidRDefault="00683379" w:rsidP="00842102">
            <w:pPr>
              <w:pStyle w:val="17"/>
            </w:pPr>
            <w:r>
              <w:t>Администратор нажимает кнопку подтверждения удаления.</w:t>
            </w:r>
          </w:p>
        </w:tc>
        <w:tc>
          <w:tcPr>
            <w:tcW w:w="7088" w:type="dxa"/>
            <w:vAlign w:val="center"/>
          </w:tcPr>
          <w:p w14:paraId="53ACF856" w14:textId="77777777" w:rsidR="00E236AA" w:rsidRDefault="00E236AA" w:rsidP="0034301D">
            <w:pPr>
              <w:pStyle w:val="17"/>
              <w:numPr>
                <w:ilvl w:val="0"/>
                <w:numId w:val="67"/>
              </w:numPr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отображает дополнительные функции.</w:t>
            </w:r>
          </w:p>
          <w:p w14:paraId="327582C7" w14:textId="77777777" w:rsidR="00E236AA" w:rsidRPr="00CA4B43" w:rsidRDefault="00E236AA" w:rsidP="00E236AA">
            <w:pPr>
              <w:pStyle w:val="17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открывает модальное окно подтверждения удаления вопроса.</w:t>
            </w:r>
          </w:p>
          <w:p w14:paraId="70A25E80" w14:textId="23B9CED7" w:rsidR="009151DD" w:rsidRPr="006E5ECA" w:rsidRDefault="00842102" w:rsidP="00842102">
            <w:pPr>
              <w:pStyle w:val="17"/>
            </w:pPr>
            <w:r w:rsidRPr="00683379">
              <w:t>CMS</w:t>
            </w:r>
            <w:r w:rsidRPr="009B4F9A">
              <w:t xml:space="preserve"> </w:t>
            </w:r>
            <w:r w:rsidRPr="00683379">
              <w:t>Bitrix</w:t>
            </w:r>
            <w:r>
              <w:t xml:space="preserve"> закрывает модальное окно, удаляет вопрос из административной и клиентской части ЛКК и отображает страницу «Вопросы»</w:t>
            </w:r>
          </w:p>
        </w:tc>
      </w:tr>
    </w:tbl>
    <w:p w14:paraId="5F2C4F47" w14:textId="39258E14" w:rsidR="00953D62" w:rsidRDefault="00953D62" w:rsidP="00953D62">
      <w:pPr>
        <w:pStyle w:val="33"/>
      </w:pPr>
      <w:bookmarkStart w:id="47" w:name="_Toc147501488"/>
      <w:r w:rsidRPr="002472CF">
        <w:t xml:space="preserve">Проверка </w:t>
      </w:r>
      <w:r>
        <w:t>реализации требований к подсистеме «Профиль»</w:t>
      </w:r>
      <w:bookmarkEnd w:id="47"/>
    </w:p>
    <w:p w14:paraId="41EA3D85" w14:textId="648022CA" w:rsidR="00953D62" w:rsidRDefault="00953D62" w:rsidP="00953D62">
      <w:pPr>
        <w:pStyle w:val="a5"/>
      </w:pPr>
      <w:r>
        <w:t>В таблице</w:t>
      </w:r>
      <w:r w:rsidR="00842102">
        <w:t xml:space="preserve"> </w:t>
      </w:r>
      <w:r w:rsidR="00842102">
        <w:fldChar w:fldCharType="begin"/>
      </w:r>
      <w:r w:rsidR="00842102">
        <w:instrText xml:space="preserve"> REF _Ref147492955 \h</w:instrText>
      </w:r>
      <w:r w:rsidR="00842102" w:rsidRPr="00842102">
        <w:instrText>\#\0</w:instrText>
      </w:r>
      <w:r w:rsidR="00842102">
        <w:instrText xml:space="preserve"> </w:instrText>
      </w:r>
      <w:r w:rsidR="00842102">
        <w:fldChar w:fldCharType="separate"/>
      </w:r>
      <w:r w:rsidR="004536F9">
        <w:t>10</w:t>
      </w:r>
      <w:r w:rsidR="00842102">
        <w:fldChar w:fldCharType="end"/>
      </w:r>
      <w:r>
        <w:t xml:space="preserve"> представлены методики проверки выполнения требований к подсистеме «Профиль».</w:t>
      </w:r>
    </w:p>
    <w:p w14:paraId="5246F247" w14:textId="52D8FD19" w:rsidR="00953D62" w:rsidRPr="006E5ECA" w:rsidRDefault="00953D62" w:rsidP="00953D62">
      <w:pPr>
        <w:pStyle w:val="affd"/>
      </w:pPr>
      <w:bookmarkStart w:id="48" w:name="_Ref147492955"/>
      <w:r>
        <w:lastRenderedPageBreak/>
        <w:t xml:space="preserve">Таблица </w:t>
      </w:r>
      <w:fldSimple w:instr=" SEQ Таблица \* ARABIC ">
        <w:r w:rsidR="004536F9">
          <w:rPr>
            <w:noProof/>
          </w:rPr>
          <w:t>10</w:t>
        </w:r>
      </w:fldSimple>
      <w:r>
        <w:t xml:space="preserve"> – Методика проверки реализации </w:t>
      </w:r>
      <w:bookmarkEnd w:id="48"/>
      <w:r w:rsidR="00842102">
        <w:t>требований к подсистеме «Профиль».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151DD" w:rsidRPr="002472CF" w14:paraId="06377D48" w14:textId="77777777" w:rsidTr="009151DD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45584488" w14:textId="77777777" w:rsidR="009151DD" w:rsidRPr="002472CF" w:rsidRDefault="009151DD" w:rsidP="009151DD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6649F157" w14:textId="77777777" w:rsidR="009151DD" w:rsidRPr="002472CF" w:rsidRDefault="009151DD" w:rsidP="009151DD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3DBC91F0" w14:textId="77777777" w:rsidR="009151DD" w:rsidRPr="002472CF" w:rsidRDefault="009151DD" w:rsidP="009151DD">
            <w:pPr>
              <w:pStyle w:val="afd"/>
            </w:pPr>
            <w:r w:rsidRPr="002472CF">
              <w:t>Ожидаемый результат</w:t>
            </w:r>
          </w:p>
        </w:tc>
      </w:tr>
      <w:tr w:rsidR="00842102" w:rsidRPr="002472CF" w14:paraId="013C6427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1620BE97" w14:textId="7D8C0751" w:rsidR="00842102" w:rsidRPr="006E5ECA" w:rsidRDefault="00842102" w:rsidP="00842102">
            <w:pPr>
              <w:pStyle w:val="affe"/>
            </w:pPr>
            <w:r>
              <w:t>Требования к экранным формам</w:t>
            </w:r>
          </w:p>
        </w:tc>
      </w:tr>
      <w:tr w:rsidR="009151DD" w:rsidRPr="002472CF" w14:paraId="3E19849C" w14:textId="77777777" w:rsidTr="009151DD">
        <w:trPr>
          <w:trHeight w:val="70"/>
        </w:trPr>
        <w:tc>
          <w:tcPr>
            <w:tcW w:w="616" w:type="dxa"/>
            <w:vAlign w:val="center"/>
          </w:tcPr>
          <w:p w14:paraId="04DACF9D" w14:textId="77777777" w:rsidR="009151DD" w:rsidRPr="00686476" w:rsidRDefault="009151DD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595B6A4A" w14:textId="72B5E3BD" w:rsidR="009151DD" w:rsidRPr="00444A8F" w:rsidRDefault="00842102" w:rsidP="00683379">
            <w:pPr>
              <w:pStyle w:val="afff"/>
            </w:pPr>
            <w:r>
              <w:t>Перейти в навигационное меню «Профиль»</w:t>
            </w:r>
          </w:p>
        </w:tc>
        <w:tc>
          <w:tcPr>
            <w:tcW w:w="7088" w:type="dxa"/>
            <w:vAlign w:val="center"/>
          </w:tcPr>
          <w:p w14:paraId="19BACDB2" w14:textId="5C548761" w:rsidR="009151DD" w:rsidRDefault="00842102" w:rsidP="00683379">
            <w:pPr>
              <w:pStyle w:val="afff"/>
            </w:pPr>
            <w:r>
              <w:t>Меню содержит кнопки:</w:t>
            </w:r>
          </w:p>
          <w:p w14:paraId="2A57A751" w14:textId="31DA74E6" w:rsidR="00842102" w:rsidRDefault="00842102" w:rsidP="00842102">
            <w:pPr>
              <w:pStyle w:val="13"/>
            </w:pPr>
            <w:r>
              <w:t>«Профиль».</w:t>
            </w:r>
          </w:p>
          <w:p w14:paraId="7FBAA530" w14:textId="24C35B2C" w:rsidR="00842102" w:rsidRDefault="00842102" w:rsidP="00842102">
            <w:pPr>
              <w:pStyle w:val="13"/>
            </w:pPr>
            <w:r>
              <w:t>«Личные данные».</w:t>
            </w:r>
          </w:p>
          <w:p w14:paraId="36602FAE" w14:textId="758D62A0" w:rsidR="00842102" w:rsidRDefault="00842102" w:rsidP="00842102">
            <w:pPr>
              <w:pStyle w:val="13"/>
            </w:pPr>
            <w:r>
              <w:t xml:space="preserve"> «Платежные карты».</w:t>
            </w:r>
          </w:p>
          <w:p w14:paraId="2311E8D3" w14:textId="4C0D8471" w:rsidR="00842102" w:rsidRDefault="00842102" w:rsidP="00842102">
            <w:pPr>
              <w:pStyle w:val="13"/>
            </w:pPr>
            <w:r>
              <w:t>«Автоплатежи».</w:t>
            </w:r>
          </w:p>
          <w:p w14:paraId="011DAC7D" w14:textId="3D9EC7AE" w:rsidR="00842102" w:rsidRDefault="00842102" w:rsidP="00842102">
            <w:pPr>
              <w:pStyle w:val="13"/>
            </w:pPr>
            <w:r>
              <w:t>«Активные сессии».</w:t>
            </w:r>
          </w:p>
          <w:p w14:paraId="6A6EF5F9" w14:textId="0F5F35E1" w:rsidR="00842102" w:rsidRDefault="00842102" w:rsidP="00842102">
            <w:pPr>
              <w:pStyle w:val="13"/>
            </w:pPr>
            <w:r>
              <w:t>«Доступы».</w:t>
            </w:r>
          </w:p>
          <w:p w14:paraId="3DDF4500" w14:textId="52A2C025" w:rsidR="00842102" w:rsidRDefault="00842102" w:rsidP="00842102">
            <w:pPr>
              <w:pStyle w:val="13"/>
            </w:pPr>
            <w:r>
              <w:t>«Принятые соглашения».</w:t>
            </w:r>
          </w:p>
          <w:p w14:paraId="3966D363" w14:textId="48B22940" w:rsidR="00842102" w:rsidRDefault="00842102" w:rsidP="00842102">
            <w:pPr>
              <w:pStyle w:val="13"/>
            </w:pPr>
            <w:r>
              <w:t>«Настройка уведомлений».</w:t>
            </w:r>
          </w:p>
          <w:p w14:paraId="23097D52" w14:textId="75E565F9" w:rsidR="00842102" w:rsidRPr="006E5ECA" w:rsidRDefault="00842102" w:rsidP="00842102">
            <w:pPr>
              <w:pStyle w:val="13"/>
            </w:pPr>
            <w:r>
              <w:t xml:space="preserve"> «Выйти».</w:t>
            </w:r>
          </w:p>
        </w:tc>
      </w:tr>
      <w:tr w:rsidR="009151DD" w:rsidRPr="002472CF" w14:paraId="5230A079" w14:textId="77777777" w:rsidTr="009151DD">
        <w:trPr>
          <w:trHeight w:val="70"/>
        </w:trPr>
        <w:tc>
          <w:tcPr>
            <w:tcW w:w="616" w:type="dxa"/>
            <w:vAlign w:val="center"/>
          </w:tcPr>
          <w:p w14:paraId="74013BFF" w14:textId="77777777" w:rsidR="009151DD" w:rsidRPr="00686476" w:rsidRDefault="009151DD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6E6791FB" w14:textId="4021E9E6" w:rsidR="009151DD" w:rsidRPr="00444A8F" w:rsidRDefault="00842102" w:rsidP="00683379">
            <w:pPr>
              <w:pStyle w:val="afff"/>
            </w:pPr>
            <w:r>
              <w:t>Перейти в раздел «Личные данные»</w:t>
            </w:r>
          </w:p>
        </w:tc>
        <w:tc>
          <w:tcPr>
            <w:tcW w:w="7088" w:type="dxa"/>
            <w:vAlign w:val="center"/>
          </w:tcPr>
          <w:p w14:paraId="7FDEE26A" w14:textId="77777777" w:rsidR="009151DD" w:rsidRDefault="00842102" w:rsidP="00683379">
            <w:pPr>
              <w:pStyle w:val="afff"/>
            </w:pPr>
            <w:r>
              <w:t>Форма содержит:</w:t>
            </w:r>
          </w:p>
          <w:p w14:paraId="060A2BA6" w14:textId="562396F6" w:rsidR="00842102" w:rsidRDefault="00842102" w:rsidP="00842102">
            <w:pPr>
              <w:pStyle w:val="13"/>
            </w:pPr>
            <w:r>
              <w:t>Кнопка редактирования.</w:t>
            </w:r>
          </w:p>
          <w:p w14:paraId="4F3933FB" w14:textId="2E633E6C" w:rsidR="00842102" w:rsidRDefault="00842102" w:rsidP="00842102">
            <w:pPr>
              <w:pStyle w:val="13"/>
            </w:pPr>
            <w:r>
              <w:t>Блок с персональными данными.</w:t>
            </w:r>
          </w:p>
          <w:p w14:paraId="608BF242" w14:textId="305E9405" w:rsidR="00842102" w:rsidRDefault="00842102" w:rsidP="00842102">
            <w:pPr>
              <w:pStyle w:val="13"/>
            </w:pPr>
            <w:r>
              <w:t>Кнопка «Отменить».</w:t>
            </w:r>
          </w:p>
          <w:p w14:paraId="73D9B227" w14:textId="3761550A" w:rsidR="00842102" w:rsidRDefault="00842102" w:rsidP="00842102">
            <w:pPr>
              <w:pStyle w:val="13"/>
            </w:pPr>
            <w:r>
              <w:t>Кнопка «Сохранить».</w:t>
            </w:r>
          </w:p>
          <w:p w14:paraId="01947CC1" w14:textId="2C083694" w:rsidR="00842102" w:rsidRDefault="00842102" w:rsidP="00842102">
            <w:pPr>
              <w:pStyle w:val="13"/>
            </w:pPr>
            <w:r>
              <w:t>Кнопка «Подать заявку на изменение данных».</w:t>
            </w:r>
          </w:p>
          <w:p w14:paraId="3882B1E2" w14:textId="52228C5A" w:rsidR="00842102" w:rsidRDefault="00842102" w:rsidP="00842102">
            <w:pPr>
              <w:pStyle w:val="13"/>
            </w:pPr>
            <w:r>
              <w:t>Кнопка «Отменить».</w:t>
            </w:r>
          </w:p>
          <w:p w14:paraId="08EF06AB" w14:textId="126F4891" w:rsidR="00842102" w:rsidRDefault="00842102" w:rsidP="00842102">
            <w:pPr>
              <w:pStyle w:val="13"/>
            </w:pPr>
            <w:r>
              <w:t>Кнопка «Сохранить».</w:t>
            </w:r>
          </w:p>
          <w:p w14:paraId="54DF8BB6" w14:textId="523F9D6B" w:rsidR="00842102" w:rsidRDefault="00842102" w:rsidP="00842102">
            <w:pPr>
              <w:pStyle w:val="13"/>
            </w:pPr>
            <w:r>
              <w:t>Кнопка «Изменить пароль».</w:t>
            </w:r>
          </w:p>
          <w:p w14:paraId="1EFFAACC" w14:textId="6D86FB4B" w:rsidR="00842102" w:rsidRDefault="00842102" w:rsidP="00842102">
            <w:pPr>
              <w:pStyle w:val="13"/>
            </w:pPr>
            <w:r>
              <w:t>Кнопка «Удалить профиль».</w:t>
            </w:r>
          </w:p>
          <w:p w14:paraId="7D32D853" w14:textId="64399358" w:rsidR="00842102" w:rsidRDefault="00842102" w:rsidP="00842102">
            <w:pPr>
              <w:pStyle w:val="13"/>
            </w:pPr>
            <w:r>
              <w:t>Кнопка «Выйти».</w:t>
            </w:r>
          </w:p>
          <w:p w14:paraId="370E4BCF" w14:textId="77777777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</w:p>
          <w:p w14:paraId="78C03E8D" w14:textId="77777777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t>Для ФЛ отображаются:</w:t>
            </w:r>
          </w:p>
          <w:p w14:paraId="5FCAA406" w14:textId="0FD68F75" w:rsidR="00842102" w:rsidRDefault="00842102" w:rsidP="00842102">
            <w:pPr>
              <w:pStyle w:val="13"/>
            </w:pPr>
            <w:r>
              <w:t>Фамилия.</w:t>
            </w:r>
          </w:p>
          <w:p w14:paraId="7C0365D9" w14:textId="354A31FA" w:rsidR="00842102" w:rsidRDefault="00842102" w:rsidP="00842102">
            <w:pPr>
              <w:pStyle w:val="13"/>
            </w:pPr>
            <w:r>
              <w:t>Имя.</w:t>
            </w:r>
          </w:p>
          <w:p w14:paraId="296736B6" w14:textId="7A6C1FAE" w:rsidR="00842102" w:rsidRDefault="00842102" w:rsidP="00842102">
            <w:pPr>
              <w:pStyle w:val="13"/>
            </w:pPr>
            <w:r>
              <w:t>Отчество.</w:t>
            </w:r>
          </w:p>
          <w:p w14:paraId="77AAA7C6" w14:textId="21084A94" w:rsidR="00842102" w:rsidRDefault="00842102" w:rsidP="00842102">
            <w:pPr>
              <w:pStyle w:val="13"/>
            </w:pPr>
            <w:r>
              <w:t>Дата рождения.</w:t>
            </w:r>
          </w:p>
          <w:p w14:paraId="68F357F4" w14:textId="5621C6B0" w:rsidR="00842102" w:rsidRDefault="00842102" w:rsidP="00842102">
            <w:pPr>
              <w:pStyle w:val="13"/>
            </w:pPr>
            <w:r>
              <w:t>СНИЛС.</w:t>
            </w:r>
          </w:p>
          <w:p w14:paraId="5A8223C0" w14:textId="68D02D3E" w:rsidR="00842102" w:rsidRDefault="00842102" w:rsidP="00842102">
            <w:pPr>
              <w:pStyle w:val="13"/>
            </w:pPr>
            <w:r>
              <w:t>Почтовый адрес.</w:t>
            </w:r>
          </w:p>
          <w:p w14:paraId="4DA25D1B" w14:textId="1564A587" w:rsidR="00842102" w:rsidRDefault="00842102" w:rsidP="00842102">
            <w:pPr>
              <w:pStyle w:val="13"/>
            </w:pPr>
            <w:r>
              <w:t>Паспорт.</w:t>
            </w:r>
          </w:p>
          <w:p w14:paraId="68DAC546" w14:textId="512EE523" w:rsidR="00842102" w:rsidRDefault="00842102" w:rsidP="00842102">
            <w:pPr>
              <w:pStyle w:val="13"/>
            </w:pPr>
            <w:r>
              <w:t>Признак «Индивидуальный предприниматель».</w:t>
            </w:r>
          </w:p>
          <w:p w14:paraId="2BCF00EC" w14:textId="0F19594B" w:rsidR="00842102" w:rsidRDefault="00842102" w:rsidP="00842102">
            <w:pPr>
              <w:pStyle w:val="13"/>
            </w:pPr>
            <w:r>
              <w:lastRenderedPageBreak/>
              <w:t>ИНН.</w:t>
            </w:r>
          </w:p>
          <w:p w14:paraId="3F632631" w14:textId="5A834319" w:rsidR="00842102" w:rsidRDefault="00842102" w:rsidP="00842102">
            <w:pPr>
              <w:pStyle w:val="13"/>
            </w:pPr>
            <w:r>
              <w:t>ОГРНИП.</w:t>
            </w:r>
          </w:p>
          <w:p w14:paraId="59BCF214" w14:textId="78B20067" w:rsidR="00842102" w:rsidRDefault="00842102" w:rsidP="00842102">
            <w:pPr>
              <w:pStyle w:val="13"/>
            </w:pPr>
            <w:r>
              <w:t>E-mail.</w:t>
            </w:r>
          </w:p>
          <w:p w14:paraId="7D6EF612" w14:textId="5FC665F4" w:rsidR="00842102" w:rsidRDefault="00842102" w:rsidP="00842102">
            <w:pPr>
              <w:pStyle w:val="13"/>
            </w:pPr>
            <w:r>
              <w:t>Телефон.</w:t>
            </w:r>
          </w:p>
          <w:p w14:paraId="35A73F1D" w14:textId="77777777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</w:p>
          <w:p w14:paraId="5F60C5B7" w14:textId="44DA5BD2" w:rsidR="00842102" w:rsidRDefault="00842102" w:rsidP="00842102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t>Для ЮЛ отображаются:</w:t>
            </w:r>
          </w:p>
          <w:p w14:paraId="741D5CA9" w14:textId="0BC6FC04" w:rsidR="00842102" w:rsidRDefault="00842102" w:rsidP="00842102">
            <w:pPr>
              <w:pStyle w:val="13"/>
            </w:pPr>
            <w:r>
              <w:t>Краткое наименование.</w:t>
            </w:r>
          </w:p>
          <w:p w14:paraId="2578B063" w14:textId="5A35F78F" w:rsidR="00842102" w:rsidRDefault="00842102" w:rsidP="00842102">
            <w:pPr>
              <w:pStyle w:val="13"/>
            </w:pPr>
            <w:r>
              <w:t>ИНН.</w:t>
            </w:r>
          </w:p>
          <w:p w14:paraId="22139C82" w14:textId="63670B54" w:rsidR="00842102" w:rsidRDefault="00842102" w:rsidP="00842102">
            <w:pPr>
              <w:pStyle w:val="13"/>
            </w:pPr>
            <w:r>
              <w:t>КПП.</w:t>
            </w:r>
          </w:p>
          <w:p w14:paraId="6567F932" w14:textId="032A8251" w:rsidR="00842102" w:rsidRDefault="00842102" w:rsidP="00842102">
            <w:pPr>
              <w:pStyle w:val="13"/>
            </w:pPr>
            <w:r>
              <w:t>ОГРН.</w:t>
            </w:r>
          </w:p>
          <w:p w14:paraId="60CFE86D" w14:textId="10D60704" w:rsidR="00842102" w:rsidRDefault="00842102" w:rsidP="00842102">
            <w:pPr>
              <w:pStyle w:val="13"/>
            </w:pPr>
            <w:r>
              <w:t>E-mail.</w:t>
            </w:r>
          </w:p>
          <w:p w14:paraId="231481B4" w14:textId="7DD7D0A9" w:rsidR="00842102" w:rsidRDefault="00842102" w:rsidP="00842102">
            <w:pPr>
              <w:pStyle w:val="13"/>
            </w:pPr>
            <w:r>
              <w:t>Телефон.</w:t>
            </w:r>
          </w:p>
          <w:p w14:paraId="64C0A3A4" w14:textId="5B6CDAAE" w:rsidR="00842102" w:rsidRDefault="00842102" w:rsidP="00842102">
            <w:pPr>
              <w:pStyle w:val="13"/>
            </w:pPr>
            <w:r>
              <w:t>Юридический адрес .</w:t>
            </w:r>
          </w:p>
          <w:p w14:paraId="16583D34" w14:textId="4D52AED5" w:rsidR="00842102" w:rsidRPr="006E5ECA" w:rsidRDefault="00842102" w:rsidP="00842102">
            <w:pPr>
              <w:pStyle w:val="13"/>
            </w:pPr>
            <w:r>
              <w:t>Фактический адрес</w:t>
            </w:r>
          </w:p>
        </w:tc>
      </w:tr>
      <w:tr w:rsidR="009151DD" w:rsidRPr="002472CF" w14:paraId="56565E7E" w14:textId="77777777" w:rsidTr="009151DD">
        <w:trPr>
          <w:trHeight w:val="70"/>
        </w:trPr>
        <w:tc>
          <w:tcPr>
            <w:tcW w:w="616" w:type="dxa"/>
            <w:vAlign w:val="center"/>
          </w:tcPr>
          <w:p w14:paraId="2E891EB8" w14:textId="77777777" w:rsidR="009151DD" w:rsidRPr="00686476" w:rsidRDefault="009151DD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5D6C4DBC" w14:textId="1C2F9C78" w:rsidR="009151DD" w:rsidRPr="00444A8F" w:rsidRDefault="00842102" w:rsidP="00683379">
            <w:pPr>
              <w:pStyle w:val="afff"/>
            </w:pPr>
            <w:r>
              <w:t>Перейти на страницу «Изменение пароля»</w:t>
            </w:r>
          </w:p>
        </w:tc>
        <w:tc>
          <w:tcPr>
            <w:tcW w:w="7088" w:type="dxa"/>
            <w:vAlign w:val="center"/>
          </w:tcPr>
          <w:p w14:paraId="19240668" w14:textId="77777777" w:rsidR="009151DD" w:rsidRDefault="00842102" w:rsidP="00683379">
            <w:pPr>
              <w:pStyle w:val="afff"/>
            </w:pPr>
            <w:r>
              <w:t>Форма содержит:</w:t>
            </w:r>
          </w:p>
          <w:p w14:paraId="4BF60123" w14:textId="77777777" w:rsidR="00842102" w:rsidRDefault="00842102" w:rsidP="00842102">
            <w:pPr>
              <w:pStyle w:val="13"/>
            </w:pPr>
            <w:r>
              <w:t>Новый пароль</w:t>
            </w:r>
          </w:p>
          <w:p w14:paraId="379676C1" w14:textId="77777777" w:rsidR="00842102" w:rsidRDefault="00842102" w:rsidP="00842102">
            <w:pPr>
              <w:pStyle w:val="13"/>
            </w:pPr>
            <w:r>
              <w:t>Повтор пароля</w:t>
            </w:r>
          </w:p>
          <w:p w14:paraId="22569831" w14:textId="77777777" w:rsidR="00842102" w:rsidRDefault="00842102" w:rsidP="00842102">
            <w:pPr>
              <w:pStyle w:val="13"/>
            </w:pPr>
            <w:r>
              <w:t>Требования к паролю</w:t>
            </w:r>
          </w:p>
          <w:p w14:paraId="6F194D9D" w14:textId="77777777" w:rsidR="00842102" w:rsidRDefault="00842102" w:rsidP="00842102">
            <w:pPr>
              <w:pStyle w:val="13"/>
            </w:pPr>
            <w:r>
              <w:t>Кнопка «Отменить»</w:t>
            </w:r>
          </w:p>
          <w:p w14:paraId="1EEF1DC9" w14:textId="38C37A9E" w:rsidR="00842102" w:rsidRPr="006E5ECA" w:rsidRDefault="00842102" w:rsidP="00842102">
            <w:pPr>
              <w:pStyle w:val="13"/>
            </w:pPr>
            <w:r>
              <w:t>Кнопка «Сохранить»</w:t>
            </w:r>
          </w:p>
        </w:tc>
      </w:tr>
      <w:tr w:rsidR="00842102" w:rsidRPr="002472CF" w14:paraId="7BEBA953" w14:textId="77777777" w:rsidTr="009151DD">
        <w:trPr>
          <w:trHeight w:val="70"/>
        </w:trPr>
        <w:tc>
          <w:tcPr>
            <w:tcW w:w="616" w:type="dxa"/>
            <w:vAlign w:val="center"/>
          </w:tcPr>
          <w:p w14:paraId="15E262A5" w14:textId="77777777" w:rsidR="00842102" w:rsidRPr="00686476" w:rsidRDefault="00842102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28EF10B6" w14:textId="323713EF" w:rsidR="00842102" w:rsidRPr="00444A8F" w:rsidRDefault="00747077" w:rsidP="00683379">
            <w:pPr>
              <w:pStyle w:val="afff"/>
            </w:pPr>
            <w:r>
              <w:t>Перейти на форму «Сессии»</w:t>
            </w:r>
          </w:p>
        </w:tc>
        <w:tc>
          <w:tcPr>
            <w:tcW w:w="7088" w:type="dxa"/>
            <w:vAlign w:val="center"/>
          </w:tcPr>
          <w:p w14:paraId="0B92311D" w14:textId="77777777" w:rsidR="00842102" w:rsidRDefault="00747077" w:rsidP="00683379">
            <w:pPr>
              <w:pStyle w:val="afff"/>
            </w:pPr>
            <w:r>
              <w:t>Форма содержит:</w:t>
            </w:r>
          </w:p>
          <w:p w14:paraId="529C2D7F" w14:textId="2C023BF7" w:rsidR="00747077" w:rsidRDefault="00747077" w:rsidP="00747077">
            <w:pPr>
              <w:pStyle w:val="13"/>
            </w:pPr>
            <w:r>
              <w:t>Браузер.</w:t>
            </w:r>
          </w:p>
          <w:p w14:paraId="4C8A3428" w14:textId="6CC331E5" w:rsidR="00747077" w:rsidRDefault="00747077" w:rsidP="00747077">
            <w:pPr>
              <w:pStyle w:val="13"/>
            </w:pPr>
            <w:r>
              <w:t>IP-адрес.</w:t>
            </w:r>
          </w:p>
          <w:p w14:paraId="6CFFC642" w14:textId="175DFCC1" w:rsidR="00747077" w:rsidRDefault="00747077" w:rsidP="00747077">
            <w:pPr>
              <w:pStyle w:val="13"/>
            </w:pPr>
            <w:r>
              <w:t>ОС (версия ОС).</w:t>
            </w:r>
          </w:p>
          <w:p w14:paraId="2B65C91D" w14:textId="0BB63495" w:rsidR="00747077" w:rsidRDefault="00747077" w:rsidP="00747077">
            <w:pPr>
              <w:pStyle w:val="13"/>
            </w:pPr>
            <w:r>
              <w:t>Дата.</w:t>
            </w:r>
          </w:p>
          <w:p w14:paraId="7660D581" w14:textId="7AE1302E" w:rsidR="00747077" w:rsidRPr="006E5ECA" w:rsidRDefault="00747077" w:rsidP="00747077">
            <w:pPr>
              <w:pStyle w:val="13"/>
            </w:pPr>
            <w:r>
              <w:t>Кнопка «Завершить сессию»</w:t>
            </w:r>
          </w:p>
        </w:tc>
      </w:tr>
      <w:tr w:rsidR="00747077" w:rsidRPr="002472CF" w14:paraId="6FC0C61E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7FDA2B6C" w14:textId="2B8CE221" w:rsidR="00747077" w:rsidRPr="006E5ECA" w:rsidRDefault="00747077" w:rsidP="00747077">
            <w:pPr>
              <w:pStyle w:val="affe"/>
            </w:pPr>
            <w:r w:rsidRPr="00CA4B43">
              <w:t>Редактирование личных данных</w:t>
            </w:r>
          </w:p>
        </w:tc>
      </w:tr>
      <w:tr w:rsidR="00842102" w:rsidRPr="002472CF" w14:paraId="690FF508" w14:textId="77777777" w:rsidTr="009151DD">
        <w:trPr>
          <w:trHeight w:val="70"/>
        </w:trPr>
        <w:tc>
          <w:tcPr>
            <w:tcW w:w="616" w:type="dxa"/>
            <w:vAlign w:val="center"/>
          </w:tcPr>
          <w:p w14:paraId="0454F012" w14:textId="77777777" w:rsidR="00842102" w:rsidRPr="00686476" w:rsidRDefault="00842102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6565445F" w14:textId="77777777" w:rsidR="00747077" w:rsidRPr="001C32F9" w:rsidRDefault="00747077" w:rsidP="0034301D">
            <w:pPr>
              <w:pStyle w:val="17"/>
              <w:numPr>
                <w:ilvl w:val="0"/>
                <w:numId w:val="69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74E06B34" w14:textId="6AC8D917" w:rsidR="00747077" w:rsidRPr="00747077" w:rsidRDefault="00747077" w:rsidP="00747077">
            <w:pPr>
              <w:pStyle w:val="17"/>
            </w:pPr>
            <w:r w:rsidRPr="446FF250">
              <w:t>Пользователь в блоке личных данных нажимает на иконку «карандаш».</w:t>
            </w:r>
          </w:p>
          <w:p w14:paraId="4E805D39" w14:textId="31252D8D" w:rsidR="00747077" w:rsidRPr="00747077" w:rsidRDefault="00747077" w:rsidP="00747077">
            <w:pPr>
              <w:pStyle w:val="17"/>
            </w:pPr>
            <w:r w:rsidRPr="00747077">
              <w:t>Пользователь редактирует все или несколько полей.</w:t>
            </w:r>
            <w:r>
              <w:t xml:space="preserve"> </w:t>
            </w:r>
            <w:r w:rsidRPr="00747077">
              <w:t>После редактирования полей Пользователь нажимает кнопку «Сохранить».</w:t>
            </w:r>
          </w:p>
          <w:p w14:paraId="498AA048" w14:textId="6969ECBB" w:rsidR="00842102" w:rsidRPr="00444A8F" w:rsidRDefault="00842102" w:rsidP="00747077">
            <w:pPr>
              <w:pStyle w:val="afff"/>
            </w:pPr>
          </w:p>
        </w:tc>
        <w:tc>
          <w:tcPr>
            <w:tcW w:w="7088" w:type="dxa"/>
            <w:vAlign w:val="center"/>
          </w:tcPr>
          <w:p w14:paraId="1E110277" w14:textId="19852934" w:rsidR="00747077" w:rsidRPr="00747077" w:rsidRDefault="00747077" w:rsidP="0034301D">
            <w:pPr>
              <w:pStyle w:val="17"/>
              <w:numPr>
                <w:ilvl w:val="0"/>
                <w:numId w:val="68"/>
              </w:numPr>
            </w:pPr>
            <w:r w:rsidRPr="00747077">
              <w:t>ЛКК отображает личные данные пользователя, информацию о подписках и кнопки действий.</w:t>
            </w:r>
          </w:p>
          <w:p w14:paraId="700F50E8" w14:textId="77777777" w:rsidR="00747077" w:rsidRPr="00747077" w:rsidRDefault="00747077" w:rsidP="00747077">
            <w:pPr>
              <w:pStyle w:val="17"/>
            </w:pPr>
            <w:r w:rsidRPr="00747077">
              <w:t>ЛКК переводит блок в режим редактирования.</w:t>
            </w:r>
          </w:p>
          <w:p w14:paraId="1FABA525" w14:textId="77777777" w:rsidR="00747077" w:rsidRPr="00CA4B43" w:rsidRDefault="00747077" w:rsidP="00747077">
            <w:pPr>
              <w:pStyle w:val="17"/>
            </w:pPr>
            <w:r>
              <w:t>ЛКК проверяет заполнение обязательных полей.</w:t>
            </w:r>
          </w:p>
          <w:p w14:paraId="16EB3371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582135F7" w14:textId="77777777" w:rsidR="00747077" w:rsidRPr="00CA4B43" w:rsidRDefault="00747077" w:rsidP="00747077">
            <w:pPr>
              <w:pStyle w:val="2"/>
            </w:pPr>
            <w:r>
              <w:t>сохраняет введенные данные;</w:t>
            </w:r>
          </w:p>
          <w:p w14:paraId="0D201C40" w14:textId="77777777" w:rsidR="00747077" w:rsidRPr="00CA4B43" w:rsidRDefault="00747077" w:rsidP="00747077">
            <w:pPr>
              <w:pStyle w:val="2"/>
            </w:pPr>
            <w:r>
              <w:t>переводит форму личных данных в режим просмотра;</w:t>
            </w:r>
          </w:p>
          <w:p w14:paraId="248A7DF8" w14:textId="23E87CB9" w:rsidR="00747077" w:rsidRPr="00747077" w:rsidRDefault="00747077" w:rsidP="00747077">
            <w:pPr>
              <w:pStyle w:val="2"/>
            </w:pPr>
            <w:r>
              <w:lastRenderedPageBreak/>
              <w:t>показывает сообщение «Профиль обновлен».</w:t>
            </w:r>
          </w:p>
          <w:p w14:paraId="6633B768" w14:textId="77777777" w:rsidR="00842102" w:rsidRPr="006E5ECA" w:rsidRDefault="00842102" w:rsidP="00683379">
            <w:pPr>
              <w:pStyle w:val="afff"/>
            </w:pPr>
          </w:p>
        </w:tc>
      </w:tr>
      <w:tr w:rsidR="00747077" w:rsidRPr="002472CF" w14:paraId="4638157D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49E7370F" w14:textId="3773E83E" w:rsidR="00747077" w:rsidRPr="006E5ECA" w:rsidRDefault="00747077" w:rsidP="00747077">
            <w:pPr>
              <w:pStyle w:val="affe"/>
            </w:pPr>
            <w:r w:rsidRPr="00CA4B43">
              <w:lastRenderedPageBreak/>
              <w:t>Редактирование уведомлений</w:t>
            </w:r>
          </w:p>
        </w:tc>
      </w:tr>
      <w:tr w:rsidR="00747077" w:rsidRPr="002472CF" w14:paraId="208D3191" w14:textId="77777777" w:rsidTr="009151DD">
        <w:trPr>
          <w:trHeight w:val="70"/>
        </w:trPr>
        <w:tc>
          <w:tcPr>
            <w:tcW w:w="616" w:type="dxa"/>
            <w:vAlign w:val="center"/>
          </w:tcPr>
          <w:p w14:paraId="26B1AFBE" w14:textId="77777777" w:rsidR="00747077" w:rsidRPr="00686476" w:rsidRDefault="00747077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6FCB59F2" w14:textId="77777777" w:rsidR="00747077" w:rsidRDefault="00747077" w:rsidP="0034301D">
            <w:pPr>
              <w:pStyle w:val="17"/>
              <w:numPr>
                <w:ilvl w:val="0"/>
                <w:numId w:val="71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1A7B44ED" w14:textId="77777777" w:rsidR="00747077" w:rsidRPr="00CA4B43" w:rsidRDefault="00747077" w:rsidP="00747077">
            <w:pPr>
              <w:pStyle w:val="17"/>
            </w:pPr>
            <w:r w:rsidRPr="446FF250">
              <w:t>Пользователь редактирует уведомления.</w:t>
            </w:r>
          </w:p>
          <w:p w14:paraId="09AFE3B1" w14:textId="5B4A0197" w:rsidR="00747077" w:rsidRPr="00444A8F" w:rsidRDefault="00747077" w:rsidP="00747077">
            <w:pPr>
              <w:pStyle w:val="17"/>
            </w:pPr>
            <w:r w:rsidRPr="446FF250">
              <w:t>Пользователь нажимает кнопку «Сохранить»</w:t>
            </w:r>
          </w:p>
        </w:tc>
        <w:tc>
          <w:tcPr>
            <w:tcW w:w="7088" w:type="dxa"/>
            <w:vAlign w:val="center"/>
          </w:tcPr>
          <w:p w14:paraId="4749D529" w14:textId="77777777" w:rsidR="00747077" w:rsidRPr="009D1E16" w:rsidRDefault="00747077" w:rsidP="0034301D">
            <w:pPr>
              <w:pStyle w:val="17"/>
              <w:numPr>
                <w:ilvl w:val="0"/>
                <w:numId w:val="72"/>
              </w:numPr>
            </w:pPr>
            <w:r>
              <w:t>ЛКК</w:t>
            </w:r>
            <w:r w:rsidRPr="446FF250">
              <w:t xml:space="preserve"> отображает личные данные пользователя, кнопки действий и </w:t>
            </w:r>
            <w:r>
              <w:t>настройки уведомлений.</w:t>
            </w:r>
          </w:p>
          <w:p w14:paraId="7E6B0B32" w14:textId="77777777" w:rsidR="00747077" w:rsidRPr="00CA4B43" w:rsidRDefault="00747077" w:rsidP="0034301D">
            <w:pPr>
              <w:pStyle w:val="17"/>
              <w:numPr>
                <w:ilvl w:val="0"/>
                <w:numId w:val="72"/>
              </w:numPr>
            </w:pPr>
            <w:r>
              <w:t>ЛКК</w:t>
            </w:r>
            <w:r w:rsidRPr="446FF250">
              <w:t xml:space="preserve"> отображает внизу блока уведомлений кнопки «Отменить» и «Сохранить».</w:t>
            </w:r>
          </w:p>
          <w:p w14:paraId="412BDA04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4A57B554" w14:textId="77777777" w:rsidR="00747077" w:rsidRPr="00CA4B43" w:rsidRDefault="00747077" w:rsidP="00747077">
            <w:pPr>
              <w:pStyle w:val="2"/>
            </w:pPr>
            <w:r>
              <w:t>отправляет сохраненные настройки уведомлений;</w:t>
            </w:r>
          </w:p>
          <w:p w14:paraId="3BBEC4B5" w14:textId="21D4243F" w:rsidR="00747077" w:rsidRPr="006E5ECA" w:rsidRDefault="00747077" w:rsidP="00747077">
            <w:pPr>
              <w:pStyle w:val="2"/>
            </w:pPr>
            <w:r>
              <w:t>выводит сообщение «подписки сохранены».</w:t>
            </w:r>
          </w:p>
        </w:tc>
      </w:tr>
      <w:tr w:rsidR="00747077" w:rsidRPr="002472CF" w14:paraId="4821F000" w14:textId="77777777" w:rsidTr="00747077">
        <w:trPr>
          <w:trHeight w:val="417"/>
        </w:trPr>
        <w:tc>
          <w:tcPr>
            <w:tcW w:w="15168" w:type="dxa"/>
            <w:gridSpan w:val="3"/>
            <w:vAlign w:val="center"/>
          </w:tcPr>
          <w:p w14:paraId="48322E2B" w14:textId="0562D3B2" w:rsidR="00747077" w:rsidRPr="006E5ECA" w:rsidRDefault="00747077" w:rsidP="00747077">
            <w:pPr>
              <w:pStyle w:val="affe"/>
            </w:pPr>
            <w:r w:rsidRPr="00CA4B43">
              <w:t>Изменение пароля</w:t>
            </w:r>
          </w:p>
        </w:tc>
      </w:tr>
      <w:tr w:rsidR="00747077" w:rsidRPr="002472CF" w14:paraId="12E95301" w14:textId="77777777" w:rsidTr="009151DD">
        <w:trPr>
          <w:trHeight w:val="70"/>
        </w:trPr>
        <w:tc>
          <w:tcPr>
            <w:tcW w:w="616" w:type="dxa"/>
            <w:vAlign w:val="center"/>
          </w:tcPr>
          <w:p w14:paraId="2409F50F" w14:textId="77777777" w:rsidR="00747077" w:rsidRPr="00686476" w:rsidRDefault="00747077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7D18AFF5" w14:textId="77777777" w:rsidR="00747077" w:rsidRPr="001C32F9" w:rsidRDefault="00747077" w:rsidP="0034301D">
            <w:pPr>
              <w:pStyle w:val="17"/>
              <w:numPr>
                <w:ilvl w:val="0"/>
                <w:numId w:val="73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4472887A" w14:textId="77777777" w:rsidR="00747077" w:rsidRPr="00CA4B43" w:rsidRDefault="00747077" w:rsidP="0034301D">
            <w:pPr>
              <w:pStyle w:val="17"/>
              <w:numPr>
                <w:ilvl w:val="0"/>
                <w:numId w:val="73"/>
              </w:numPr>
            </w:pPr>
            <w:r w:rsidRPr="446FF250">
              <w:t>Пользователь нажимает кнопку «Изменить пароль».</w:t>
            </w:r>
          </w:p>
          <w:p w14:paraId="18317482" w14:textId="77777777" w:rsidR="00747077" w:rsidRPr="00CA4B43" w:rsidRDefault="00747077" w:rsidP="0034301D">
            <w:pPr>
              <w:pStyle w:val="17"/>
              <w:numPr>
                <w:ilvl w:val="0"/>
                <w:numId w:val="73"/>
              </w:numPr>
            </w:pPr>
            <w:r w:rsidRPr="446FF250">
              <w:t>Пользователь заполняет поля.</w:t>
            </w:r>
          </w:p>
          <w:p w14:paraId="3C4F4D75" w14:textId="77777777" w:rsidR="00747077" w:rsidRPr="00CA4B43" w:rsidRDefault="00747077" w:rsidP="0034301D">
            <w:pPr>
              <w:pStyle w:val="17"/>
              <w:numPr>
                <w:ilvl w:val="0"/>
                <w:numId w:val="73"/>
              </w:numPr>
            </w:pPr>
            <w:r>
              <w:t>ЛКК</w:t>
            </w:r>
            <w:r w:rsidRPr="446FF250">
              <w:t xml:space="preserve"> в динамическом режиме отображает выполнение требований к паролю.</w:t>
            </w:r>
          </w:p>
          <w:p w14:paraId="495B5E1D" w14:textId="77777777" w:rsidR="00747077" w:rsidRPr="00CA4B43" w:rsidRDefault="00747077" w:rsidP="0034301D">
            <w:pPr>
              <w:pStyle w:val="17"/>
              <w:numPr>
                <w:ilvl w:val="0"/>
                <w:numId w:val="73"/>
              </w:numPr>
            </w:pPr>
            <w:r w:rsidRPr="446FF250">
              <w:t>Пользователь нажимает на кнопку «Сохранить».</w:t>
            </w:r>
          </w:p>
          <w:p w14:paraId="2D0B120C" w14:textId="1917D2C4" w:rsidR="00747077" w:rsidRPr="00444A8F" w:rsidRDefault="00747077" w:rsidP="00747077">
            <w:pPr>
              <w:pStyle w:val="afff"/>
            </w:pPr>
          </w:p>
        </w:tc>
        <w:tc>
          <w:tcPr>
            <w:tcW w:w="7088" w:type="dxa"/>
            <w:vAlign w:val="center"/>
          </w:tcPr>
          <w:p w14:paraId="66BD6F2D" w14:textId="77777777" w:rsidR="00747077" w:rsidRPr="00CA4B43" w:rsidRDefault="00747077" w:rsidP="0034301D">
            <w:pPr>
              <w:pStyle w:val="17"/>
              <w:numPr>
                <w:ilvl w:val="0"/>
                <w:numId w:val="74"/>
              </w:numPr>
            </w:pPr>
            <w:r>
              <w:t>ЛКК</w:t>
            </w:r>
            <w:r w:rsidRPr="446FF250">
              <w:t xml:space="preserve"> отображает личные данные пользователя и информацию о подписках и кнопки действий:</w:t>
            </w:r>
          </w:p>
          <w:p w14:paraId="0C5EF934" w14:textId="77777777" w:rsidR="00747077" w:rsidRPr="00CA4B43" w:rsidRDefault="00747077" w:rsidP="00747077">
            <w:pPr>
              <w:pStyle w:val="2"/>
            </w:pPr>
            <w:r>
              <w:t>«Изменить пароль»;</w:t>
            </w:r>
          </w:p>
          <w:p w14:paraId="328AE9ED" w14:textId="77777777" w:rsidR="00747077" w:rsidRPr="00CA4B43" w:rsidRDefault="00747077" w:rsidP="00747077">
            <w:pPr>
              <w:pStyle w:val="2"/>
            </w:pPr>
            <w:r>
              <w:t>«Выйти»;</w:t>
            </w:r>
          </w:p>
          <w:p w14:paraId="163CFF1E" w14:textId="1FD255AD" w:rsidR="00747077" w:rsidRDefault="00747077" w:rsidP="00747077">
            <w:pPr>
              <w:pStyle w:val="2"/>
            </w:pPr>
            <w:r>
              <w:t>«Удалить аккаунт».</w:t>
            </w:r>
          </w:p>
          <w:p w14:paraId="64B893F5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открывает форму смены пароля со следующими элементами:</w:t>
            </w:r>
          </w:p>
          <w:p w14:paraId="18111CDC" w14:textId="77777777" w:rsidR="00747077" w:rsidRPr="00CA4B43" w:rsidRDefault="00747077" w:rsidP="00747077">
            <w:pPr>
              <w:pStyle w:val="2"/>
            </w:pPr>
            <w:r>
              <w:t>полем для ввода старого пароля;</w:t>
            </w:r>
          </w:p>
          <w:p w14:paraId="638CEB40" w14:textId="77777777" w:rsidR="00747077" w:rsidRPr="00CA4B43" w:rsidRDefault="00747077" w:rsidP="00747077">
            <w:pPr>
              <w:pStyle w:val="2"/>
            </w:pPr>
            <w:r>
              <w:t>полем для ввода нового пароля;</w:t>
            </w:r>
          </w:p>
          <w:p w14:paraId="3029F375" w14:textId="77777777" w:rsidR="00747077" w:rsidRPr="00CA4B43" w:rsidRDefault="00747077" w:rsidP="00747077">
            <w:pPr>
              <w:pStyle w:val="2"/>
            </w:pPr>
            <w:r>
              <w:t>полем для подтверждения нового пароля;</w:t>
            </w:r>
          </w:p>
          <w:p w14:paraId="546D96FC" w14:textId="77777777" w:rsidR="00747077" w:rsidRPr="00CA4B43" w:rsidRDefault="00747077" w:rsidP="00747077">
            <w:pPr>
              <w:pStyle w:val="2"/>
            </w:pPr>
            <w:r>
              <w:t>требованиями к паролю;</w:t>
            </w:r>
          </w:p>
          <w:p w14:paraId="0B462654" w14:textId="77777777" w:rsidR="00747077" w:rsidRPr="00CA4B43" w:rsidRDefault="00747077" w:rsidP="00747077">
            <w:pPr>
              <w:pStyle w:val="2"/>
            </w:pPr>
            <w:r>
              <w:t>кнопкой «Отменить»;</w:t>
            </w:r>
          </w:p>
          <w:p w14:paraId="1D3923C2" w14:textId="77777777" w:rsidR="00747077" w:rsidRPr="00CA4B43" w:rsidRDefault="00747077" w:rsidP="00747077">
            <w:pPr>
              <w:pStyle w:val="2"/>
            </w:pPr>
            <w:r>
              <w:t>кнопкой «Сохранить».</w:t>
            </w:r>
          </w:p>
          <w:p w14:paraId="6C0FDA23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в динамическом режиме отображает выполнение требований к паролю.</w:t>
            </w:r>
          </w:p>
          <w:p w14:paraId="632D879E" w14:textId="41FD5D94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сохраняет новый пароль и выводит сообщение «Пароль обновлен».</w:t>
            </w:r>
          </w:p>
          <w:p w14:paraId="1CC028C8" w14:textId="77777777" w:rsidR="00747077" w:rsidRPr="006E5ECA" w:rsidRDefault="00747077" w:rsidP="00683379">
            <w:pPr>
              <w:pStyle w:val="afff"/>
            </w:pPr>
          </w:p>
        </w:tc>
      </w:tr>
      <w:tr w:rsidR="00747077" w:rsidRPr="002472CF" w14:paraId="2E623E84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4203FF34" w14:textId="43CF5707" w:rsidR="00747077" w:rsidRPr="006E5ECA" w:rsidRDefault="00747077" w:rsidP="00747077">
            <w:pPr>
              <w:pStyle w:val="affe"/>
            </w:pPr>
            <w:r w:rsidRPr="00CA4B43">
              <w:t>Выход из УЗ</w:t>
            </w:r>
          </w:p>
        </w:tc>
      </w:tr>
      <w:tr w:rsidR="00747077" w:rsidRPr="002472CF" w14:paraId="3F66FF7B" w14:textId="77777777" w:rsidTr="009151DD">
        <w:trPr>
          <w:trHeight w:val="70"/>
        </w:trPr>
        <w:tc>
          <w:tcPr>
            <w:tcW w:w="616" w:type="dxa"/>
            <w:vAlign w:val="center"/>
          </w:tcPr>
          <w:p w14:paraId="3705A10E" w14:textId="77777777" w:rsidR="00747077" w:rsidRPr="00686476" w:rsidRDefault="00747077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0536548B" w14:textId="77777777" w:rsidR="00747077" w:rsidRPr="001C32F9" w:rsidRDefault="00747077" w:rsidP="0034301D">
            <w:pPr>
              <w:pStyle w:val="17"/>
              <w:numPr>
                <w:ilvl w:val="0"/>
                <w:numId w:val="76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6E006B80" w14:textId="535CA941" w:rsidR="00747077" w:rsidRPr="00747077" w:rsidRDefault="00747077" w:rsidP="00747077">
            <w:pPr>
              <w:pStyle w:val="17"/>
            </w:pPr>
            <w:r w:rsidRPr="446FF250">
              <w:t>Пользователь нажимает на кнопку «Выйти»</w:t>
            </w:r>
          </w:p>
        </w:tc>
        <w:tc>
          <w:tcPr>
            <w:tcW w:w="7088" w:type="dxa"/>
            <w:vAlign w:val="center"/>
          </w:tcPr>
          <w:p w14:paraId="63ED97D3" w14:textId="77777777" w:rsidR="00747077" w:rsidRPr="00CA4B43" w:rsidRDefault="00747077" w:rsidP="0034301D">
            <w:pPr>
              <w:pStyle w:val="17"/>
              <w:numPr>
                <w:ilvl w:val="0"/>
                <w:numId w:val="75"/>
              </w:numPr>
            </w:pPr>
            <w:r>
              <w:t>ЛКК</w:t>
            </w:r>
            <w:r w:rsidRPr="446FF250">
              <w:t xml:space="preserve"> отображает личные данные пользователя и информацию о подписках и кнопки действий:</w:t>
            </w:r>
          </w:p>
          <w:p w14:paraId="2CE65418" w14:textId="77777777" w:rsidR="00747077" w:rsidRPr="00CA4B43" w:rsidRDefault="00747077" w:rsidP="00747077">
            <w:pPr>
              <w:pStyle w:val="2"/>
            </w:pPr>
            <w:r>
              <w:t>«Изменить пароль»;</w:t>
            </w:r>
          </w:p>
          <w:p w14:paraId="1B34D96A" w14:textId="77777777" w:rsidR="00747077" w:rsidRPr="00CA4B43" w:rsidRDefault="00747077" w:rsidP="00747077">
            <w:pPr>
              <w:pStyle w:val="2"/>
            </w:pPr>
            <w:r>
              <w:t>«Выйти»;</w:t>
            </w:r>
          </w:p>
          <w:p w14:paraId="55856FEE" w14:textId="77777777" w:rsidR="00747077" w:rsidRPr="00CA4B43" w:rsidRDefault="00747077" w:rsidP="00747077">
            <w:pPr>
              <w:pStyle w:val="2"/>
            </w:pPr>
            <w:r>
              <w:t>«Удалить аккаунт».</w:t>
            </w:r>
          </w:p>
          <w:p w14:paraId="21291067" w14:textId="24D5FF87" w:rsidR="00747077" w:rsidRPr="006E5ECA" w:rsidRDefault="00747077" w:rsidP="00747077">
            <w:pPr>
              <w:pStyle w:val="17"/>
            </w:pPr>
            <w:r>
              <w:t>ЛКК</w:t>
            </w:r>
            <w:r w:rsidRPr="446FF250">
              <w:t xml:space="preserve"> осуществляет выход из УЗ Пользователя.</w:t>
            </w:r>
          </w:p>
        </w:tc>
      </w:tr>
      <w:tr w:rsidR="00747077" w:rsidRPr="002472CF" w14:paraId="3AC3F783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781E3AD5" w14:textId="41CFA108" w:rsidR="00747077" w:rsidRPr="006E5ECA" w:rsidRDefault="00747077" w:rsidP="00747077">
            <w:pPr>
              <w:pStyle w:val="affe"/>
            </w:pPr>
            <w:bookmarkStart w:id="49" w:name="_Ref103670362"/>
            <w:r w:rsidRPr="00CA4B43">
              <w:lastRenderedPageBreak/>
              <w:t>Удаление УЗ</w:t>
            </w:r>
            <w:bookmarkEnd w:id="49"/>
          </w:p>
        </w:tc>
      </w:tr>
      <w:tr w:rsidR="00747077" w:rsidRPr="002472CF" w14:paraId="04F8BF2C" w14:textId="77777777" w:rsidTr="009151DD">
        <w:trPr>
          <w:trHeight w:val="70"/>
        </w:trPr>
        <w:tc>
          <w:tcPr>
            <w:tcW w:w="616" w:type="dxa"/>
            <w:vAlign w:val="center"/>
          </w:tcPr>
          <w:p w14:paraId="5831C3DC" w14:textId="77777777" w:rsidR="00747077" w:rsidRPr="00686476" w:rsidRDefault="00747077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53C5C0B6" w14:textId="77777777" w:rsidR="00747077" w:rsidRPr="001C32F9" w:rsidRDefault="00747077" w:rsidP="0034301D">
            <w:pPr>
              <w:pStyle w:val="17"/>
              <w:numPr>
                <w:ilvl w:val="0"/>
                <w:numId w:val="77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64825486" w14:textId="77777777" w:rsidR="00747077" w:rsidRPr="00CA4B43" w:rsidRDefault="00747077" w:rsidP="00747077">
            <w:pPr>
              <w:pStyle w:val="17"/>
            </w:pPr>
            <w:r w:rsidRPr="446FF250">
              <w:t>Пользователь нажимает кнопку «Удалить аккаунт».</w:t>
            </w:r>
          </w:p>
          <w:p w14:paraId="7C2F66D8" w14:textId="77777777" w:rsidR="00747077" w:rsidRPr="00CA4B43" w:rsidRDefault="00747077" w:rsidP="00747077">
            <w:pPr>
              <w:pStyle w:val="17"/>
            </w:pPr>
            <w:r w:rsidRPr="446FF250">
              <w:t>Пользователь нажимает кнопку «Да».</w:t>
            </w:r>
          </w:p>
          <w:p w14:paraId="0833A744" w14:textId="2AF6F9AA" w:rsidR="00747077" w:rsidRPr="00747077" w:rsidRDefault="00747077" w:rsidP="00747077">
            <w:pPr>
              <w:pStyle w:val="17"/>
            </w:pPr>
            <w:r>
              <w:t>Пользователь заполняет поля заявки и нажимает на кнопку «Отправить»</w:t>
            </w:r>
          </w:p>
        </w:tc>
        <w:tc>
          <w:tcPr>
            <w:tcW w:w="7088" w:type="dxa"/>
            <w:vAlign w:val="center"/>
          </w:tcPr>
          <w:p w14:paraId="069CE79F" w14:textId="77777777" w:rsidR="00747077" w:rsidRPr="00CA4B43" w:rsidRDefault="00747077" w:rsidP="0034301D">
            <w:pPr>
              <w:pStyle w:val="17"/>
              <w:numPr>
                <w:ilvl w:val="0"/>
                <w:numId w:val="78"/>
              </w:numPr>
            </w:pPr>
            <w:r>
              <w:t>ЛКК</w:t>
            </w:r>
            <w:r w:rsidRPr="446FF250">
              <w:t xml:space="preserve"> отображает личные данные пользователя и информацию о подписках и кнопки действий:</w:t>
            </w:r>
          </w:p>
          <w:p w14:paraId="4C6E8438" w14:textId="77777777" w:rsidR="00747077" w:rsidRPr="00CA4B43" w:rsidRDefault="00747077" w:rsidP="00747077">
            <w:pPr>
              <w:pStyle w:val="2"/>
            </w:pPr>
            <w:r>
              <w:t>«Изменить пароль»;</w:t>
            </w:r>
          </w:p>
          <w:p w14:paraId="46D340CB" w14:textId="77777777" w:rsidR="00747077" w:rsidRPr="00CA4B43" w:rsidRDefault="00747077" w:rsidP="00747077">
            <w:pPr>
              <w:pStyle w:val="2"/>
            </w:pPr>
            <w:r>
              <w:t>«Выйти»;</w:t>
            </w:r>
          </w:p>
          <w:p w14:paraId="31698D87" w14:textId="77777777" w:rsidR="00747077" w:rsidRPr="00CA4B43" w:rsidRDefault="00747077" w:rsidP="00747077">
            <w:pPr>
              <w:pStyle w:val="2"/>
            </w:pPr>
            <w:r>
              <w:t>«Удалить аккаунт».</w:t>
            </w:r>
          </w:p>
          <w:p w14:paraId="76727CF4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отображает модальное окно со следующими элементами:</w:t>
            </w:r>
          </w:p>
          <w:p w14:paraId="21308445" w14:textId="77777777" w:rsidR="00747077" w:rsidRPr="00CA4B43" w:rsidRDefault="00747077" w:rsidP="00747077">
            <w:pPr>
              <w:pStyle w:val="2"/>
            </w:pPr>
            <w:r>
              <w:t>текст «Вы действительно хотите удалить аккаунт?»;</w:t>
            </w:r>
          </w:p>
          <w:p w14:paraId="5D4F06A2" w14:textId="77777777" w:rsidR="00747077" w:rsidRPr="00CA4B43" w:rsidRDefault="00747077" w:rsidP="00747077">
            <w:pPr>
              <w:pStyle w:val="2"/>
            </w:pPr>
            <w:r>
              <w:t>кнопкой «Да»;</w:t>
            </w:r>
          </w:p>
          <w:p w14:paraId="3BBE5E34" w14:textId="77777777" w:rsidR="00747077" w:rsidRPr="00CA4B43" w:rsidRDefault="00747077" w:rsidP="00747077">
            <w:pPr>
              <w:pStyle w:val="2"/>
            </w:pPr>
            <w:r>
              <w:t>кнопкой «Отмена».</w:t>
            </w:r>
          </w:p>
          <w:p w14:paraId="1457A237" w14:textId="77777777" w:rsidR="00747077" w:rsidRDefault="00747077" w:rsidP="00747077">
            <w:pPr>
              <w:pStyle w:val="17"/>
            </w:pPr>
            <w:r>
              <w:t>ЛКК отображает окно создания заявки на удаление</w:t>
            </w:r>
            <w:r w:rsidRPr="446FF250">
              <w:t>.</w:t>
            </w:r>
          </w:p>
          <w:p w14:paraId="40A49519" w14:textId="5FD4B125" w:rsidR="00747077" w:rsidRPr="006E5ECA" w:rsidRDefault="00747077" w:rsidP="00747077">
            <w:pPr>
              <w:pStyle w:val="17"/>
            </w:pPr>
            <w:r>
              <w:t xml:space="preserve">ЛКК отправляет заявку на удаление в </w:t>
            </w:r>
            <w:r>
              <w:rPr>
                <w:lang w:val="en-US"/>
              </w:rPr>
              <w:t>CRM</w:t>
            </w:r>
            <w:r w:rsidRPr="00DF2AD0">
              <w:t>.</w:t>
            </w:r>
          </w:p>
        </w:tc>
      </w:tr>
      <w:tr w:rsidR="00747077" w:rsidRPr="002472CF" w14:paraId="3A46F446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0E785AFA" w14:textId="125BE6F8" w:rsidR="00747077" w:rsidRPr="006E5ECA" w:rsidRDefault="00747077" w:rsidP="00747077">
            <w:pPr>
              <w:pStyle w:val="affe"/>
            </w:pPr>
            <w:r w:rsidRPr="00CA4B43">
              <w:t>Завершение сессий</w:t>
            </w:r>
          </w:p>
        </w:tc>
      </w:tr>
      <w:tr w:rsidR="00747077" w:rsidRPr="002472CF" w14:paraId="2553DB09" w14:textId="77777777" w:rsidTr="009151DD">
        <w:trPr>
          <w:trHeight w:val="70"/>
        </w:trPr>
        <w:tc>
          <w:tcPr>
            <w:tcW w:w="616" w:type="dxa"/>
            <w:vAlign w:val="center"/>
          </w:tcPr>
          <w:p w14:paraId="4F5DF2D3" w14:textId="77777777" w:rsidR="00747077" w:rsidRPr="00686476" w:rsidRDefault="00747077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008156AF" w14:textId="77777777" w:rsidR="00747077" w:rsidRPr="001C32F9" w:rsidRDefault="00747077" w:rsidP="0034301D">
            <w:pPr>
              <w:pStyle w:val="17"/>
              <w:numPr>
                <w:ilvl w:val="0"/>
                <w:numId w:val="79"/>
              </w:numPr>
            </w:pPr>
            <w:r w:rsidRPr="001C32F9">
              <w:t>Пользователь в навигационном меню выбирает раздел «Профиль».</w:t>
            </w:r>
          </w:p>
          <w:p w14:paraId="48FE7F54" w14:textId="77777777" w:rsidR="00747077" w:rsidRPr="00CA4B43" w:rsidRDefault="00747077" w:rsidP="00747077">
            <w:pPr>
              <w:pStyle w:val="17"/>
            </w:pPr>
            <w:r w:rsidRPr="446FF250">
              <w:t>Пользователь нажимает на вкладку «Сессии».</w:t>
            </w:r>
          </w:p>
          <w:p w14:paraId="6239596C" w14:textId="4B617C33" w:rsidR="00747077" w:rsidRPr="00747077" w:rsidRDefault="00747077" w:rsidP="00747077">
            <w:pPr>
              <w:pStyle w:val="17"/>
            </w:pPr>
            <w:r w:rsidRPr="446FF250">
              <w:t>Пользователь нажимает кнопку «Завершить»</w:t>
            </w:r>
          </w:p>
        </w:tc>
        <w:tc>
          <w:tcPr>
            <w:tcW w:w="7088" w:type="dxa"/>
            <w:vAlign w:val="center"/>
          </w:tcPr>
          <w:p w14:paraId="592DE733" w14:textId="77777777" w:rsidR="00747077" w:rsidRPr="00747077" w:rsidRDefault="00747077" w:rsidP="0034301D">
            <w:pPr>
              <w:pStyle w:val="17"/>
              <w:numPr>
                <w:ilvl w:val="0"/>
                <w:numId w:val="80"/>
              </w:numPr>
            </w:pPr>
            <w:r w:rsidRPr="00747077">
              <w:t>ЛКК отображает личные данные пользователя и информацию о подписках.</w:t>
            </w:r>
          </w:p>
          <w:p w14:paraId="19176415" w14:textId="77777777" w:rsidR="00747077" w:rsidRPr="00CA4B43" w:rsidRDefault="00747077" w:rsidP="00747077">
            <w:pPr>
              <w:pStyle w:val="17"/>
            </w:pPr>
            <w:r>
              <w:t>ЛКК</w:t>
            </w:r>
            <w:r w:rsidRPr="446FF250">
              <w:t xml:space="preserve"> открывает вкладку «Сессии», на которой отображает список сессий, по каждой сессии:</w:t>
            </w:r>
          </w:p>
          <w:p w14:paraId="31674755" w14:textId="77777777" w:rsidR="00747077" w:rsidRPr="00CA4B43" w:rsidRDefault="00747077" w:rsidP="00747077">
            <w:pPr>
              <w:pStyle w:val="2"/>
            </w:pPr>
            <w:r>
              <w:t>IP;</w:t>
            </w:r>
          </w:p>
          <w:p w14:paraId="62284937" w14:textId="77777777" w:rsidR="00747077" w:rsidRPr="00CA4B43" w:rsidRDefault="00747077" w:rsidP="00747077">
            <w:pPr>
              <w:pStyle w:val="2"/>
            </w:pPr>
            <w:r>
              <w:t>название ОС;</w:t>
            </w:r>
          </w:p>
          <w:p w14:paraId="3E8DABCE" w14:textId="77777777" w:rsidR="00747077" w:rsidRPr="00CA4B43" w:rsidRDefault="00747077" w:rsidP="00747077">
            <w:pPr>
              <w:pStyle w:val="2"/>
            </w:pPr>
            <w:r>
              <w:t>статус;</w:t>
            </w:r>
          </w:p>
          <w:p w14:paraId="5C04DC18" w14:textId="77777777" w:rsidR="00747077" w:rsidRPr="00CA4B43" w:rsidRDefault="00747077" w:rsidP="00747077">
            <w:pPr>
              <w:pStyle w:val="2"/>
            </w:pPr>
            <w:r>
              <w:t>кнопку «Завершить».</w:t>
            </w:r>
          </w:p>
          <w:p w14:paraId="4D287D18" w14:textId="797F2CBB" w:rsidR="00747077" w:rsidRPr="006E5ECA" w:rsidRDefault="00747077" w:rsidP="00747077">
            <w:pPr>
              <w:pStyle w:val="17"/>
            </w:pPr>
            <w:r>
              <w:t>ЛКК</w:t>
            </w:r>
            <w:r w:rsidRPr="446FF250">
              <w:t xml:space="preserve"> завершает выбранную сессию</w:t>
            </w:r>
          </w:p>
        </w:tc>
      </w:tr>
      <w:tr w:rsidR="00747077" w:rsidRPr="002472CF" w14:paraId="6BA496AC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1B216822" w14:textId="446BDEE1" w:rsidR="00747077" w:rsidRPr="006E5ECA" w:rsidRDefault="00747077" w:rsidP="00747077">
            <w:pPr>
              <w:pStyle w:val="affe"/>
            </w:pPr>
            <w:bookmarkStart w:id="50" w:name="_Ref116576248"/>
            <w:r>
              <w:t>Предоставление доступа к УЗ под определенной ролью</w:t>
            </w:r>
            <w:bookmarkEnd w:id="50"/>
          </w:p>
        </w:tc>
      </w:tr>
      <w:tr w:rsidR="00747077" w:rsidRPr="002472CF" w14:paraId="7A6264F2" w14:textId="77777777" w:rsidTr="009151DD">
        <w:trPr>
          <w:trHeight w:val="70"/>
        </w:trPr>
        <w:tc>
          <w:tcPr>
            <w:tcW w:w="616" w:type="dxa"/>
            <w:vAlign w:val="center"/>
          </w:tcPr>
          <w:p w14:paraId="798B42CB" w14:textId="77777777" w:rsidR="00747077" w:rsidRPr="00686476" w:rsidRDefault="00747077" w:rsidP="0034301D">
            <w:pPr>
              <w:pStyle w:val="a1"/>
              <w:numPr>
                <w:ilvl w:val="0"/>
                <w:numId w:val="60"/>
              </w:numPr>
            </w:pPr>
          </w:p>
        </w:tc>
        <w:tc>
          <w:tcPr>
            <w:tcW w:w="7464" w:type="dxa"/>
          </w:tcPr>
          <w:p w14:paraId="0D05E0C8" w14:textId="77777777" w:rsidR="00747077" w:rsidRPr="002E7941" w:rsidRDefault="00747077" w:rsidP="0034301D">
            <w:pPr>
              <w:pStyle w:val="17"/>
              <w:numPr>
                <w:ilvl w:val="0"/>
                <w:numId w:val="81"/>
              </w:numPr>
            </w:pPr>
            <w:r w:rsidRPr="002E7941">
              <w:t>Пользователь открывает раздел «Профиль» из навигационного меню.</w:t>
            </w:r>
          </w:p>
          <w:p w14:paraId="7DD83460" w14:textId="77777777" w:rsidR="00747077" w:rsidRDefault="00747077" w:rsidP="00742204">
            <w:pPr>
              <w:pStyle w:val="17"/>
            </w:pPr>
            <w:r>
              <w:t>Пользователь открывает раздел для предоставления доступа к УЗ.</w:t>
            </w:r>
          </w:p>
          <w:p w14:paraId="3D5841E8" w14:textId="77777777" w:rsidR="00747077" w:rsidRDefault="00747077" w:rsidP="00742204">
            <w:pPr>
              <w:pStyle w:val="17"/>
            </w:pPr>
            <w:r>
              <w:t>Пользователь инициирует предоставление доступа к УЗ</w:t>
            </w:r>
            <w:r w:rsidRPr="446FF250">
              <w:t>.</w:t>
            </w:r>
          </w:p>
          <w:p w14:paraId="5F2AF9A5" w14:textId="77777777" w:rsidR="00747077" w:rsidRPr="00CA4B43" w:rsidRDefault="00747077" w:rsidP="00742204">
            <w:pPr>
              <w:pStyle w:val="17"/>
            </w:pPr>
            <w:r>
              <w:t>Пользователь указывает данные Исполнителя, которому предоставляет доступ.</w:t>
            </w:r>
          </w:p>
          <w:p w14:paraId="14B4068E" w14:textId="77777777" w:rsidR="00747077" w:rsidRDefault="00747077" w:rsidP="00742204">
            <w:pPr>
              <w:pStyle w:val="17"/>
            </w:pPr>
            <w:r>
              <w:t>Пользователь выбирает роль для доступа к УЗ.</w:t>
            </w:r>
          </w:p>
          <w:p w14:paraId="596C21DE" w14:textId="77777777" w:rsidR="00747077" w:rsidRDefault="00747077" w:rsidP="00742204">
            <w:pPr>
              <w:pStyle w:val="17"/>
            </w:pPr>
            <w:r>
              <w:t>Пользователь подтверждает выдачу доступа.</w:t>
            </w:r>
          </w:p>
          <w:p w14:paraId="6E8E6EB6" w14:textId="209F9E65" w:rsidR="00747077" w:rsidRPr="00444A8F" w:rsidRDefault="00747077" w:rsidP="00747077">
            <w:pPr>
              <w:pStyle w:val="afff"/>
            </w:pPr>
          </w:p>
        </w:tc>
        <w:tc>
          <w:tcPr>
            <w:tcW w:w="7088" w:type="dxa"/>
            <w:vAlign w:val="center"/>
          </w:tcPr>
          <w:p w14:paraId="708913C1" w14:textId="77777777" w:rsidR="00742204" w:rsidRPr="00742204" w:rsidRDefault="00742204" w:rsidP="0034301D">
            <w:pPr>
              <w:pStyle w:val="17"/>
              <w:numPr>
                <w:ilvl w:val="0"/>
                <w:numId w:val="82"/>
              </w:numPr>
            </w:pPr>
            <w:r w:rsidRPr="00742204">
              <w:t>ЛКК отображает данные профиля.</w:t>
            </w:r>
          </w:p>
          <w:p w14:paraId="6457FF90" w14:textId="77777777" w:rsidR="00742204" w:rsidRPr="00742204" w:rsidRDefault="00742204" w:rsidP="00742204">
            <w:pPr>
              <w:pStyle w:val="17"/>
            </w:pPr>
            <w:r w:rsidRPr="00742204">
              <w:t>ЛКК отображает информацию о выданных доступах к УЗ.</w:t>
            </w:r>
          </w:p>
          <w:p w14:paraId="463F0AF1" w14:textId="77777777" w:rsidR="00742204" w:rsidRPr="00742204" w:rsidRDefault="00742204" w:rsidP="00742204">
            <w:pPr>
              <w:pStyle w:val="17"/>
            </w:pPr>
            <w:r w:rsidRPr="00742204">
              <w:t>ЛКК просит указать данные Исполнителя: телефон/</w:t>
            </w:r>
            <w:r w:rsidRPr="00742204">
              <w:rPr>
                <w:lang w:val="en-US"/>
              </w:rPr>
              <w:t>e</w:t>
            </w:r>
            <w:r w:rsidRPr="00742204">
              <w:t>-</w:t>
            </w:r>
            <w:r w:rsidRPr="00742204">
              <w:rPr>
                <w:lang w:val="en-US"/>
              </w:rPr>
              <w:t>mail</w:t>
            </w:r>
            <w:r w:rsidRPr="00742204">
              <w:t>.</w:t>
            </w:r>
          </w:p>
          <w:p w14:paraId="15D1642A" w14:textId="77777777" w:rsidR="00742204" w:rsidRDefault="00742204" w:rsidP="00742204">
            <w:pPr>
              <w:pStyle w:val="17"/>
            </w:pPr>
            <w:r>
              <w:t>ЛКК проверяет наличие УЗ с такими данными.</w:t>
            </w:r>
          </w:p>
          <w:p w14:paraId="1CFC59EE" w14:textId="77777777" w:rsidR="00742204" w:rsidRDefault="00742204" w:rsidP="00742204">
            <w:pPr>
              <w:pStyle w:val="17"/>
            </w:pPr>
            <w:r>
              <w:t>ЛКК отображает данные Исполнителя, которому будет предоставлен доступ:</w:t>
            </w:r>
          </w:p>
          <w:p w14:paraId="1812BB8E" w14:textId="77777777" w:rsidR="00742204" w:rsidRDefault="00742204" w:rsidP="00742204">
            <w:pPr>
              <w:pStyle w:val="2"/>
            </w:pPr>
            <w:r>
              <w:t>«Наименование организации», если доступ предоставляется ЮЛ;</w:t>
            </w:r>
          </w:p>
          <w:p w14:paraId="21B203FD" w14:textId="77777777" w:rsidR="00742204" w:rsidRDefault="00742204" w:rsidP="00742204">
            <w:pPr>
              <w:pStyle w:val="2"/>
            </w:pPr>
            <w:r>
              <w:t>«ФИО», если доступ предоставляется ФЛ.</w:t>
            </w:r>
          </w:p>
          <w:p w14:paraId="216E419C" w14:textId="77777777" w:rsidR="00742204" w:rsidRDefault="00742204" w:rsidP="00742204">
            <w:pPr>
              <w:pStyle w:val="2"/>
            </w:pPr>
            <w:r>
              <w:t>ЛКК предлагает выбрать роль для доступа к УЗ или задать настройки доступа самостоятельно.</w:t>
            </w:r>
          </w:p>
          <w:p w14:paraId="268C47B5" w14:textId="77777777" w:rsidR="00742204" w:rsidRDefault="00742204" w:rsidP="00742204">
            <w:pPr>
              <w:pStyle w:val="2"/>
            </w:pPr>
            <w:r>
              <w:t>ЛКК предоставляет доступ к УЗ Исполнителю в соответствии с заданными правами.</w:t>
            </w:r>
          </w:p>
          <w:p w14:paraId="27E0A790" w14:textId="6EA7BB60" w:rsidR="00742204" w:rsidRDefault="00742204" w:rsidP="00742204">
            <w:pPr>
              <w:pStyle w:val="17"/>
            </w:pPr>
            <w:r>
              <w:lastRenderedPageBreak/>
              <w:t>ЛКК отправляет уведомление Исполнителю о выдаче доступа к УЗ.</w:t>
            </w:r>
          </w:p>
          <w:p w14:paraId="453E3C76" w14:textId="77777777" w:rsidR="00742204" w:rsidRDefault="00742204" w:rsidP="00683379">
            <w:pPr>
              <w:pStyle w:val="afff"/>
            </w:pPr>
          </w:p>
          <w:p w14:paraId="3E606830" w14:textId="77A30D32" w:rsidR="00747077" w:rsidRDefault="00747077" w:rsidP="00683379">
            <w:pPr>
              <w:pStyle w:val="afff"/>
            </w:pPr>
            <w:r>
              <w:t>Состав формы:</w:t>
            </w:r>
          </w:p>
          <w:p w14:paraId="42D84612" w14:textId="7FA25A19" w:rsidR="00747077" w:rsidRDefault="00747077" w:rsidP="00742204">
            <w:pPr>
              <w:pStyle w:val="13"/>
            </w:pPr>
            <w:r>
              <w:t>Пользователь</w:t>
            </w:r>
            <w:r w:rsidR="00742204">
              <w:t>.</w:t>
            </w:r>
          </w:p>
          <w:p w14:paraId="7E04E818" w14:textId="12676C1E" w:rsidR="00747077" w:rsidRDefault="00747077" w:rsidP="00742204">
            <w:pPr>
              <w:pStyle w:val="13"/>
            </w:pPr>
            <w:r>
              <w:t>Доступ</w:t>
            </w:r>
            <w:r w:rsidR="00742204">
              <w:t>.</w:t>
            </w:r>
          </w:p>
          <w:p w14:paraId="1D48CC78" w14:textId="24AB7844" w:rsidR="00747077" w:rsidRDefault="00747077" w:rsidP="00742204">
            <w:pPr>
              <w:pStyle w:val="13"/>
            </w:pPr>
            <w:r>
              <w:t>Роль</w:t>
            </w:r>
            <w:r w:rsidR="00742204">
              <w:t>.</w:t>
            </w:r>
          </w:p>
          <w:p w14:paraId="0CD8D2DE" w14:textId="61319979" w:rsidR="00747077" w:rsidRDefault="00747077" w:rsidP="00742204">
            <w:pPr>
              <w:pStyle w:val="13"/>
            </w:pPr>
            <w:r>
              <w:t>Иконка «Корзина»</w:t>
            </w:r>
            <w:r w:rsidR="00742204">
              <w:t>.</w:t>
            </w:r>
          </w:p>
          <w:p w14:paraId="73A90976" w14:textId="46D9AFD1" w:rsidR="00747077" w:rsidRDefault="00747077" w:rsidP="00742204">
            <w:pPr>
              <w:pStyle w:val="13"/>
            </w:pPr>
            <w:r>
              <w:t>Кнопка «Добавить пользователя»</w:t>
            </w:r>
            <w:r w:rsidR="00742204">
              <w:t>.</w:t>
            </w:r>
          </w:p>
          <w:p w14:paraId="49A65318" w14:textId="283ABE3E" w:rsidR="00747077" w:rsidRDefault="00747077" w:rsidP="00742204">
            <w:pPr>
              <w:pStyle w:val="13"/>
            </w:pPr>
            <w:r>
              <w:t>Телефон/E-mail</w:t>
            </w:r>
            <w:r w:rsidR="00742204">
              <w:t>.</w:t>
            </w:r>
          </w:p>
          <w:p w14:paraId="0CCEAA58" w14:textId="70A117C7" w:rsidR="00747077" w:rsidRDefault="00747077" w:rsidP="00742204">
            <w:pPr>
              <w:pStyle w:val="13"/>
            </w:pPr>
            <w:r>
              <w:t>Роль</w:t>
            </w:r>
            <w:r w:rsidR="00742204">
              <w:t>.</w:t>
            </w:r>
          </w:p>
          <w:p w14:paraId="6F69B7A6" w14:textId="6F1A2387" w:rsidR="00747077" w:rsidRDefault="00747077" w:rsidP="00742204">
            <w:pPr>
              <w:pStyle w:val="13"/>
            </w:pPr>
            <w:r>
              <w:t>Список функций</w:t>
            </w:r>
            <w:r w:rsidR="00742204">
              <w:t>.</w:t>
            </w:r>
          </w:p>
          <w:p w14:paraId="45B758A9" w14:textId="58D1E428" w:rsidR="00747077" w:rsidRDefault="00747077" w:rsidP="00742204">
            <w:pPr>
              <w:pStyle w:val="13"/>
            </w:pPr>
            <w:r>
              <w:t>Кнопка «Закрыть»</w:t>
            </w:r>
            <w:r w:rsidR="00742204">
              <w:t>.</w:t>
            </w:r>
          </w:p>
          <w:p w14:paraId="693A3DD1" w14:textId="25D120E4" w:rsidR="00747077" w:rsidRPr="006E5ECA" w:rsidRDefault="00747077" w:rsidP="00742204">
            <w:pPr>
              <w:pStyle w:val="13"/>
            </w:pPr>
            <w:r>
              <w:t>Кнопка «Сохранить»</w:t>
            </w:r>
          </w:p>
        </w:tc>
      </w:tr>
    </w:tbl>
    <w:p w14:paraId="2CADCCA2" w14:textId="7F720804" w:rsidR="00953D62" w:rsidRDefault="00953D62" w:rsidP="00953D62">
      <w:pPr>
        <w:pStyle w:val="33"/>
      </w:pPr>
      <w:bookmarkStart w:id="51" w:name="_Toc147501489"/>
      <w:r w:rsidRPr="002472CF">
        <w:lastRenderedPageBreak/>
        <w:t xml:space="preserve">Проверка </w:t>
      </w:r>
      <w:r>
        <w:t>реализации требований к подсистеме «Роли и доступы»</w:t>
      </w:r>
      <w:bookmarkEnd w:id="51"/>
    </w:p>
    <w:p w14:paraId="22902C0F" w14:textId="24ED06AE" w:rsidR="00953D62" w:rsidRDefault="00953D62" w:rsidP="00953D62">
      <w:pPr>
        <w:pStyle w:val="a5"/>
      </w:pPr>
      <w:r>
        <w:t>В таблице</w:t>
      </w:r>
      <w:r w:rsidR="00742204">
        <w:t xml:space="preserve"> </w:t>
      </w:r>
      <w:r w:rsidR="00742204">
        <w:fldChar w:fldCharType="begin"/>
      </w:r>
      <w:r w:rsidR="00742204">
        <w:instrText xml:space="preserve"> REF _Ref147494018 \h</w:instrText>
      </w:r>
      <w:r w:rsidR="00742204" w:rsidRPr="00742204">
        <w:instrText>\#\0</w:instrText>
      </w:r>
      <w:r w:rsidR="00742204">
        <w:instrText xml:space="preserve"> </w:instrText>
      </w:r>
      <w:r w:rsidR="00742204">
        <w:fldChar w:fldCharType="separate"/>
      </w:r>
      <w:r w:rsidR="004536F9">
        <w:t>11</w:t>
      </w:r>
      <w:r w:rsidR="00742204">
        <w:fldChar w:fldCharType="end"/>
      </w:r>
      <w:r>
        <w:t xml:space="preserve"> представлены методики проверки выполнения требований к подсистеме «Роли и доступы».</w:t>
      </w:r>
    </w:p>
    <w:p w14:paraId="0FF70C30" w14:textId="756A932F" w:rsidR="00953D62" w:rsidRPr="006E5ECA" w:rsidRDefault="00953D62" w:rsidP="00953D62">
      <w:pPr>
        <w:pStyle w:val="affd"/>
      </w:pPr>
      <w:bookmarkStart w:id="52" w:name="_Ref147494018"/>
      <w:r>
        <w:t xml:space="preserve">Таблица </w:t>
      </w:r>
      <w:fldSimple w:instr=" SEQ Таблица \* ARABIC ">
        <w:r w:rsidR="004536F9">
          <w:rPr>
            <w:noProof/>
          </w:rPr>
          <w:t>11</w:t>
        </w:r>
      </w:fldSimple>
      <w:r>
        <w:t xml:space="preserve"> – Методика проверки реализации </w:t>
      </w:r>
      <w:bookmarkEnd w:id="52"/>
      <w:r w:rsidR="00742204">
        <w:t>требований к подсистеме «Роли и доступы»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2B873ED1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139B4945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4756A442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1E86568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742204" w:rsidRPr="002472CF" w14:paraId="0C3FBB25" w14:textId="77777777" w:rsidTr="00742204">
        <w:trPr>
          <w:trHeight w:val="402"/>
        </w:trPr>
        <w:tc>
          <w:tcPr>
            <w:tcW w:w="15168" w:type="dxa"/>
            <w:gridSpan w:val="3"/>
            <w:vAlign w:val="center"/>
          </w:tcPr>
          <w:p w14:paraId="2163C9C1" w14:textId="31757E53" w:rsidR="00742204" w:rsidRPr="002B2AEF" w:rsidRDefault="00742204" w:rsidP="00742204">
            <w:pPr>
              <w:pStyle w:val="affe"/>
            </w:pPr>
            <w:r>
              <w:t>Требования к экранным формам</w:t>
            </w:r>
          </w:p>
        </w:tc>
      </w:tr>
      <w:tr w:rsidR="00953D62" w:rsidRPr="002472CF" w14:paraId="4F201E8B" w14:textId="77777777" w:rsidTr="009E64BE">
        <w:trPr>
          <w:trHeight w:val="70"/>
        </w:trPr>
        <w:tc>
          <w:tcPr>
            <w:tcW w:w="616" w:type="dxa"/>
            <w:vAlign w:val="center"/>
          </w:tcPr>
          <w:p w14:paraId="7BA9E088" w14:textId="77777777" w:rsidR="00953D62" w:rsidRPr="00686476" w:rsidRDefault="00953D62" w:rsidP="0034301D">
            <w:pPr>
              <w:pStyle w:val="a1"/>
              <w:numPr>
                <w:ilvl w:val="0"/>
                <w:numId w:val="83"/>
              </w:numPr>
            </w:pPr>
          </w:p>
        </w:tc>
        <w:tc>
          <w:tcPr>
            <w:tcW w:w="7464" w:type="dxa"/>
          </w:tcPr>
          <w:p w14:paraId="3F17C581" w14:textId="66ACC708" w:rsidR="00953D62" w:rsidRPr="00742204" w:rsidRDefault="00742204" w:rsidP="00742204">
            <w:pPr>
              <w:pStyle w:val="afff"/>
            </w:pPr>
            <w:r>
              <w:t>Перейти на форму «Роли и доступы»</w:t>
            </w:r>
          </w:p>
        </w:tc>
        <w:tc>
          <w:tcPr>
            <w:tcW w:w="7088" w:type="dxa"/>
            <w:vAlign w:val="center"/>
          </w:tcPr>
          <w:p w14:paraId="3BC3273E" w14:textId="1F4B1ED4" w:rsidR="00953D62" w:rsidRDefault="00742204" w:rsidP="00742204">
            <w:pPr>
              <w:pStyle w:val="afff"/>
            </w:pPr>
            <w:r>
              <w:t>Состав элементов формы «</w:t>
            </w:r>
            <w:r>
              <w:rPr>
                <w:lang w:eastAsia="x-none"/>
              </w:rPr>
              <w:t>Список доступных аккаунтов для переключения»</w:t>
            </w:r>
            <w:r>
              <w:t>:</w:t>
            </w:r>
          </w:p>
          <w:p w14:paraId="5284B240" w14:textId="1FEA6311" w:rsidR="00742204" w:rsidRDefault="00742204" w:rsidP="00742204">
            <w:pPr>
              <w:pStyle w:val="13"/>
            </w:pPr>
            <w:r>
              <w:t>Кнопка «Добавить доступ».</w:t>
            </w:r>
          </w:p>
          <w:p w14:paraId="47B71F0F" w14:textId="7DE73D0E" w:rsidR="00742204" w:rsidRDefault="00742204" w:rsidP="00742204">
            <w:pPr>
              <w:pStyle w:val="13"/>
            </w:pPr>
            <w:r>
              <w:t>Кнопка «Создать роль».</w:t>
            </w:r>
          </w:p>
          <w:p w14:paraId="572F6C2C" w14:textId="2B1E3B49" w:rsidR="00742204" w:rsidRDefault="00742204" w:rsidP="00742204">
            <w:pPr>
              <w:pStyle w:val="13"/>
            </w:pPr>
            <w:r>
              <w:t>Кнопка «Удалить доступ».</w:t>
            </w:r>
          </w:p>
          <w:p w14:paraId="5155B923" w14:textId="41D51EAF" w:rsidR="00742204" w:rsidRDefault="00742204" w:rsidP="00742204">
            <w:pPr>
              <w:pStyle w:val="13"/>
            </w:pPr>
            <w:r>
              <w:t>Кнопка «Редактировать».</w:t>
            </w:r>
          </w:p>
          <w:p w14:paraId="60AC55CB" w14:textId="2806FE23" w:rsidR="00742204" w:rsidRDefault="00742204" w:rsidP="00742204">
            <w:pPr>
              <w:pStyle w:val="13"/>
            </w:pPr>
            <w:r>
              <w:t>Элемент в списке «Роли».</w:t>
            </w:r>
          </w:p>
          <w:p w14:paraId="6B50A771" w14:textId="77777777" w:rsidR="00742204" w:rsidRDefault="00742204" w:rsidP="00742204">
            <w:pPr>
              <w:pStyle w:val="13"/>
            </w:pPr>
            <w:r>
              <w:t>Поле «Поиск по имени».</w:t>
            </w:r>
          </w:p>
          <w:p w14:paraId="0F3C28FF" w14:textId="77777777" w:rsidR="00742204" w:rsidRDefault="00742204" w:rsidP="00742204">
            <w:pPr>
              <w:pStyle w:val="13"/>
              <w:numPr>
                <w:ilvl w:val="0"/>
                <w:numId w:val="0"/>
              </w:numPr>
              <w:ind w:left="397" w:hanging="284"/>
              <w:rPr>
                <w:lang w:eastAsia="x-none"/>
              </w:rPr>
            </w:pPr>
            <w:r>
              <w:t>Состав форм «</w:t>
            </w:r>
            <w:r>
              <w:rPr>
                <w:lang w:eastAsia="x-none"/>
              </w:rPr>
              <w:t>Добавление доступа»:</w:t>
            </w:r>
          </w:p>
          <w:p w14:paraId="1DCC3CF3" w14:textId="181541C0" w:rsidR="00742204" w:rsidRDefault="00742204" w:rsidP="00742204">
            <w:pPr>
              <w:pStyle w:val="13"/>
            </w:pPr>
            <w:r>
              <w:t>Поле «Пользователь».</w:t>
            </w:r>
          </w:p>
          <w:p w14:paraId="3F4AF152" w14:textId="028824EA" w:rsidR="00742204" w:rsidRDefault="00742204" w:rsidP="00742204">
            <w:pPr>
              <w:pStyle w:val="13"/>
            </w:pPr>
            <w:r>
              <w:t>Поле «Роль».</w:t>
            </w:r>
          </w:p>
          <w:p w14:paraId="3918B5B9" w14:textId="3BFCE765" w:rsidR="00742204" w:rsidRDefault="00742204" w:rsidP="00742204">
            <w:pPr>
              <w:pStyle w:val="13"/>
            </w:pPr>
            <w:r>
              <w:lastRenderedPageBreak/>
              <w:t>Кнопка «Отменить».</w:t>
            </w:r>
          </w:p>
          <w:p w14:paraId="5D3726BE" w14:textId="77777777" w:rsidR="00742204" w:rsidRDefault="00742204" w:rsidP="00742204">
            <w:pPr>
              <w:pStyle w:val="13"/>
            </w:pPr>
            <w:r>
              <w:t>Кнопка «Удалить доступ».</w:t>
            </w:r>
          </w:p>
          <w:p w14:paraId="218AC976" w14:textId="77777777" w:rsidR="00742204" w:rsidRDefault="00742204" w:rsidP="00742204">
            <w:pPr>
              <w:pStyle w:val="13"/>
              <w:numPr>
                <w:ilvl w:val="0"/>
                <w:numId w:val="0"/>
              </w:numPr>
              <w:ind w:left="397" w:hanging="284"/>
            </w:pPr>
            <w:r>
              <w:t>Состав формы «Создание роли»:</w:t>
            </w:r>
          </w:p>
          <w:p w14:paraId="7F201EF9" w14:textId="14B00ACD" w:rsidR="00742204" w:rsidRDefault="00742204" w:rsidP="00742204">
            <w:pPr>
              <w:pStyle w:val="13"/>
            </w:pPr>
            <w:r>
              <w:t>Поле «Наименование роли».</w:t>
            </w:r>
          </w:p>
          <w:p w14:paraId="0E5125F4" w14:textId="1B192AEC" w:rsidR="00742204" w:rsidRDefault="00742204" w:rsidP="00742204">
            <w:pPr>
              <w:pStyle w:val="13"/>
            </w:pPr>
            <w:r>
              <w:t>Навигационный виджет.</w:t>
            </w:r>
          </w:p>
          <w:p w14:paraId="5A29BFE8" w14:textId="409B264D" w:rsidR="00742204" w:rsidRDefault="00742204" w:rsidP="00742204">
            <w:pPr>
              <w:pStyle w:val="13"/>
            </w:pPr>
            <w:r>
              <w:t>Блок «Профиль».</w:t>
            </w:r>
          </w:p>
          <w:p w14:paraId="0EB3FEF3" w14:textId="2F905622" w:rsidR="00742204" w:rsidRDefault="00742204" w:rsidP="00742204">
            <w:pPr>
              <w:pStyle w:val="13"/>
            </w:pPr>
            <w:r>
              <w:t>Блок «Договоры ТП».</w:t>
            </w:r>
          </w:p>
          <w:p w14:paraId="2A4877B0" w14:textId="4F452B3F" w:rsidR="00742204" w:rsidRDefault="00742204" w:rsidP="00742204">
            <w:pPr>
              <w:pStyle w:val="13"/>
            </w:pPr>
            <w:r>
              <w:t>Блок «Договоры ЕРЦ».</w:t>
            </w:r>
          </w:p>
          <w:p w14:paraId="39245263" w14:textId="2B98E202" w:rsidR="00742204" w:rsidRDefault="00742204" w:rsidP="00742204">
            <w:pPr>
              <w:pStyle w:val="13"/>
            </w:pPr>
            <w:r>
              <w:t>Блок «Соглашения о реструктуризации».</w:t>
            </w:r>
          </w:p>
          <w:p w14:paraId="41796353" w14:textId="23234391" w:rsidR="00742204" w:rsidRDefault="00742204" w:rsidP="00742204">
            <w:pPr>
              <w:pStyle w:val="13"/>
            </w:pPr>
            <w:r>
              <w:t>Блок «Показания».</w:t>
            </w:r>
          </w:p>
          <w:p w14:paraId="68E44C4E" w14:textId="1AE3C72D" w:rsidR="00742204" w:rsidRDefault="00742204" w:rsidP="00742204">
            <w:pPr>
              <w:pStyle w:val="13"/>
            </w:pPr>
            <w:r>
              <w:t>Блок «История».</w:t>
            </w:r>
          </w:p>
          <w:p w14:paraId="19502E6B" w14:textId="2F5CD759" w:rsidR="00742204" w:rsidRDefault="00742204" w:rsidP="00742204">
            <w:pPr>
              <w:pStyle w:val="13"/>
            </w:pPr>
            <w:r>
              <w:t>Блок «Платежные карты и автоплатежи».</w:t>
            </w:r>
          </w:p>
          <w:p w14:paraId="34118FCB" w14:textId="17BE4E8C" w:rsidR="00742204" w:rsidRDefault="00742204" w:rsidP="00742204">
            <w:pPr>
              <w:pStyle w:val="13"/>
            </w:pPr>
            <w:r>
              <w:t>Блок «Переплаты».</w:t>
            </w:r>
          </w:p>
          <w:p w14:paraId="20C63F2E" w14:textId="7AD802D5" w:rsidR="00742204" w:rsidRDefault="00742204" w:rsidP="00742204">
            <w:pPr>
              <w:pStyle w:val="13"/>
            </w:pPr>
            <w:r>
              <w:t>Блок «Обращения».</w:t>
            </w:r>
          </w:p>
          <w:p w14:paraId="707298C8" w14:textId="4BF1AB80" w:rsidR="00742204" w:rsidRDefault="00742204" w:rsidP="00742204">
            <w:pPr>
              <w:pStyle w:val="13"/>
            </w:pPr>
            <w:r>
              <w:t>Блок «Услуги».</w:t>
            </w:r>
          </w:p>
          <w:p w14:paraId="775C1F06" w14:textId="58B9FCF7" w:rsidR="00742204" w:rsidRDefault="00742204" w:rsidP="00742204">
            <w:pPr>
              <w:pStyle w:val="13"/>
            </w:pPr>
            <w:r>
              <w:t>Блок «Опросы».</w:t>
            </w:r>
          </w:p>
          <w:p w14:paraId="241F1873" w14:textId="114D2CBD" w:rsidR="00742204" w:rsidRDefault="00742204" w:rsidP="00742204">
            <w:pPr>
              <w:pStyle w:val="13"/>
            </w:pPr>
            <w:r>
              <w:t>Блок «Уведомления».</w:t>
            </w:r>
          </w:p>
          <w:p w14:paraId="57F9C393" w14:textId="722A734F" w:rsidR="00742204" w:rsidRDefault="00742204" w:rsidP="00742204">
            <w:pPr>
              <w:pStyle w:val="13"/>
            </w:pPr>
            <w:r>
              <w:t>Блок «Субабоненты».</w:t>
            </w:r>
          </w:p>
          <w:p w14:paraId="23D0C967" w14:textId="619686E6" w:rsidR="00742204" w:rsidRDefault="00742204" w:rsidP="00742204">
            <w:pPr>
              <w:pStyle w:val="13"/>
            </w:pPr>
            <w:r>
              <w:t>Кнопка «Отменить изменения».</w:t>
            </w:r>
          </w:p>
          <w:p w14:paraId="1BCB3695" w14:textId="66C2004A" w:rsidR="00742204" w:rsidRDefault="00742204" w:rsidP="00742204">
            <w:pPr>
              <w:pStyle w:val="13"/>
            </w:pPr>
            <w:r>
              <w:t>Кнопка «Сохранить изменения».</w:t>
            </w:r>
          </w:p>
          <w:p w14:paraId="0E00C8B2" w14:textId="5DF9B484" w:rsidR="00742204" w:rsidRPr="006E5ECA" w:rsidRDefault="00742204" w:rsidP="00742204">
            <w:pPr>
              <w:pStyle w:val="13"/>
            </w:pPr>
            <w:r>
              <w:t>Кнопка «Удалить роль»</w:t>
            </w:r>
          </w:p>
        </w:tc>
      </w:tr>
      <w:tr w:rsidR="00742204" w:rsidRPr="002472CF" w14:paraId="43665AF6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377CA22D" w14:textId="6056FC0C" w:rsidR="00742204" w:rsidRPr="006E5ECA" w:rsidRDefault="00742204" w:rsidP="00742204">
            <w:pPr>
              <w:pStyle w:val="affe"/>
            </w:pPr>
            <w:r>
              <w:lastRenderedPageBreak/>
              <w:t>Просмотр ролей и роли</w:t>
            </w:r>
          </w:p>
        </w:tc>
      </w:tr>
      <w:tr w:rsidR="00742204" w:rsidRPr="002472CF" w14:paraId="68319596" w14:textId="77777777" w:rsidTr="009E64BE">
        <w:trPr>
          <w:trHeight w:val="70"/>
        </w:trPr>
        <w:tc>
          <w:tcPr>
            <w:tcW w:w="616" w:type="dxa"/>
            <w:vAlign w:val="center"/>
          </w:tcPr>
          <w:p w14:paraId="36240BA6" w14:textId="77777777" w:rsidR="00742204" w:rsidRPr="00686476" w:rsidRDefault="00742204" w:rsidP="0034301D">
            <w:pPr>
              <w:pStyle w:val="a1"/>
              <w:numPr>
                <w:ilvl w:val="0"/>
                <w:numId w:val="83"/>
              </w:numPr>
            </w:pPr>
          </w:p>
        </w:tc>
        <w:tc>
          <w:tcPr>
            <w:tcW w:w="7464" w:type="dxa"/>
          </w:tcPr>
          <w:p w14:paraId="41FB6C5F" w14:textId="77777777" w:rsidR="00742204" w:rsidRDefault="00742204" w:rsidP="0034301D">
            <w:pPr>
              <w:pStyle w:val="17"/>
              <w:numPr>
                <w:ilvl w:val="0"/>
                <w:numId w:val="84"/>
              </w:numPr>
            </w:pPr>
            <w:r w:rsidRPr="001C32F9">
              <w:t>Пользователь в навигационном меню</w:t>
            </w:r>
            <w:r>
              <w:t xml:space="preserve"> профиля</w:t>
            </w:r>
            <w:r w:rsidRPr="001C32F9">
              <w:t xml:space="preserve"> выбирает раздел «</w:t>
            </w:r>
            <w:r>
              <w:t>Роли и доступы</w:t>
            </w:r>
            <w:r w:rsidRPr="001C32F9">
              <w:t>».</w:t>
            </w:r>
          </w:p>
          <w:p w14:paraId="1FDFA630" w14:textId="5AF41AD0" w:rsidR="00742204" w:rsidRPr="00444A8F" w:rsidRDefault="00742204" w:rsidP="00742204">
            <w:pPr>
              <w:pStyle w:val="17"/>
            </w:pPr>
            <w:r>
              <w:t>Пользователь нажимает на элемент в списке «Роли»</w:t>
            </w:r>
          </w:p>
        </w:tc>
        <w:tc>
          <w:tcPr>
            <w:tcW w:w="7088" w:type="dxa"/>
            <w:vAlign w:val="center"/>
          </w:tcPr>
          <w:p w14:paraId="6962DE1D" w14:textId="77777777" w:rsidR="00742204" w:rsidRDefault="00742204" w:rsidP="0034301D">
            <w:pPr>
              <w:pStyle w:val="17"/>
              <w:numPr>
                <w:ilvl w:val="0"/>
                <w:numId w:val="85"/>
              </w:numPr>
            </w:pPr>
            <w:r>
              <w:t>ЛКК отображает списки доступов и ролей</w:t>
            </w:r>
          </w:p>
          <w:p w14:paraId="61F752D5" w14:textId="01DB5F3D" w:rsidR="00742204" w:rsidRPr="006E5ECA" w:rsidRDefault="00742204" w:rsidP="00742204">
            <w:pPr>
              <w:pStyle w:val="17"/>
            </w:pPr>
            <w:r>
              <w:t>ЛКК отображает детальную страницу выбранной роли</w:t>
            </w:r>
          </w:p>
        </w:tc>
      </w:tr>
      <w:tr w:rsidR="00742204" w:rsidRPr="002472CF" w14:paraId="31679F77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030351D9" w14:textId="6C08F115" w:rsidR="00742204" w:rsidRPr="006E5ECA" w:rsidRDefault="00742204" w:rsidP="00742204">
            <w:pPr>
              <w:pStyle w:val="affe"/>
            </w:pPr>
            <w:r>
              <w:t>Создание роли</w:t>
            </w:r>
          </w:p>
        </w:tc>
      </w:tr>
      <w:tr w:rsidR="00742204" w:rsidRPr="002472CF" w14:paraId="365DA91A" w14:textId="77777777" w:rsidTr="009E64BE">
        <w:trPr>
          <w:trHeight w:val="70"/>
        </w:trPr>
        <w:tc>
          <w:tcPr>
            <w:tcW w:w="616" w:type="dxa"/>
            <w:vAlign w:val="center"/>
          </w:tcPr>
          <w:p w14:paraId="1C4A2AAA" w14:textId="77777777" w:rsidR="00742204" w:rsidRPr="00686476" w:rsidRDefault="00742204" w:rsidP="0034301D">
            <w:pPr>
              <w:pStyle w:val="a1"/>
              <w:numPr>
                <w:ilvl w:val="0"/>
                <w:numId w:val="83"/>
              </w:numPr>
            </w:pPr>
          </w:p>
        </w:tc>
        <w:tc>
          <w:tcPr>
            <w:tcW w:w="7464" w:type="dxa"/>
          </w:tcPr>
          <w:p w14:paraId="015271AD" w14:textId="45A3B845" w:rsidR="00742204" w:rsidRDefault="00742204" w:rsidP="0034301D">
            <w:pPr>
              <w:pStyle w:val="17"/>
              <w:numPr>
                <w:ilvl w:val="0"/>
                <w:numId w:val="86"/>
              </w:numPr>
            </w:pPr>
            <w:r>
              <w:t>Пользователь в навигационном меню профиля выбирает раздел «Роли и доступы».</w:t>
            </w:r>
          </w:p>
          <w:p w14:paraId="6A879522" w14:textId="383F1C88" w:rsidR="00742204" w:rsidRDefault="00742204" w:rsidP="00742204">
            <w:pPr>
              <w:pStyle w:val="17"/>
            </w:pPr>
            <w:r>
              <w:t>Пользователь нажимает на кнопку «Создать роль»</w:t>
            </w:r>
          </w:p>
          <w:p w14:paraId="64538257" w14:textId="766C4C5C" w:rsidR="00742204" w:rsidRPr="00444A8F" w:rsidRDefault="00742204" w:rsidP="00742204">
            <w:pPr>
              <w:pStyle w:val="17"/>
            </w:pPr>
            <w:r>
              <w:t>Пользователь заполняет форму и нажимает на кнопку сохранить</w:t>
            </w:r>
          </w:p>
        </w:tc>
        <w:tc>
          <w:tcPr>
            <w:tcW w:w="7088" w:type="dxa"/>
            <w:vAlign w:val="center"/>
          </w:tcPr>
          <w:p w14:paraId="77D4CE75" w14:textId="77777777" w:rsidR="00742204" w:rsidRDefault="00742204" w:rsidP="0034301D">
            <w:pPr>
              <w:pStyle w:val="17"/>
              <w:numPr>
                <w:ilvl w:val="0"/>
                <w:numId w:val="87"/>
              </w:numPr>
            </w:pPr>
            <w:r>
              <w:t>ЛКК отображает списки доступов и ролей</w:t>
            </w:r>
          </w:p>
          <w:p w14:paraId="62FF8776" w14:textId="77777777" w:rsidR="00742204" w:rsidRDefault="00742204" w:rsidP="00742204">
            <w:pPr>
              <w:pStyle w:val="17"/>
            </w:pPr>
            <w:r>
              <w:t>ЛКК отображает экранную форму создания роли</w:t>
            </w:r>
          </w:p>
          <w:p w14:paraId="72BC217D" w14:textId="6C5A0C11" w:rsidR="00742204" w:rsidRPr="006E5ECA" w:rsidRDefault="00742204" w:rsidP="00742204">
            <w:pPr>
              <w:pStyle w:val="17"/>
            </w:pPr>
            <w:r>
              <w:t>ЛКК закрывает форму и сохраняет данные</w:t>
            </w:r>
          </w:p>
        </w:tc>
      </w:tr>
      <w:tr w:rsidR="00742204" w:rsidRPr="002472CF" w14:paraId="7D6ED212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20C33FAF" w14:textId="2FE99498" w:rsidR="00742204" w:rsidRPr="006E5ECA" w:rsidRDefault="00742204" w:rsidP="00742204">
            <w:pPr>
              <w:pStyle w:val="affe"/>
            </w:pPr>
            <w:r>
              <w:lastRenderedPageBreak/>
              <w:t>Редактирование роли</w:t>
            </w:r>
          </w:p>
        </w:tc>
      </w:tr>
      <w:tr w:rsidR="00742204" w:rsidRPr="002472CF" w14:paraId="24CE810C" w14:textId="77777777" w:rsidTr="009E64BE">
        <w:trPr>
          <w:trHeight w:val="70"/>
        </w:trPr>
        <w:tc>
          <w:tcPr>
            <w:tcW w:w="616" w:type="dxa"/>
            <w:vAlign w:val="center"/>
          </w:tcPr>
          <w:p w14:paraId="7EDE8529" w14:textId="77777777" w:rsidR="00742204" w:rsidRPr="00686476" w:rsidRDefault="00742204" w:rsidP="0034301D">
            <w:pPr>
              <w:pStyle w:val="a1"/>
              <w:numPr>
                <w:ilvl w:val="0"/>
                <w:numId w:val="83"/>
              </w:numPr>
            </w:pPr>
          </w:p>
        </w:tc>
        <w:tc>
          <w:tcPr>
            <w:tcW w:w="7464" w:type="dxa"/>
          </w:tcPr>
          <w:p w14:paraId="2018D2E5" w14:textId="3FB5E9C2" w:rsidR="00742204" w:rsidRDefault="00742204" w:rsidP="0034301D">
            <w:pPr>
              <w:pStyle w:val="17"/>
              <w:numPr>
                <w:ilvl w:val="0"/>
                <w:numId w:val="88"/>
              </w:numPr>
            </w:pPr>
            <w:r>
              <w:t>Пользователь в навигационном меню профиля выбирает раздел «Роли и доступы».</w:t>
            </w:r>
          </w:p>
          <w:p w14:paraId="2F5BE51E" w14:textId="5951E355" w:rsidR="00742204" w:rsidRDefault="00742204" w:rsidP="00742204">
            <w:pPr>
              <w:pStyle w:val="17"/>
            </w:pPr>
            <w:r>
              <w:t>Пользователь нажимает на элемент в списке «Роли»</w:t>
            </w:r>
          </w:p>
          <w:p w14:paraId="39A77BB8" w14:textId="777B9018" w:rsidR="00742204" w:rsidRPr="00444A8F" w:rsidRDefault="00742204" w:rsidP="00742204">
            <w:pPr>
              <w:pStyle w:val="17"/>
            </w:pPr>
            <w:r>
              <w:t>Пользователь редактирует экранную форму и нажимает на кнопку сохранить</w:t>
            </w:r>
          </w:p>
        </w:tc>
        <w:tc>
          <w:tcPr>
            <w:tcW w:w="7088" w:type="dxa"/>
            <w:vAlign w:val="center"/>
          </w:tcPr>
          <w:p w14:paraId="63C08871" w14:textId="77777777" w:rsidR="00742204" w:rsidRDefault="00742204" w:rsidP="0034301D">
            <w:pPr>
              <w:pStyle w:val="17"/>
              <w:numPr>
                <w:ilvl w:val="0"/>
                <w:numId w:val="89"/>
              </w:numPr>
            </w:pPr>
            <w:r>
              <w:t>ЛКК отображает списки доступов и ролей</w:t>
            </w:r>
          </w:p>
          <w:p w14:paraId="51DE4E7F" w14:textId="77777777" w:rsidR="00742204" w:rsidRDefault="00742204" w:rsidP="00742204">
            <w:pPr>
              <w:pStyle w:val="17"/>
            </w:pPr>
            <w:r>
              <w:t xml:space="preserve">ЛКК отображает детальную страницу выбранной роли </w:t>
            </w:r>
          </w:p>
          <w:p w14:paraId="69420534" w14:textId="30244222" w:rsidR="00742204" w:rsidRPr="006E5ECA" w:rsidRDefault="00742204" w:rsidP="00742204">
            <w:pPr>
              <w:pStyle w:val="17"/>
            </w:pPr>
            <w:r>
              <w:t>ЛКК закрывает экранную форму и сохраняет данные</w:t>
            </w:r>
          </w:p>
        </w:tc>
      </w:tr>
      <w:tr w:rsidR="00742204" w:rsidRPr="002472CF" w14:paraId="2BF38A23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4B08CED4" w14:textId="57CD8D4A" w:rsidR="00742204" w:rsidRPr="006E5ECA" w:rsidRDefault="00742204" w:rsidP="00742204">
            <w:pPr>
              <w:pStyle w:val="affe"/>
            </w:pPr>
            <w:r>
              <w:t>Удаление рои</w:t>
            </w:r>
          </w:p>
        </w:tc>
      </w:tr>
      <w:tr w:rsidR="00742204" w:rsidRPr="002472CF" w14:paraId="08127A50" w14:textId="77777777" w:rsidTr="009E64BE">
        <w:trPr>
          <w:trHeight w:val="70"/>
        </w:trPr>
        <w:tc>
          <w:tcPr>
            <w:tcW w:w="616" w:type="dxa"/>
            <w:vAlign w:val="center"/>
          </w:tcPr>
          <w:p w14:paraId="53563642" w14:textId="77777777" w:rsidR="00742204" w:rsidRPr="00686476" w:rsidRDefault="00742204" w:rsidP="0034301D">
            <w:pPr>
              <w:pStyle w:val="a1"/>
              <w:numPr>
                <w:ilvl w:val="0"/>
                <w:numId w:val="83"/>
              </w:numPr>
            </w:pPr>
          </w:p>
        </w:tc>
        <w:tc>
          <w:tcPr>
            <w:tcW w:w="7464" w:type="dxa"/>
          </w:tcPr>
          <w:p w14:paraId="11A8D0B5" w14:textId="35693131" w:rsidR="00742204" w:rsidRDefault="00742204" w:rsidP="0034301D">
            <w:pPr>
              <w:pStyle w:val="17"/>
              <w:numPr>
                <w:ilvl w:val="0"/>
                <w:numId w:val="90"/>
              </w:numPr>
            </w:pPr>
            <w:r>
              <w:t>Пользователь в навигационном меню профиля выбирает раздел «Роли и доступы».</w:t>
            </w:r>
          </w:p>
          <w:p w14:paraId="0F87D0CB" w14:textId="17B3D4B2" w:rsidR="00742204" w:rsidRDefault="00742204" w:rsidP="00010611">
            <w:pPr>
              <w:pStyle w:val="17"/>
            </w:pPr>
            <w:r>
              <w:t>Пользователь нажимает на элемент в списке «Роли»</w:t>
            </w:r>
          </w:p>
          <w:p w14:paraId="2D6C52AD" w14:textId="2785F3F7" w:rsidR="00742204" w:rsidRPr="00444A8F" w:rsidRDefault="00742204" w:rsidP="00010611">
            <w:pPr>
              <w:pStyle w:val="17"/>
            </w:pPr>
            <w:r>
              <w:t>Пользователь нажимает на кнопку «Удалить роль»</w:t>
            </w:r>
          </w:p>
        </w:tc>
        <w:tc>
          <w:tcPr>
            <w:tcW w:w="7088" w:type="dxa"/>
            <w:vAlign w:val="center"/>
          </w:tcPr>
          <w:p w14:paraId="5DF15D79" w14:textId="657D9BEB" w:rsidR="00010611" w:rsidRDefault="00010611" w:rsidP="0034301D">
            <w:pPr>
              <w:pStyle w:val="17"/>
              <w:numPr>
                <w:ilvl w:val="0"/>
                <w:numId w:val="91"/>
              </w:numPr>
            </w:pPr>
            <w:r>
              <w:t>ЛКК отображает списки доступов и ролей</w:t>
            </w:r>
          </w:p>
          <w:p w14:paraId="30916D19" w14:textId="77777777" w:rsidR="00010611" w:rsidRDefault="00010611" w:rsidP="00010611">
            <w:pPr>
              <w:pStyle w:val="17"/>
            </w:pPr>
            <w:r>
              <w:t xml:space="preserve">ЛКК отображает детальную страницу выбранной роли </w:t>
            </w:r>
          </w:p>
          <w:p w14:paraId="1ED3708C" w14:textId="578C5894" w:rsidR="00010611" w:rsidRDefault="00010611" w:rsidP="00010611">
            <w:pPr>
              <w:pStyle w:val="17"/>
            </w:pPr>
            <w:r>
              <w:t>ЛКК закрывает экранную форму и удаляет данные</w:t>
            </w:r>
          </w:p>
          <w:p w14:paraId="2FAC8260" w14:textId="77777777" w:rsidR="00742204" w:rsidRPr="006E5ECA" w:rsidRDefault="00742204" w:rsidP="00742204">
            <w:pPr>
              <w:pStyle w:val="afff"/>
            </w:pPr>
          </w:p>
        </w:tc>
      </w:tr>
      <w:tr w:rsidR="00742204" w:rsidRPr="002472CF" w14:paraId="61CD399E" w14:textId="77777777" w:rsidTr="00742204">
        <w:trPr>
          <w:trHeight w:val="70"/>
        </w:trPr>
        <w:tc>
          <w:tcPr>
            <w:tcW w:w="15168" w:type="dxa"/>
            <w:gridSpan w:val="3"/>
            <w:vAlign w:val="center"/>
          </w:tcPr>
          <w:p w14:paraId="0B0F3768" w14:textId="34E117C3" w:rsidR="00742204" w:rsidRPr="006E5ECA" w:rsidRDefault="00742204" w:rsidP="00742204">
            <w:pPr>
              <w:pStyle w:val="affe"/>
            </w:pPr>
            <w:r>
              <w:t>Открытие УЗ</w:t>
            </w:r>
          </w:p>
        </w:tc>
      </w:tr>
      <w:tr w:rsidR="00742204" w:rsidRPr="002472CF" w14:paraId="482539BD" w14:textId="77777777" w:rsidTr="009E64BE">
        <w:trPr>
          <w:trHeight w:val="70"/>
        </w:trPr>
        <w:tc>
          <w:tcPr>
            <w:tcW w:w="616" w:type="dxa"/>
            <w:vAlign w:val="center"/>
          </w:tcPr>
          <w:p w14:paraId="3B68202F" w14:textId="77777777" w:rsidR="00742204" w:rsidRPr="00686476" w:rsidRDefault="00742204" w:rsidP="0034301D">
            <w:pPr>
              <w:pStyle w:val="a1"/>
              <w:numPr>
                <w:ilvl w:val="0"/>
                <w:numId w:val="83"/>
              </w:numPr>
            </w:pPr>
          </w:p>
        </w:tc>
        <w:tc>
          <w:tcPr>
            <w:tcW w:w="7464" w:type="dxa"/>
          </w:tcPr>
          <w:p w14:paraId="3F3B63F9" w14:textId="77777777" w:rsidR="00742204" w:rsidRPr="0075583F" w:rsidRDefault="00742204" w:rsidP="0034301D">
            <w:pPr>
              <w:pStyle w:val="17"/>
              <w:numPr>
                <w:ilvl w:val="0"/>
                <w:numId w:val="92"/>
              </w:numPr>
            </w:pPr>
            <w:r w:rsidRPr="002E7941">
              <w:t>Исполнитель открывает перечень УЗ, к которым имеет доступ.</w:t>
            </w:r>
          </w:p>
          <w:p w14:paraId="24A78165" w14:textId="6594B3B4" w:rsidR="00742204" w:rsidRPr="00444A8F" w:rsidRDefault="00742204" w:rsidP="00010611">
            <w:pPr>
              <w:pStyle w:val="17"/>
            </w:pPr>
            <w:r w:rsidRPr="0075583F">
              <w:t>Исполнитель инициирует открытие УЗ.</w:t>
            </w:r>
          </w:p>
        </w:tc>
        <w:tc>
          <w:tcPr>
            <w:tcW w:w="7088" w:type="dxa"/>
            <w:vAlign w:val="center"/>
          </w:tcPr>
          <w:p w14:paraId="0309A12A" w14:textId="77777777" w:rsidR="00010611" w:rsidRPr="002E7941" w:rsidRDefault="00010611" w:rsidP="0034301D">
            <w:pPr>
              <w:pStyle w:val="17"/>
              <w:numPr>
                <w:ilvl w:val="0"/>
                <w:numId w:val="93"/>
              </w:numPr>
            </w:pPr>
            <w:r w:rsidRPr="0075583F">
              <w:t>ЛКК отображает перечень УЗ, к которым есть доступ.</w:t>
            </w:r>
          </w:p>
          <w:p w14:paraId="491BBCC2" w14:textId="65E95D01" w:rsidR="00742204" w:rsidRPr="006E5ECA" w:rsidRDefault="00010611" w:rsidP="00010611">
            <w:pPr>
              <w:pStyle w:val="17"/>
            </w:pPr>
            <w:r w:rsidRPr="0075583F">
              <w:t>ЛКК открывает выбранную УЗ в соответствии с доступом Исполнителя.</w:t>
            </w:r>
            <w:r>
              <w:t xml:space="preserve"> </w:t>
            </w:r>
            <w:r w:rsidRPr="0075583F">
              <w:t>ЛКК отображает подсказку в какой УЗ находится Исполнитель.</w:t>
            </w:r>
          </w:p>
        </w:tc>
      </w:tr>
    </w:tbl>
    <w:p w14:paraId="1E409815" w14:textId="77777777" w:rsidR="00953D62" w:rsidRDefault="00953D62" w:rsidP="00953D62"/>
    <w:p w14:paraId="5EEF7BB0" w14:textId="511157DC" w:rsidR="00953D62" w:rsidRDefault="00953D62" w:rsidP="00953D62">
      <w:pPr>
        <w:pStyle w:val="33"/>
      </w:pPr>
      <w:bookmarkStart w:id="53" w:name="_Toc147501490"/>
      <w:r w:rsidRPr="002472CF">
        <w:t xml:space="preserve">Проверка </w:t>
      </w:r>
      <w:r>
        <w:t>реализации требований к подсистеме «Платежные карты»</w:t>
      </w:r>
      <w:bookmarkEnd w:id="53"/>
    </w:p>
    <w:p w14:paraId="246907E0" w14:textId="6947A55D" w:rsidR="00953D62" w:rsidRDefault="00953D62" w:rsidP="00953D62">
      <w:pPr>
        <w:pStyle w:val="a5"/>
      </w:pPr>
      <w:r>
        <w:t xml:space="preserve">В таблице </w:t>
      </w:r>
      <w:r w:rsidR="00010611">
        <w:fldChar w:fldCharType="begin"/>
      </w:r>
      <w:r w:rsidR="00010611">
        <w:instrText xml:space="preserve"> REF _Ref147494580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4536F9">
        <w:t>12</w:t>
      </w:r>
      <w:r w:rsidR="00010611">
        <w:fldChar w:fldCharType="end"/>
      </w:r>
      <w:r w:rsidR="00010611">
        <w:t xml:space="preserve"> </w:t>
      </w:r>
      <w:r>
        <w:t>представлены методики проверки выполнения требований к подсистеме «Платежные карты».</w:t>
      </w:r>
    </w:p>
    <w:p w14:paraId="6C5FD64B" w14:textId="06847B0B" w:rsidR="00953D62" w:rsidRPr="006E5ECA" w:rsidRDefault="00953D62" w:rsidP="00953D62">
      <w:pPr>
        <w:pStyle w:val="affd"/>
      </w:pPr>
      <w:bookmarkStart w:id="54" w:name="_Ref147494580"/>
      <w:r>
        <w:t xml:space="preserve">Таблица </w:t>
      </w:r>
      <w:fldSimple w:instr=" SEQ Таблица \* ARABIC ">
        <w:r w:rsidR="004536F9">
          <w:rPr>
            <w:noProof/>
          </w:rPr>
          <w:t>12</w:t>
        </w:r>
      </w:fldSimple>
      <w:r>
        <w:t xml:space="preserve"> – Методика проверки реализации </w:t>
      </w:r>
      <w:bookmarkEnd w:id="54"/>
      <w:r w:rsidR="00010611">
        <w:t>требований к подсистеме «Платежные карты»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39760F69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3ACE4BF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0AD043A3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2BF8C4B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3AF5B7D1" w14:textId="77777777" w:rsidTr="00010611">
        <w:trPr>
          <w:trHeight w:val="70"/>
        </w:trPr>
        <w:tc>
          <w:tcPr>
            <w:tcW w:w="15168" w:type="dxa"/>
            <w:gridSpan w:val="3"/>
            <w:vAlign w:val="center"/>
          </w:tcPr>
          <w:p w14:paraId="14F5F647" w14:textId="2FF4CDE6" w:rsidR="00010611" w:rsidRDefault="00010611" w:rsidP="00010611">
            <w:pPr>
              <w:pStyle w:val="affe"/>
            </w:pPr>
            <w:r w:rsidRPr="00CA4B43">
              <w:t xml:space="preserve">Требования к </w:t>
            </w:r>
            <w:r>
              <w:t>экранным формам</w:t>
            </w:r>
          </w:p>
        </w:tc>
      </w:tr>
      <w:tr w:rsidR="00953D62" w:rsidRPr="002472CF" w14:paraId="2E95B27F" w14:textId="77777777" w:rsidTr="009E64BE">
        <w:trPr>
          <w:trHeight w:val="70"/>
        </w:trPr>
        <w:tc>
          <w:tcPr>
            <w:tcW w:w="616" w:type="dxa"/>
            <w:vAlign w:val="center"/>
          </w:tcPr>
          <w:p w14:paraId="7698334C" w14:textId="77777777" w:rsidR="00953D62" w:rsidRPr="00686476" w:rsidRDefault="00953D62" w:rsidP="0034301D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64" w:type="dxa"/>
          </w:tcPr>
          <w:p w14:paraId="47F4EA83" w14:textId="2DB07A84" w:rsidR="00953D62" w:rsidRPr="00444A8F" w:rsidRDefault="00010611" w:rsidP="00010611">
            <w:pPr>
              <w:pStyle w:val="afff"/>
            </w:pPr>
            <w:r>
              <w:t>Перейти на форму «Платежные карты»</w:t>
            </w:r>
          </w:p>
        </w:tc>
        <w:tc>
          <w:tcPr>
            <w:tcW w:w="7088" w:type="dxa"/>
            <w:vAlign w:val="center"/>
          </w:tcPr>
          <w:p w14:paraId="2EC11513" w14:textId="77777777" w:rsidR="00953D62" w:rsidRDefault="00010611" w:rsidP="00010611">
            <w:pPr>
              <w:pStyle w:val="afff"/>
            </w:pPr>
            <w:r>
              <w:t>На форме отображаются следующие элементы:</w:t>
            </w:r>
          </w:p>
          <w:p w14:paraId="1D03407A" w14:textId="77777777" w:rsidR="00010611" w:rsidRDefault="00010611" w:rsidP="00010611">
            <w:pPr>
              <w:pStyle w:val="13"/>
            </w:pPr>
            <w:r>
              <w:t>Номер карты</w:t>
            </w:r>
          </w:p>
          <w:p w14:paraId="20CD40E5" w14:textId="77777777" w:rsidR="00010611" w:rsidRDefault="00010611" w:rsidP="00010611">
            <w:pPr>
              <w:pStyle w:val="13"/>
            </w:pPr>
            <w:r>
              <w:t>Срок действия</w:t>
            </w:r>
          </w:p>
          <w:p w14:paraId="7D3F49FC" w14:textId="77777777" w:rsidR="00010611" w:rsidRDefault="00010611" w:rsidP="00010611">
            <w:pPr>
              <w:pStyle w:val="13"/>
            </w:pPr>
            <w:r>
              <w:t>Кнопка «Удалить карту»</w:t>
            </w:r>
          </w:p>
          <w:p w14:paraId="19D57FD4" w14:textId="00063C9D" w:rsidR="00010611" w:rsidRPr="006E5ECA" w:rsidRDefault="00010611" w:rsidP="00010611">
            <w:pPr>
              <w:pStyle w:val="13"/>
            </w:pPr>
            <w:r>
              <w:t>Кнопка «Добавить карту»</w:t>
            </w:r>
          </w:p>
        </w:tc>
      </w:tr>
      <w:tr w:rsidR="00010611" w:rsidRPr="002472CF" w14:paraId="35438D50" w14:textId="77777777" w:rsidTr="00010611">
        <w:trPr>
          <w:trHeight w:val="70"/>
        </w:trPr>
        <w:tc>
          <w:tcPr>
            <w:tcW w:w="15168" w:type="dxa"/>
            <w:gridSpan w:val="3"/>
            <w:vAlign w:val="center"/>
          </w:tcPr>
          <w:p w14:paraId="5C83543D" w14:textId="18C28D88" w:rsidR="00010611" w:rsidRPr="006E5ECA" w:rsidRDefault="00010611" w:rsidP="00010611">
            <w:pPr>
              <w:pStyle w:val="affe"/>
            </w:pPr>
            <w:r>
              <w:lastRenderedPageBreak/>
              <w:t>Добавление карты</w:t>
            </w:r>
          </w:p>
        </w:tc>
      </w:tr>
      <w:tr w:rsidR="00010611" w:rsidRPr="002472CF" w14:paraId="53D9B6AA" w14:textId="77777777" w:rsidTr="00010611">
        <w:trPr>
          <w:trHeight w:val="70"/>
        </w:trPr>
        <w:tc>
          <w:tcPr>
            <w:tcW w:w="616" w:type="dxa"/>
            <w:vAlign w:val="center"/>
          </w:tcPr>
          <w:p w14:paraId="6E9E796A" w14:textId="77777777" w:rsidR="00010611" w:rsidRPr="00686476" w:rsidRDefault="00010611" w:rsidP="0034301D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64" w:type="dxa"/>
          </w:tcPr>
          <w:p w14:paraId="4B34ED4F" w14:textId="77777777" w:rsidR="00010611" w:rsidRPr="007A2FD8" w:rsidRDefault="00010611" w:rsidP="0034301D">
            <w:pPr>
              <w:pStyle w:val="17"/>
              <w:numPr>
                <w:ilvl w:val="0"/>
                <w:numId w:val="95"/>
              </w:numPr>
            </w:pPr>
            <w:r w:rsidRPr="007A2FD8">
              <w:t>Пользователь переходит на страницу «Автоплатежи».</w:t>
            </w:r>
          </w:p>
          <w:p w14:paraId="0FF4427B" w14:textId="77777777" w:rsidR="00010611" w:rsidRPr="008B2FCB" w:rsidRDefault="00010611" w:rsidP="00010611">
            <w:pPr>
              <w:pStyle w:val="17"/>
            </w:pPr>
            <w:r>
              <w:t>Пользователь нажимает на кнопку «Новая карта»</w:t>
            </w:r>
            <w:r w:rsidRPr="008B2FCB">
              <w:rPr>
                <w:b/>
                <w:bCs/>
              </w:rPr>
              <w:t>.</w:t>
            </w:r>
          </w:p>
          <w:p w14:paraId="2E409EF2" w14:textId="77777777" w:rsidR="00010611" w:rsidRDefault="00010611" w:rsidP="00010611">
            <w:pPr>
              <w:pStyle w:val="17"/>
            </w:pPr>
            <w:r>
              <w:t>Пользователь вводит данные карты и регистрирует карту.</w:t>
            </w:r>
          </w:p>
          <w:p w14:paraId="50A4C5E0" w14:textId="2D25B8FD" w:rsidR="00010611" w:rsidRPr="00444A8F" w:rsidRDefault="00010611" w:rsidP="00010611">
            <w:pPr>
              <w:pStyle w:val="17"/>
            </w:pPr>
            <w:r>
              <w:t>Платежная система регистрирует карту и переводит Пользователя на страницу «Автоплатежи» в ЛКК.</w:t>
            </w:r>
          </w:p>
        </w:tc>
        <w:tc>
          <w:tcPr>
            <w:tcW w:w="7088" w:type="dxa"/>
          </w:tcPr>
          <w:p w14:paraId="79062EB4" w14:textId="77777777" w:rsidR="00010611" w:rsidRDefault="00010611" w:rsidP="0034301D">
            <w:pPr>
              <w:pStyle w:val="17"/>
              <w:numPr>
                <w:ilvl w:val="0"/>
                <w:numId w:val="97"/>
              </w:numPr>
            </w:pPr>
            <w:r>
              <w:t>ЛКК отображает страницу с автоплатежами.</w:t>
            </w:r>
          </w:p>
          <w:p w14:paraId="4DABE058" w14:textId="77777777" w:rsidR="00010611" w:rsidRDefault="00010611" w:rsidP="00010611">
            <w:pPr>
              <w:pStyle w:val="17"/>
            </w:pPr>
            <w:r>
              <w:t>ЛКК переводит Пользователя на страницу платежной системы.</w:t>
            </w:r>
          </w:p>
          <w:p w14:paraId="5C4811A4" w14:textId="39DFD683" w:rsidR="00010611" w:rsidRPr="006E5ECA" w:rsidRDefault="00010611" w:rsidP="00010611">
            <w:pPr>
              <w:pStyle w:val="17"/>
            </w:pPr>
            <w:r>
              <w:t>ЛКК отображает новую карту.</w:t>
            </w:r>
          </w:p>
        </w:tc>
      </w:tr>
      <w:tr w:rsidR="00010611" w:rsidRPr="002472CF" w14:paraId="44096510" w14:textId="77777777" w:rsidTr="00010611">
        <w:trPr>
          <w:trHeight w:val="70"/>
        </w:trPr>
        <w:tc>
          <w:tcPr>
            <w:tcW w:w="15168" w:type="dxa"/>
            <w:gridSpan w:val="3"/>
            <w:vAlign w:val="center"/>
          </w:tcPr>
          <w:p w14:paraId="68B006FF" w14:textId="4E2AEAB2" w:rsidR="00010611" w:rsidRPr="006E5ECA" w:rsidRDefault="00010611" w:rsidP="00010611">
            <w:pPr>
              <w:pStyle w:val="affe"/>
            </w:pPr>
            <w:r>
              <w:t>Удаление карты</w:t>
            </w:r>
          </w:p>
        </w:tc>
      </w:tr>
      <w:tr w:rsidR="00010611" w:rsidRPr="002472CF" w14:paraId="13CF2305" w14:textId="77777777" w:rsidTr="00010611">
        <w:trPr>
          <w:trHeight w:val="691"/>
        </w:trPr>
        <w:tc>
          <w:tcPr>
            <w:tcW w:w="616" w:type="dxa"/>
            <w:vAlign w:val="center"/>
          </w:tcPr>
          <w:p w14:paraId="35D4A968" w14:textId="77777777" w:rsidR="00010611" w:rsidRPr="00686476" w:rsidRDefault="00010611" w:rsidP="0034301D">
            <w:pPr>
              <w:pStyle w:val="a1"/>
              <w:numPr>
                <w:ilvl w:val="0"/>
                <w:numId w:val="94"/>
              </w:numPr>
            </w:pPr>
          </w:p>
        </w:tc>
        <w:tc>
          <w:tcPr>
            <w:tcW w:w="7464" w:type="dxa"/>
          </w:tcPr>
          <w:p w14:paraId="4CCF4878" w14:textId="77777777" w:rsidR="00010611" w:rsidRPr="007A2FD8" w:rsidRDefault="00010611" w:rsidP="0034301D">
            <w:pPr>
              <w:pStyle w:val="17"/>
              <w:numPr>
                <w:ilvl w:val="0"/>
                <w:numId w:val="96"/>
              </w:numPr>
            </w:pPr>
            <w:r w:rsidRPr="007A2FD8">
              <w:t>Пользователь переходит на страницу «Автоплатежи».</w:t>
            </w:r>
          </w:p>
          <w:p w14:paraId="3A73DCA3" w14:textId="1713F154" w:rsidR="00010611" w:rsidRPr="00444A8F" w:rsidRDefault="00010611" w:rsidP="00010611">
            <w:pPr>
              <w:pStyle w:val="17"/>
            </w:pPr>
            <w:r>
              <w:t>Пользователь выбирает карту и нажимает на иконку удаления.</w:t>
            </w:r>
          </w:p>
        </w:tc>
        <w:tc>
          <w:tcPr>
            <w:tcW w:w="7088" w:type="dxa"/>
            <w:vAlign w:val="center"/>
          </w:tcPr>
          <w:p w14:paraId="79A8890E" w14:textId="77777777" w:rsidR="00010611" w:rsidRDefault="00010611" w:rsidP="00010611">
            <w:pPr>
              <w:pStyle w:val="17"/>
            </w:pPr>
            <w:r>
              <w:t>ЛКК отображает страницу с автоплатежами.</w:t>
            </w:r>
          </w:p>
          <w:p w14:paraId="09E43B99" w14:textId="731DCEAC" w:rsidR="00010611" w:rsidRPr="006E5ECA" w:rsidRDefault="00010611" w:rsidP="00010611">
            <w:pPr>
              <w:pStyle w:val="17"/>
            </w:pPr>
            <w:r>
              <w:t>ЛКК удаляет выбранную карту.</w:t>
            </w:r>
          </w:p>
        </w:tc>
      </w:tr>
    </w:tbl>
    <w:p w14:paraId="6ECE3049" w14:textId="164CF76E" w:rsidR="00953D62" w:rsidRDefault="00953D62" w:rsidP="00953D62">
      <w:pPr>
        <w:pStyle w:val="33"/>
      </w:pPr>
      <w:bookmarkStart w:id="55" w:name="_Toc147501491"/>
      <w:r w:rsidRPr="002472CF">
        <w:t xml:space="preserve">Проверка </w:t>
      </w:r>
      <w:r>
        <w:t>реализации требований к подсистеме «Опросы»</w:t>
      </w:r>
      <w:bookmarkEnd w:id="55"/>
    </w:p>
    <w:p w14:paraId="771F570E" w14:textId="61ED0428" w:rsidR="00953D62" w:rsidRDefault="00953D62" w:rsidP="00953D62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_Ref147494584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4536F9">
        <w:t>13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«Опросы».</w:t>
      </w:r>
    </w:p>
    <w:p w14:paraId="085B9BB7" w14:textId="21893C0B" w:rsidR="00953D62" w:rsidRPr="006E5ECA" w:rsidRDefault="00953D62" w:rsidP="00953D62">
      <w:pPr>
        <w:pStyle w:val="affd"/>
      </w:pPr>
      <w:bookmarkStart w:id="56" w:name="_Ref147494584"/>
      <w:r>
        <w:t xml:space="preserve">Таблица </w:t>
      </w:r>
      <w:fldSimple w:instr=" SEQ Таблица \* ARABIC ">
        <w:r w:rsidR="004536F9">
          <w:rPr>
            <w:noProof/>
          </w:rPr>
          <w:t>13</w:t>
        </w:r>
      </w:fldSimple>
      <w:r>
        <w:t xml:space="preserve"> – Методика проверки реализации </w:t>
      </w:r>
      <w:bookmarkEnd w:id="56"/>
      <w:r w:rsidR="00010611">
        <w:t>требований к подсистеме «Опросы»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7C34A448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D71770D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44F0F0B5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A4F386D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721C91E8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052C356" w14:textId="1D85D578" w:rsidR="00010611" w:rsidRPr="002B2AEF" w:rsidRDefault="00010611" w:rsidP="00010611">
            <w:pPr>
              <w:pStyle w:val="affe"/>
            </w:pPr>
            <w:bookmarkStart w:id="57" w:name="_Ref109230067"/>
            <w:r>
              <w:t>Требования к экранным формам</w:t>
            </w:r>
            <w:bookmarkEnd w:id="57"/>
          </w:p>
        </w:tc>
      </w:tr>
      <w:tr w:rsidR="00010611" w:rsidRPr="002472CF" w14:paraId="50DEC3E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7D329703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18D84D52" w14:textId="4224A12A" w:rsidR="00010611" w:rsidRPr="00010611" w:rsidRDefault="00010611" w:rsidP="00010611">
            <w:pPr>
              <w:pStyle w:val="afff"/>
            </w:pPr>
            <w:r>
              <w:t>Перейти на страницу планирования объемов водопотребления и водоотведения</w:t>
            </w:r>
          </w:p>
        </w:tc>
        <w:tc>
          <w:tcPr>
            <w:tcW w:w="7088" w:type="dxa"/>
          </w:tcPr>
          <w:p w14:paraId="3AD0DE88" w14:textId="77777777" w:rsidR="00010611" w:rsidRDefault="00010611" w:rsidP="00010611">
            <w:pPr>
              <w:pStyle w:val="afff"/>
            </w:pPr>
            <w:r>
              <w:t>На форме отображаются следующие элементы:</w:t>
            </w:r>
          </w:p>
          <w:p w14:paraId="6C2EBEA6" w14:textId="77777777" w:rsidR="00010611" w:rsidRDefault="00010611" w:rsidP="00010611">
            <w:pPr>
              <w:pStyle w:val="13"/>
            </w:pPr>
            <w:r>
              <w:t>Шапка опроса</w:t>
            </w:r>
          </w:p>
          <w:p w14:paraId="5854DE0A" w14:textId="77777777" w:rsidR="00010611" w:rsidRDefault="00010611" w:rsidP="00010611">
            <w:pPr>
              <w:pStyle w:val="13"/>
            </w:pPr>
            <w:r>
              <w:t>Фактические объемы потребления</w:t>
            </w:r>
          </w:p>
          <w:p w14:paraId="4AD709A9" w14:textId="77777777" w:rsidR="00010611" w:rsidRDefault="00010611" w:rsidP="00010611">
            <w:pPr>
              <w:pStyle w:val="13"/>
            </w:pPr>
            <w:r>
              <w:t>Планируемые объемы потребления</w:t>
            </w:r>
          </w:p>
          <w:p w14:paraId="369A850B" w14:textId="77777777" w:rsidR="00010611" w:rsidRDefault="00010611" w:rsidP="00010611">
            <w:pPr>
              <w:pStyle w:val="13"/>
            </w:pPr>
            <w:r>
              <w:t>Разница между объемами потребления</w:t>
            </w:r>
          </w:p>
          <w:p w14:paraId="60EEB902" w14:textId="77777777" w:rsidR="00010611" w:rsidRDefault="00010611" w:rsidP="00010611">
            <w:pPr>
              <w:pStyle w:val="13"/>
            </w:pPr>
            <w:r>
              <w:t>Планируемый объем водоотведения от питьевой воды</w:t>
            </w:r>
          </w:p>
          <w:p w14:paraId="413C5C8A" w14:textId="77777777" w:rsidR="00010611" w:rsidRDefault="00010611" w:rsidP="00010611">
            <w:pPr>
              <w:pStyle w:val="13"/>
            </w:pPr>
            <w:r>
              <w:t xml:space="preserve">Планируемый объем водоотведения горячего водоснабжения </w:t>
            </w:r>
          </w:p>
          <w:p w14:paraId="3D1B06C0" w14:textId="43B6F9AB" w:rsidR="00010611" w:rsidRPr="002B2AEF" w:rsidRDefault="00010611" w:rsidP="00010611">
            <w:pPr>
              <w:pStyle w:val="13"/>
            </w:pPr>
            <w:r>
              <w:t>Планируемый объем водоотведения технической воды</w:t>
            </w:r>
          </w:p>
        </w:tc>
      </w:tr>
      <w:tr w:rsidR="00010611" w:rsidRPr="002472CF" w14:paraId="654280B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69DF811" w14:textId="392AAA37" w:rsidR="00010611" w:rsidRPr="002B2AEF" w:rsidRDefault="00010611" w:rsidP="004C6012">
            <w:pPr>
              <w:pStyle w:val="affe"/>
            </w:pPr>
            <w:r w:rsidRPr="00DA7EE6">
              <w:lastRenderedPageBreak/>
              <w:t>Ввод информации о планируемом</w:t>
            </w:r>
            <w:r w:rsidRPr="00B8551B">
              <w:t xml:space="preserve"> </w:t>
            </w:r>
            <w:r>
              <w:t>объеме</w:t>
            </w:r>
            <w:r w:rsidRPr="00DA7EE6">
              <w:t xml:space="preserve"> </w:t>
            </w:r>
            <w:r>
              <w:t>водопотреблении/водоотведении</w:t>
            </w:r>
          </w:p>
        </w:tc>
      </w:tr>
      <w:tr w:rsidR="00010611" w:rsidRPr="002472CF" w14:paraId="617C10F7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D6F1540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41A9F424" w14:textId="2EE9C237" w:rsidR="00010611" w:rsidRDefault="00010611" w:rsidP="0034301D">
            <w:pPr>
              <w:pStyle w:val="17"/>
              <w:numPr>
                <w:ilvl w:val="0"/>
                <w:numId w:val="113"/>
              </w:numPr>
            </w:pPr>
            <w:r>
              <w:t>Пользователь открывает станицу «Планируемое потребление»</w:t>
            </w:r>
          </w:p>
          <w:p w14:paraId="7208897D" w14:textId="58CC8335" w:rsidR="00010611" w:rsidRDefault="00010611" w:rsidP="004C6012">
            <w:pPr>
              <w:pStyle w:val="17"/>
            </w:pPr>
            <w:r>
              <w:t>Пользователь открывает непройденный опрос</w:t>
            </w:r>
          </w:p>
          <w:p w14:paraId="4C8F66D6" w14:textId="38D2702E" w:rsidR="00010611" w:rsidRDefault="00010611" w:rsidP="004C6012">
            <w:pPr>
              <w:pStyle w:val="17"/>
            </w:pPr>
            <w:r>
              <w:t>Пользователь инициирует процесс ввода информации о планируемом объеме водопотреблении/водоотведении по объекту</w:t>
            </w:r>
          </w:p>
          <w:p w14:paraId="4E970ACE" w14:textId="7C266C13" w:rsidR="00010611" w:rsidRDefault="00010611" w:rsidP="004C6012">
            <w:pPr>
              <w:pStyle w:val="17"/>
            </w:pPr>
            <w:r>
              <w:t>Пользователь вносит информацию о планируемых объемах</w:t>
            </w:r>
          </w:p>
          <w:p w14:paraId="13866325" w14:textId="690D0D29" w:rsidR="00010611" w:rsidRDefault="00010611" w:rsidP="004C6012">
            <w:pPr>
              <w:pStyle w:val="17"/>
            </w:pPr>
            <w:r>
              <w:t>Пользователь нажимает кнопку «Отправить».</w:t>
            </w:r>
          </w:p>
          <w:p w14:paraId="498EF757" w14:textId="553AEBDD" w:rsidR="00010611" w:rsidRPr="002B2AEF" w:rsidRDefault="00010611" w:rsidP="00010611">
            <w:pPr>
              <w:pStyle w:val="afff"/>
            </w:pPr>
          </w:p>
        </w:tc>
        <w:tc>
          <w:tcPr>
            <w:tcW w:w="7088" w:type="dxa"/>
          </w:tcPr>
          <w:p w14:paraId="494EF56B" w14:textId="728BBEA4" w:rsidR="00270162" w:rsidRDefault="00270162" w:rsidP="0034301D">
            <w:pPr>
              <w:pStyle w:val="17"/>
              <w:numPr>
                <w:ilvl w:val="0"/>
                <w:numId w:val="112"/>
              </w:numPr>
            </w:pPr>
            <w:r>
              <w:t>ЛКК совершает запрос на просмотр опросов</w:t>
            </w:r>
          </w:p>
          <w:p w14:paraId="7529E0A3" w14:textId="65BEA0B6" w:rsidR="00270162" w:rsidRDefault="00270162" w:rsidP="004C6012">
            <w:pPr>
              <w:pStyle w:val="17"/>
            </w:pPr>
            <w:r>
              <w:t>CMS Bitrix обрабатывает запрос</w:t>
            </w:r>
          </w:p>
          <w:p w14:paraId="629BB417" w14:textId="5D2864D2" w:rsidR="00270162" w:rsidRDefault="00270162" w:rsidP="004C6012">
            <w:pPr>
              <w:pStyle w:val="17"/>
            </w:pPr>
            <w:r>
              <w:t>ЛКК отображает опросы планирования объемов потребления на каждый объект пользователя</w:t>
            </w:r>
          </w:p>
          <w:p w14:paraId="62695C0B" w14:textId="71B0AC0B" w:rsidR="00270162" w:rsidRDefault="00270162" w:rsidP="004C6012">
            <w:pPr>
              <w:pStyle w:val="17"/>
            </w:pPr>
            <w:r>
              <w:t>ЛКК совершает запрос на чтение данных о фактическом потреблении</w:t>
            </w:r>
          </w:p>
          <w:p w14:paraId="7EFD0588" w14:textId="21C52772" w:rsidR="00270162" w:rsidRDefault="00270162" w:rsidP="004C6012">
            <w:pPr>
              <w:pStyle w:val="17"/>
            </w:pPr>
            <w:r>
              <w:t>CMS Bitrix отправляет запрос в ИС ЦРА</w:t>
            </w:r>
          </w:p>
          <w:p w14:paraId="5077673C" w14:textId="23870739" w:rsidR="00270162" w:rsidRDefault="00270162" w:rsidP="004C6012">
            <w:pPr>
              <w:pStyle w:val="17"/>
            </w:pPr>
            <w:r>
              <w:t>ЛКК корректность внесенных данных и совершает запрос на отправку данных в ИС ЦРА</w:t>
            </w:r>
          </w:p>
          <w:p w14:paraId="0FC03C7F" w14:textId="6AEC16AE" w:rsidR="00270162" w:rsidRDefault="00270162" w:rsidP="004C6012">
            <w:pPr>
              <w:pStyle w:val="17"/>
            </w:pPr>
            <w:r>
              <w:t>CMS Bitrix отправляет данные в ИС ЦРА</w:t>
            </w:r>
          </w:p>
          <w:p w14:paraId="0CB39C33" w14:textId="6A3B3530" w:rsidR="00010611" w:rsidRPr="002B2AEF" w:rsidRDefault="00270162" w:rsidP="004C6012">
            <w:pPr>
              <w:pStyle w:val="17"/>
            </w:pPr>
            <w:r>
              <w:t>ЛКК выводит сообщене об успешном прохождении и закрывает форму прохождения опроса</w:t>
            </w:r>
          </w:p>
        </w:tc>
      </w:tr>
      <w:tr w:rsidR="00010611" w:rsidRPr="002472CF" w14:paraId="11FEAB3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69A215C" w14:textId="3B9BD777" w:rsidR="00010611" w:rsidRPr="002B2AEF" w:rsidRDefault="00010611" w:rsidP="004C6012">
            <w:pPr>
              <w:pStyle w:val="affe"/>
            </w:pPr>
            <w:r>
              <w:t>Прохождение произвольных опросов</w:t>
            </w:r>
          </w:p>
        </w:tc>
      </w:tr>
      <w:tr w:rsidR="00010611" w:rsidRPr="002472CF" w14:paraId="0DCD6A4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0973E7A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73A22D8B" w14:textId="77777777" w:rsidR="00010611" w:rsidRPr="00596357" w:rsidRDefault="00010611" w:rsidP="0034301D">
            <w:pPr>
              <w:pStyle w:val="17"/>
              <w:numPr>
                <w:ilvl w:val="0"/>
                <w:numId w:val="114"/>
              </w:numPr>
            </w:pPr>
            <w:r w:rsidRPr="00AD12B7">
              <w:t xml:space="preserve">Пользователь </w:t>
            </w:r>
            <w:r w:rsidRPr="00596357">
              <w:t>инициирует процесс прохождения опроса.</w:t>
            </w:r>
          </w:p>
          <w:p w14:paraId="147DBD85" w14:textId="77777777" w:rsidR="00010611" w:rsidRDefault="00010611" w:rsidP="004C6012">
            <w:pPr>
              <w:pStyle w:val="17"/>
            </w:pPr>
            <w:r w:rsidRPr="00CA4B43">
              <w:t xml:space="preserve">Пользователь </w:t>
            </w:r>
            <w:r>
              <w:t>отвечает на вопросы</w:t>
            </w:r>
          </w:p>
          <w:p w14:paraId="454486BE" w14:textId="3ED1DA00" w:rsidR="00010611" w:rsidRPr="002B2AEF" w:rsidRDefault="00010611" w:rsidP="004C6012">
            <w:pPr>
              <w:pStyle w:val="17"/>
            </w:pPr>
            <w:r>
              <w:t>Пользователь нажимает кнопку «Завершить опрос»</w:t>
            </w:r>
          </w:p>
        </w:tc>
        <w:tc>
          <w:tcPr>
            <w:tcW w:w="7088" w:type="dxa"/>
          </w:tcPr>
          <w:p w14:paraId="69101E74" w14:textId="77777777" w:rsidR="004C6012" w:rsidRPr="00097F7C" w:rsidRDefault="004C6012" w:rsidP="0034301D">
            <w:pPr>
              <w:pStyle w:val="17"/>
              <w:numPr>
                <w:ilvl w:val="0"/>
                <w:numId w:val="115"/>
              </w:numPr>
            </w:pPr>
            <w:r w:rsidRPr="00097F7C">
              <w:t xml:space="preserve">ЛКК отображает </w:t>
            </w:r>
            <w:r>
              <w:t xml:space="preserve">активные </w:t>
            </w:r>
            <w:r w:rsidRPr="00097F7C">
              <w:t>опросы</w:t>
            </w:r>
            <w:r>
              <w:t>, созданные администратором.</w:t>
            </w:r>
          </w:p>
          <w:p w14:paraId="77D95EA0" w14:textId="2B83829B" w:rsidR="004C6012" w:rsidRDefault="004C6012" w:rsidP="004C6012">
            <w:pPr>
              <w:pStyle w:val="17"/>
            </w:pPr>
            <w:r>
              <w:t>ЛКК</w:t>
            </w:r>
            <w:r w:rsidRPr="00CA4B43">
              <w:t xml:space="preserve"> </w:t>
            </w:r>
            <w:r>
              <w:t>отображает экранную форму опроса</w:t>
            </w:r>
          </w:p>
          <w:p w14:paraId="5C15BA6A" w14:textId="1BAA85BD" w:rsidR="004C6012" w:rsidRDefault="004C6012" w:rsidP="004C6012">
            <w:pPr>
              <w:pStyle w:val="17"/>
            </w:pPr>
            <w:r>
              <w:t>ЛКК проверяет наличие ответа на обязательные вопросы.</w:t>
            </w:r>
          </w:p>
          <w:p w14:paraId="70F1F83F" w14:textId="489D63ED" w:rsidR="00010611" w:rsidRPr="002B2AEF" w:rsidRDefault="004C6012" w:rsidP="004C6012">
            <w:pPr>
              <w:pStyle w:val="17"/>
            </w:pPr>
            <w:r>
              <w:t>ЛКК сохраняет ответы пользователя и перестает отображать опрос в клиентской части ЛКК</w:t>
            </w:r>
          </w:p>
        </w:tc>
      </w:tr>
      <w:tr w:rsidR="00010611" w:rsidRPr="002472CF" w14:paraId="771B694D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57B5291" w14:textId="4C9E402B" w:rsidR="00010611" w:rsidRPr="002B2AEF" w:rsidRDefault="00010611" w:rsidP="004C6012">
            <w:pPr>
              <w:pStyle w:val="affe"/>
            </w:pPr>
            <w:r>
              <w:t>Требования к интерфейсу</w:t>
            </w:r>
          </w:p>
        </w:tc>
      </w:tr>
      <w:tr w:rsidR="00010611" w:rsidRPr="002472CF" w14:paraId="24252020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A3C6D40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2B38122F" w14:textId="60CB410B" w:rsidR="00010611" w:rsidRPr="00097F7C" w:rsidRDefault="00010611" w:rsidP="00010611">
            <w:pPr>
              <w:pStyle w:val="afff"/>
            </w:pPr>
            <w:r>
              <w:t>Перейти на страницу «Опросы»</w:t>
            </w:r>
          </w:p>
        </w:tc>
        <w:tc>
          <w:tcPr>
            <w:tcW w:w="7088" w:type="dxa"/>
          </w:tcPr>
          <w:p w14:paraId="03B09ED3" w14:textId="77777777" w:rsidR="00010611" w:rsidRDefault="00010611" w:rsidP="00010611">
            <w:pPr>
              <w:pStyle w:val="afff"/>
            </w:pPr>
            <w:r>
              <w:t>В состав формы входят:</w:t>
            </w:r>
          </w:p>
          <w:p w14:paraId="3F76E939" w14:textId="77777777" w:rsidR="00010611" w:rsidRDefault="00010611" w:rsidP="00010611">
            <w:pPr>
              <w:pStyle w:val="13"/>
            </w:pPr>
            <w:r>
              <w:t>Кнопка «Создать опрос»</w:t>
            </w:r>
          </w:p>
          <w:p w14:paraId="4FDE0A98" w14:textId="77777777" w:rsidR="00010611" w:rsidRDefault="00010611" w:rsidP="00010611">
            <w:pPr>
              <w:pStyle w:val="13"/>
            </w:pPr>
            <w:r>
              <w:t>Поле для поиска</w:t>
            </w:r>
          </w:p>
          <w:p w14:paraId="14494FB9" w14:textId="77777777" w:rsidR="00010611" w:rsidRDefault="00010611" w:rsidP="00010611">
            <w:pPr>
              <w:pStyle w:val="13"/>
            </w:pPr>
            <w:r>
              <w:t>Кнопка «Фильтры»</w:t>
            </w:r>
          </w:p>
          <w:p w14:paraId="5B843243" w14:textId="77777777" w:rsidR="00010611" w:rsidRDefault="00010611" w:rsidP="00010611">
            <w:pPr>
              <w:pStyle w:val="13"/>
            </w:pPr>
            <w:r>
              <w:t>Фильтры</w:t>
            </w:r>
          </w:p>
          <w:p w14:paraId="211E5810" w14:textId="79892E2C" w:rsidR="00010611" w:rsidRPr="002B2AEF" w:rsidRDefault="00010611" w:rsidP="00010611">
            <w:pPr>
              <w:pStyle w:val="13"/>
            </w:pPr>
            <w:r>
              <w:t>Список опросов</w:t>
            </w:r>
          </w:p>
        </w:tc>
      </w:tr>
      <w:tr w:rsidR="00010611" w:rsidRPr="002472CF" w14:paraId="4E702D40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B32C52C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15C30DFE" w14:textId="5F3D722E" w:rsidR="00010611" w:rsidRPr="00097F7C" w:rsidRDefault="00010611" w:rsidP="00010611">
            <w:pPr>
              <w:pStyle w:val="afff"/>
            </w:pPr>
            <w:r>
              <w:t>Перейти на форму «Главное»</w:t>
            </w:r>
          </w:p>
        </w:tc>
        <w:tc>
          <w:tcPr>
            <w:tcW w:w="7088" w:type="dxa"/>
          </w:tcPr>
          <w:p w14:paraId="66864B81" w14:textId="77777777" w:rsidR="00010611" w:rsidRDefault="00010611" w:rsidP="00010611">
            <w:pPr>
              <w:pStyle w:val="afff"/>
            </w:pPr>
            <w:r>
              <w:t>В состав формы входят:</w:t>
            </w:r>
          </w:p>
          <w:p w14:paraId="4CDC5D1A" w14:textId="77777777" w:rsidR="00010611" w:rsidRDefault="00010611" w:rsidP="00010611">
            <w:pPr>
              <w:pStyle w:val="13"/>
            </w:pPr>
            <w:r>
              <w:t>Наименование</w:t>
            </w:r>
          </w:p>
          <w:p w14:paraId="3CEC8C7B" w14:textId="77777777" w:rsidR="00010611" w:rsidRDefault="00010611" w:rsidP="00010611">
            <w:pPr>
              <w:pStyle w:val="13"/>
            </w:pPr>
            <w:r>
              <w:t>Период показа (Московское время)</w:t>
            </w:r>
          </w:p>
          <w:p w14:paraId="59D622F3" w14:textId="77777777" w:rsidR="00010611" w:rsidRDefault="00010611" w:rsidP="00010611">
            <w:pPr>
              <w:pStyle w:val="13"/>
            </w:pPr>
            <w:r>
              <w:t>Чекбокс «Активен»</w:t>
            </w:r>
          </w:p>
          <w:p w14:paraId="07079D12" w14:textId="77777777" w:rsidR="00010611" w:rsidRDefault="00010611" w:rsidP="00010611">
            <w:pPr>
              <w:pStyle w:val="13"/>
            </w:pPr>
            <w:r>
              <w:t>Описание</w:t>
            </w:r>
          </w:p>
          <w:p w14:paraId="4A217861" w14:textId="77777777" w:rsidR="00010611" w:rsidRDefault="00010611" w:rsidP="00010611">
            <w:pPr>
              <w:pStyle w:val="13"/>
            </w:pPr>
            <w:r>
              <w:t>Текст после опроса</w:t>
            </w:r>
          </w:p>
          <w:p w14:paraId="01140DF7" w14:textId="77777777" w:rsidR="00010611" w:rsidRDefault="00010611" w:rsidP="00010611">
            <w:pPr>
              <w:pStyle w:val="13"/>
            </w:pPr>
            <w:r>
              <w:t>Кнопка «Отменить»</w:t>
            </w:r>
          </w:p>
          <w:p w14:paraId="76FC770D" w14:textId="79685F58" w:rsidR="00010611" w:rsidRPr="002B2AEF" w:rsidRDefault="00010611" w:rsidP="00010611">
            <w:pPr>
              <w:pStyle w:val="13"/>
            </w:pPr>
            <w:r>
              <w:t>Кнопка «Дальше»</w:t>
            </w:r>
          </w:p>
        </w:tc>
      </w:tr>
      <w:tr w:rsidR="00010611" w:rsidRPr="002472CF" w14:paraId="256C80DA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3753646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42AFD9FF" w14:textId="0F9CDCA3" w:rsidR="00010611" w:rsidRPr="00097F7C" w:rsidRDefault="00010611" w:rsidP="00010611">
            <w:pPr>
              <w:pStyle w:val="afff"/>
            </w:pPr>
            <w:r>
              <w:t>Перейти на форму «Вопросы»</w:t>
            </w:r>
          </w:p>
        </w:tc>
        <w:tc>
          <w:tcPr>
            <w:tcW w:w="7088" w:type="dxa"/>
          </w:tcPr>
          <w:p w14:paraId="32085836" w14:textId="77777777" w:rsidR="00010611" w:rsidRDefault="00010611" w:rsidP="00010611">
            <w:pPr>
              <w:pStyle w:val="afff"/>
            </w:pPr>
            <w:r>
              <w:t>В состав формы входят:</w:t>
            </w:r>
          </w:p>
          <w:p w14:paraId="5FBDA4F1" w14:textId="77777777" w:rsidR="00010611" w:rsidRDefault="00010611" w:rsidP="00010611">
            <w:pPr>
              <w:pStyle w:val="13"/>
            </w:pPr>
            <w:r>
              <w:t>Вопрос</w:t>
            </w:r>
          </w:p>
          <w:p w14:paraId="096D882C" w14:textId="77777777" w:rsidR="00010611" w:rsidRDefault="00010611" w:rsidP="00010611">
            <w:pPr>
              <w:pStyle w:val="13"/>
            </w:pPr>
            <w:r>
              <w:t>Чекбокс «Обязательный»</w:t>
            </w:r>
          </w:p>
          <w:p w14:paraId="4A0DB290" w14:textId="77777777" w:rsidR="00010611" w:rsidRDefault="00010611" w:rsidP="00010611">
            <w:pPr>
              <w:pStyle w:val="13"/>
            </w:pPr>
            <w:r>
              <w:t>Иконка удаления вопроса</w:t>
            </w:r>
          </w:p>
          <w:p w14:paraId="0A880918" w14:textId="77777777" w:rsidR="00010611" w:rsidRDefault="00010611" w:rsidP="00010611">
            <w:pPr>
              <w:pStyle w:val="13"/>
            </w:pPr>
            <w:r>
              <w:t>Иконка перемещения вопроса</w:t>
            </w:r>
          </w:p>
          <w:p w14:paraId="1FD19BD6" w14:textId="77777777" w:rsidR="00010611" w:rsidRDefault="00010611" w:rsidP="00010611">
            <w:pPr>
              <w:pStyle w:val="13"/>
            </w:pPr>
            <w:r>
              <w:t>Тип ответа</w:t>
            </w:r>
          </w:p>
          <w:p w14:paraId="47542A79" w14:textId="77777777" w:rsidR="00010611" w:rsidRDefault="00010611" w:rsidP="00010611">
            <w:pPr>
              <w:pStyle w:val="13"/>
            </w:pPr>
            <w:r>
              <w:t>Ответы</w:t>
            </w:r>
          </w:p>
          <w:p w14:paraId="02EE339C" w14:textId="77777777" w:rsidR="00010611" w:rsidRDefault="00010611" w:rsidP="00010611">
            <w:pPr>
              <w:pStyle w:val="13"/>
            </w:pPr>
            <w:r>
              <w:t>Кнопка «Редактировать»</w:t>
            </w:r>
          </w:p>
          <w:p w14:paraId="073E9E60" w14:textId="77777777" w:rsidR="00010611" w:rsidRDefault="00010611" w:rsidP="00010611">
            <w:pPr>
              <w:pStyle w:val="13"/>
            </w:pPr>
            <w:r>
              <w:t>Кнопка «Удалить»</w:t>
            </w:r>
          </w:p>
          <w:p w14:paraId="084E6CEC" w14:textId="77777777" w:rsidR="00010611" w:rsidRDefault="00010611" w:rsidP="00010611">
            <w:pPr>
              <w:pStyle w:val="13"/>
            </w:pPr>
            <w:r>
              <w:t>Кнопка «Добавить ответ»</w:t>
            </w:r>
          </w:p>
          <w:p w14:paraId="43B54C01" w14:textId="77777777" w:rsidR="00010611" w:rsidRDefault="00010611" w:rsidP="00010611">
            <w:pPr>
              <w:pStyle w:val="13"/>
            </w:pPr>
            <w:r>
              <w:t>Кнопка «Добавить вопрос»</w:t>
            </w:r>
          </w:p>
          <w:p w14:paraId="1D318860" w14:textId="77777777" w:rsidR="00010611" w:rsidRDefault="00010611" w:rsidP="00010611">
            <w:pPr>
              <w:pStyle w:val="13"/>
            </w:pPr>
            <w:r>
              <w:t>Кнопка «Отменить»</w:t>
            </w:r>
          </w:p>
          <w:p w14:paraId="10499ECC" w14:textId="77777777" w:rsidR="00010611" w:rsidRDefault="00010611" w:rsidP="00010611">
            <w:pPr>
              <w:pStyle w:val="13"/>
            </w:pPr>
            <w:r>
              <w:t>Кнопка «Назад»</w:t>
            </w:r>
          </w:p>
          <w:p w14:paraId="735DBC5E" w14:textId="77777777" w:rsidR="00010611" w:rsidRDefault="00010611" w:rsidP="00010611">
            <w:pPr>
              <w:pStyle w:val="13"/>
            </w:pPr>
            <w:r>
              <w:t>Кнопка «Сохранить»</w:t>
            </w:r>
          </w:p>
          <w:p w14:paraId="6F4AD8CF" w14:textId="6E104E31" w:rsidR="00010611" w:rsidRPr="002B2AEF" w:rsidRDefault="00010611" w:rsidP="00010611">
            <w:pPr>
              <w:pStyle w:val="13"/>
            </w:pPr>
            <w:r>
              <w:t>Кнопка «Предпросмотр»</w:t>
            </w:r>
          </w:p>
        </w:tc>
      </w:tr>
      <w:tr w:rsidR="00010611" w:rsidRPr="002472CF" w14:paraId="58D11573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7A2E6E07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623FEE5D" w14:textId="546135FF" w:rsidR="00010611" w:rsidRPr="00097F7C" w:rsidRDefault="00010611" w:rsidP="00010611">
            <w:pPr>
              <w:pStyle w:val="afff"/>
            </w:pPr>
            <w:r>
              <w:t>Перейти на форму предпросмотра опроса</w:t>
            </w:r>
          </w:p>
        </w:tc>
        <w:tc>
          <w:tcPr>
            <w:tcW w:w="7088" w:type="dxa"/>
          </w:tcPr>
          <w:p w14:paraId="4CF6EE14" w14:textId="163B2085" w:rsidR="00010611" w:rsidRDefault="00010611" w:rsidP="00010611">
            <w:pPr>
              <w:pStyle w:val="afff"/>
            </w:pPr>
            <w:r>
              <w:t>Форма содержит:</w:t>
            </w:r>
          </w:p>
          <w:p w14:paraId="3C24015D" w14:textId="77777777" w:rsidR="00010611" w:rsidRDefault="00010611" w:rsidP="00010611">
            <w:pPr>
              <w:pStyle w:val="13"/>
            </w:pPr>
            <w:r>
              <w:t>Описание опроса</w:t>
            </w:r>
          </w:p>
          <w:p w14:paraId="4C550F65" w14:textId="77777777" w:rsidR="00010611" w:rsidRDefault="00010611" w:rsidP="00010611">
            <w:pPr>
              <w:pStyle w:val="13"/>
            </w:pPr>
            <w:r>
              <w:t>Блоки вопросов</w:t>
            </w:r>
          </w:p>
          <w:p w14:paraId="49A84E4F" w14:textId="763C81E3" w:rsidR="00010611" w:rsidRPr="002B2AEF" w:rsidRDefault="00010611" w:rsidP="00010611">
            <w:pPr>
              <w:pStyle w:val="13"/>
            </w:pPr>
            <w:r>
              <w:t>Кнопка «Выйти из предпросмотра»</w:t>
            </w:r>
          </w:p>
        </w:tc>
      </w:tr>
      <w:tr w:rsidR="00010611" w:rsidRPr="002472CF" w14:paraId="5C49B86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9E395CA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5AF65D25" w14:textId="207D5DB6" w:rsidR="00010611" w:rsidRPr="00010611" w:rsidRDefault="00010611" w:rsidP="00010611">
            <w:pPr>
              <w:pStyle w:val="afff"/>
              <w:rPr>
                <w:b/>
                <w:bCs/>
              </w:rPr>
            </w:pPr>
            <w:r>
              <w:t>Перейти на форму управления страницы просмотра и редактирования опроса</w:t>
            </w:r>
          </w:p>
        </w:tc>
        <w:tc>
          <w:tcPr>
            <w:tcW w:w="7088" w:type="dxa"/>
          </w:tcPr>
          <w:p w14:paraId="2A09EDA5" w14:textId="77777777" w:rsidR="00010611" w:rsidRDefault="00010611" w:rsidP="00010611">
            <w:pPr>
              <w:pStyle w:val="afff"/>
            </w:pPr>
            <w:r>
              <w:t>Форма содержит:</w:t>
            </w:r>
          </w:p>
          <w:p w14:paraId="6C9C58B9" w14:textId="77777777" w:rsidR="00010611" w:rsidRDefault="00010611" w:rsidP="00010611">
            <w:pPr>
              <w:pStyle w:val="13"/>
            </w:pPr>
            <w:r>
              <w:t>Наименование опроса</w:t>
            </w:r>
          </w:p>
          <w:p w14:paraId="4504929D" w14:textId="77777777" w:rsidR="00010611" w:rsidRDefault="00010611" w:rsidP="00010611">
            <w:pPr>
              <w:pStyle w:val="13"/>
            </w:pPr>
            <w:r>
              <w:t>Кнопка «Сохранить»</w:t>
            </w:r>
          </w:p>
          <w:p w14:paraId="5B796FF8" w14:textId="77777777" w:rsidR="00010611" w:rsidRDefault="00010611" w:rsidP="00010611">
            <w:pPr>
              <w:pStyle w:val="13"/>
            </w:pPr>
            <w:r>
              <w:t>Кнопка «Назад»</w:t>
            </w:r>
          </w:p>
          <w:p w14:paraId="38602A76" w14:textId="5CC95C40" w:rsidR="00010611" w:rsidRPr="002B2AEF" w:rsidRDefault="00010611" w:rsidP="00010611">
            <w:pPr>
              <w:pStyle w:val="13"/>
            </w:pPr>
            <w:r>
              <w:t>Кнопка «Удалить опрос»</w:t>
            </w:r>
          </w:p>
        </w:tc>
      </w:tr>
      <w:tr w:rsidR="00010611" w:rsidRPr="002472CF" w14:paraId="7E1AE37A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0F45970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3917C566" w14:textId="2B7BB3EB" w:rsidR="00010611" w:rsidRPr="00097F7C" w:rsidRDefault="00010611" w:rsidP="00010611">
            <w:pPr>
              <w:pStyle w:val="afff"/>
            </w:pPr>
            <w:r>
              <w:t>Перейти ан форму создания опроса</w:t>
            </w:r>
          </w:p>
        </w:tc>
        <w:tc>
          <w:tcPr>
            <w:tcW w:w="7088" w:type="dxa"/>
          </w:tcPr>
          <w:p w14:paraId="36AF2092" w14:textId="77777777" w:rsidR="00010611" w:rsidRDefault="00010611" w:rsidP="00010611">
            <w:pPr>
              <w:pStyle w:val="afff"/>
            </w:pPr>
            <w:r>
              <w:t>Форма содержит:</w:t>
            </w:r>
          </w:p>
          <w:p w14:paraId="01AF7E13" w14:textId="77777777" w:rsidR="00010611" w:rsidRDefault="00010611" w:rsidP="00010611">
            <w:pPr>
              <w:pStyle w:val="13"/>
            </w:pPr>
            <w:r>
              <w:t>Наименование</w:t>
            </w:r>
          </w:p>
          <w:p w14:paraId="44844FFB" w14:textId="77777777" w:rsidR="00010611" w:rsidRDefault="00010611" w:rsidP="00010611">
            <w:pPr>
              <w:pStyle w:val="13"/>
            </w:pPr>
            <w:r>
              <w:t>Период показа (московское время)</w:t>
            </w:r>
          </w:p>
          <w:p w14:paraId="22FD290E" w14:textId="77777777" w:rsidR="00010611" w:rsidRDefault="00010611" w:rsidP="00010611">
            <w:pPr>
              <w:pStyle w:val="13"/>
            </w:pPr>
            <w:r>
              <w:t>Описание опроса</w:t>
            </w:r>
          </w:p>
          <w:p w14:paraId="651CB289" w14:textId="77777777" w:rsidR="00010611" w:rsidRDefault="00010611" w:rsidP="00010611">
            <w:pPr>
              <w:pStyle w:val="13"/>
            </w:pPr>
            <w:r>
              <w:t>Текст после опроса</w:t>
            </w:r>
          </w:p>
          <w:p w14:paraId="5FFCBE3C" w14:textId="18FA114E" w:rsidR="00010611" w:rsidRPr="002B2AEF" w:rsidRDefault="00010611" w:rsidP="00010611">
            <w:pPr>
              <w:pStyle w:val="13"/>
            </w:pPr>
            <w:r>
              <w:t>Чекбокс «Активен»</w:t>
            </w:r>
          </w:p>
        </w:tc>
      </w:tr>
      <w:tr w:rsidR="00010611" w:rsidRPr="002472CF" w14:paraId="47D058D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651748E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6DF13B9B" w14:textId="10BCB56E" w:rsidR="00010611" w:rsidRPr="00097F7C" w:rsidRDefault="00010611" w:rsidP="00010611">
            <w:pPr>
              <w:pStyle w:val="afff"/>
            </w:pPr>
            <w:r>
              <w:t>Перейти на вкладку «Вопросы»</w:t>
            </w:r>
          </w:p>
        </w:tc>
        <w:tc>
          <w:tcPr>
            <w:tcW w:w="7088" w:type="dxa"/>
          </w:tcPr>
          <w:p w14:paraId="270DC0B9" w14:textId="77777777" w:rsidR="00010611" w:rsidRDefault="00010611" w:rsidP="00010611">
            <w:pPr>
              <w:pStyle w:val="afff"/>
            </w:pPr>
            <w:r>
              <w:t>Форма содержит:</w:t>
            </w:r>
          </w:p>
          <w:p w14:paraId="5733C642" w14:textId="77777777" w:rsidR="00010611" w:rsidRDefault="00010611" w:rsidP="00010611">
            <w:pPr>
              <w:pStyle w:val="13"/>
            </w:pPr>
            <w:r>
              <w:t>Вопрос</w:t>
            </w:r>
          </w:p>
          <w:p w14:paraId="7849C4EA" w14:textId="77777777" w:rsidR="00010611" w:rsidRDefault="00010611" w:rsidP="00010611">
            <w:pPr>
              <w:pStyle w:val="13"/>
            </w:pPr>
            <w:r>
              <w:t>Чекбокс «Обязательный»</w:t>
            </w:r>
          </w:p>
          <w:p w14:paraId="41143746" w14:textId="77777777" w:rsidR="00010611" w:rsidRDefault="00010611" w:rsidP="00010611">
            <w:pPr>
              <w:pStyle w:val="13"/>
            </w:pPr>
            <w:r>
              <w:t>Иконка перемещения вопроса</w:t>
            </w:r>
          </w:p>
          <w:p w14:paraId="3F99526B" w14:textId="77777777" w:rsidR="00010611" w:rsidRDefault="00010611" w:rsidP="00010611">
            <w:pPr>
              <w:pStyle w:val="13"/>
            </w:pPr>
            <w:r>
              <w:t>Иконка удаления вопроса</w:t>
            </w:r>
          </w:p>
          <w:p w14:paraId="77FBB27A" w14:textId="77777777" w:rsidR="00010611" w:rsidRDefault="00010611" w:rsidP="00010611">
            <w:pPr>
              <w:pStyle w:val="13"/>
            </w:pPr>
            <w:r>
              <w:lastRenderedPageBreak/>
              <w:t>Тип ответа</w:t>
            </w:r>
          </w:p>
          <w:p w14:paraId="0DFAE9D6" w14:textId="77777777" w:rsidR="00010611" w:rsidRDefault="00010611" w:rsidP="00010611">
            <w:pPr>
              <w:pStyle w:val="13"/>
            </w:pPr>
            <w:r>
              <w:t>Ответы</w:t>
            </w:r>
          </w:p>
          <w:p w14:paraId="6DE95F6D" w14:textId="77777777" w:rsidR="00010611" w:rsidRDefault="00010611" w:rsidP="00010611">
            <w:pPr>
              <w:pStyle w:val="13"/>
            </w:pPr>
            <w:r>
              <w:t>Кнопка «Редактировать»</w:t>
            </w:r>
          </w:p>
          <w:p w14:paraId="2CFECAA4" w14:textId="77777777" w:rsidR="00010611" w:rsidRDefault="00010611" w:rsidP="00010611">
            <w:pPr>
              <w:pStyle w:val="13"/>
            </w:pPr>
            <w:r>
              <w:t>Кнопка «Удалить»</w:t>
            </w:r>
          </w:p>
          <w:p w14:paraId="45B0BABD" w14:textId="77777777" w:rsidR="00010611" w:rsidRDefault="00010611" w:rsidP="00010611">
            <w:pPr>
              <w:pStyle w:val="13"/>
            </w:pPr>
            <w:r>
              <w:t>Кнопка «Добавить ответ»</w:t>
            </w:r>
          </w:p>
          <w:p w14:paraId="5A88A936" w14:textId="27F8B13D" w:rsidR="00010611" w:rsidRPr="002B2AEF" w:rsidRDefault="00010611" w:rsidP="00010611">
            <w:pPr>
              <w:pStyle w:val="13"/>
            </w:pPr>
            <w:r>
              <w:t>Кнопка «Добавить вопрос»</w:t>
            </w:r>
          </w:p>
        </w:tc>
      </w:tr>
      <w:tr w:rsidR="00010611" w:rsidRPr="002472CF" w14:paraId="622AFD8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96EE306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5E084853" w14:textId="7B87BBC2" w:rsidR="00010611" w:rsidRPr="00097F7C" w:rsidRDefault="00010611" w:rsidP="00010611">
            <w:pPr>
              <w:pStyle w:val="afff"/>
            </w:pPr>
            <w:r>
              <w:t>Перейти на форму «Статистика»</w:t>
            </w:r>
          </w:p>
        </w:tc>
        <w:tc>
          <w:tcPr>
            <w:tcW w:w="7088" w:type="dxa"/>
          </w:tcPr>
          <w:p w14:paraId="74FAFFFB" w14:textId="77777777" w:rsidR="00010611" w:rsidRDefault="00010611" w:rsidP="00010611">
            <w:pPr>
              <w:pStyle w:val="afff"/>
            </w:pPr>
            <w:r>
              <w:t>Форма содержит:</w:t>
            </w:r>
          </w:p>
          <w:p w14:paraId="7ED6C3B3" w14:textId="77777777" w:rsidR="00010611" w:rsidRDefault="00010611" w:rsidP="00010611">
            <w:pPr>
              <w:pStyle w:val="13"/>
            </w:pPr>
            <w:r>
              <w:t>Всего опрошено</w:t>
            </w:r>
          </w:p>
          <w:p w14:paraId="101EA67D" w14:textId="77777777" w:rsidR="00010611" w:rsidRDefault="00010611" w:rsidP="00010611">
            <w:pPr>
              <w:pStyle w:val="13"/>
            </w:pPr>
            <w:r>
              <w:t>Завершили опрос</w:t>
            </w:r>
          </w:p>
          <w:p w14:paraId="02E5B1A7" w14:textId="77777777" w:rsidR="00010611" w:rsidRDefault="00010611" w:rsidP="00010611">
            <w:pPr>
              <w:pStyle w:val="13"/>
            </w:pPr>
            <w:r>
              <w:t>Не завершили опрос</w:t>
            </w:r>
          </w:p>
          <w:p w14:paraId="7ECB8E9C" w14:textId="40DCF589" w:rsidR="00010611" w:rsidRPr="002B2AEF" w:rsidRDefault="00010611" w:rsidP="00010611">
            <w:pPr>
              <w:pStyle w:val="13"/>
            </w:pPr>
            <w:r>
              <w:t>Статистика по каждому вопросу</w:t>
            </w:r>
          </w:p>
        </w:tc>
      </w:tr>
      <w:tr w:rsidR="00010611" w:rsidRPr="002472CF" w14:paraId="1218ABF1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8A6DB6A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243C450E" w14:textId="4EAE2C6F" w:rsidR="00010611" w:rsidRPr="00097F7C" w:rsidRDefault="00010611" w:rsidP="00010611">
            <w:pPr>
              <w:pStyle w:val="afff"/>
            </w:pPr>
            <w:r>
              <w:t>Перейти на форму «Опросы планируемых объемов потребления»</w:t>
            </w:r>
          </w:p>
        </w:tc>
        <w:tc>
          <w:tcPr>
            <w:tcW w:w="7088" w:type="dxa"/>
          </w:tcPr>
          <w:p w14:paraId="18B11DBB" w14:textId="77777777" w:rsidR="00010611" w:rsidRDefault="00010611" w:rsidP="00010611">
            <w:pPr>
              <w:pStyle w:val="afff"/>
            </w:pPr>
            <w:r>
              <w:t>Форма содержит:</w:t>
            </w:r>
          </w:p>
          <w:p w14:paraId="156E3BB7" w14:textId="77777777" w:rsidR="00010611" w:rsidRDefault="00010611" w:rsidP="00010611">
            <w:pPr>
              <w:pStyle w:val="13"/>
            </w:pPr>
            <w:r>
              <w:t>Кнопка «Создать опрос»</w:t>
            </w:r>
          </w:p>
          <w:p w14:paraId="40F5A5BC" w14:textId="77777777" w:rsidR="00010611" w:rsidRDefault="00010611" w:rsidP="00010611">
            <w:pPr>
              <w:pStyle w:val="13"/>
            </w:pPr>
            <w:r>
              <w:t>Год планирования объемов потребления</w:t>
            </w:r>
          </w:p>
          <w:p w14:paraId="3731F1DE" w14:textId="2AE3F75D" w:rsidR="00010611" w:rsidRPr="002B2AEF" w:rsidRDefault="00010611" w:rsidP="00010611">
            <w:pPr>
              <w:pStyle w:val="13"/>
            </w:pPr>
            <w:r>
              <w:t>Список опросов</w:t>
            </w:r>
          </w:p>
        </w:tc>
      </w:tr>
      <w:tr w:rsidR="00010611" w:rsidRPr="002472CF" w14:paraId="78BFDF32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15CA6F6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3A7E152B" w14:textId="31365624" w:rsidR="00010611" w:rsidRPr="00097F7C" w:rsidRDefault="00010611" w:rsidP="00010611">
            <w:pPr>
              <w:pStyle w:val="afff"/>
            </w:pPr>
            <w:r>
              <w:t xml:space="preserve">Перейти на форму </w:t>
            </w:r>
            <w:r>
              <w:rPr>
                <w:rFonts w:eastAsia="Calibri"/>
              </w:rPr>
              <w:t>настройки опроса планирования объемов</w:t>
            </w:r>
          </w:p>
        </w:tc>
        <w:tc>
          <w:tcPr>
            <w:tcW w:w="7088" w:type="dxa"/>
          </w:tcPr>
          <w:p w14:paraId="6CA1DE25" w14:textId="77777777" w:rsidR="00010611" w:rsidRDefault="00010611" w:rsidP="00010611">
            <w:pPr>
              <w:pStyle w:val="afff"/>
            </w:pPr>
            <w:r>
              <w:t>Форма содержит:</w:t>
            </w:r>
          </w:p>
          <w:p w14:paraId="725830BE" w14:textId="77777777" w:rsidR="00010611" w:rsidRDefault="00010611" w:rsidP="00010611">
            <w:pPr>
              <w:pStyle w:val="13"/>
            </w:pPr>
            <w:r>
              <w:t>Год</w:t>
            </w:r>
          </w:p>
          <w:p w14:paraId="3C52D153" w14:textId="77777777" w:rsidR="00010611" w:rsidRDefault="00010611" w:rsidP="00010611">
            <w:pPr>
              <w:pStyle w:val="13"/>
            </w:pPr>
            <w:r>
              <w:t>Дата начала опроса</w:t>
            </w:r>
          </w:p>
          <w:p w14:paraId="503530FF" w14:textId="77777777" w:rsidR="00010611" w:rsidRDefault="00010611" w:rsidP="00010611">
            <w:pPr>
              <w:pStyle w:val="13"/>
            </w:pPr>
            <w:r>
              <w:t>Дата завершения опроса</w:t>
            </w:r>
          </w:p>
          <w:p w14:paraId="23A58A4B" w14:textId="77777777" w:rsidR="00010611" w:rsidRDefault="00010611" w:rsidP="00010611">
            <w:pPr>
              <w:pStyle w:val="13"/>
            </w:pPr>
            <w:r>
              <w:t>Кнопка «Отменить»</w:t>
            </w:r>
          </w:p>
          <w:p w14:paraId="11FED862" w14:textId="20B7290D" w:rsidR="00010611" w:rsidRPr="002B2AEF" w:rsidRDefault="00010611" w:rsidP="00010611">
            <w:pPr>
              <w:pStyle w:val="13"/>
            </w:pPr>
            <w:r>
              <w:t>Кнопка «Сохранить»</w:t>
            </w:r>
          </w:p>
        </w:tc>
      </w:tr>
      <w:tr w:rsidR="00010611" w:rsidRPr="002472CF" w14:paraId="23AD9318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5561D45" w14:textId="4174A64E" w:rsidR="00010611" w:rsidRPr="002B2AEF" w:rsidRDefault="00010611" w:rsidP="00010611">
            <w:pPr>
              <w:pStyle w:val="afff"/>
            </w:pPr>
            <w:r>
              <w:t>Создание опроса</w:t>
            </w:r>
          </w:p>
        </w:tc>
      </w:tr>
      <w:tr w:rsidR="00010611" w:rsidRPr="002472CF" w14:paraId="1DD71F46" w14:textId="77777777" w:rsidTr="004C6012">
        <w:trPr>
          <w:trHeight w:val="558"/>
        </w:trPr>
        <w:tc>
          <w:tcPr>
            <w:tcW w:w="616" w:type="dxa"/>
            <w:vAlign w:val="center"/>
          </w:tcPr>
          <w:p w14:paraId="2E81A3F7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49FCA037" w14:textId="77777777" w:rsidR="00010611" w:rsidRDefault="00010611" w:rsidP="0034301D">
            <w:pPr>
              <w:pStyle w:val="17"/>
              <w:numPr>
                <w:ilvl w:val="0"/>
                <w:numId w:val="117"/>
              </w:numPr>
            </w:pPr>
            <w:r>
              <w:t>Администратор выбирает «Произвольные опросы».</w:t>
            </w:r>
          </w:p>
          <w:p w14:paraId="0C5A693B" w14:textId="77777777" w:rsidR="00010611" w:rsidRDefault="00010611" w:rsidP="004C6012">
            <w:pPr>
              <w:pStyle w:val="17"/>
            </w:pPr>
            <w:r>
              <w:t xml:space="preserve">Администратор нажимает на кнопку «Добавить опрос». </w:t>
            </w:r>
          </w:p>
          <w:p w14:paraId="7113EBE1" w14:textId="77777777" w:rsidR="00010611" w:rsidRDefault="00010611" w:rsidP="004C6012">
            <w:pPr>
              <w:pStyle w:val="17"/>
            </w:pPr>
            <w:r>
              <w:t>«Администратор выполняет следующие действия:</w:t>
            </w:r>
          </w:p>
          <w:p w14:paraId="244D05DC" w14:textId="77777777" w:rsidR="00010611" w:rsidRDefault="00010611" w:rsidP="004C6012">
            <w:pPr>
              <w:pStyle w:val="2"/>
            </w:pPr>
            <w:r>
              <w:t>задает временной интервал опроса;</w:t>
            </w:r>
          </w:p>
          <w:p w14:paraId="39E68AC9" w14:textId="77777777" w:rsidR="00010611" w:rsidRDefault="00010611" w:rsidP="004C6012">
            <w:pPr>
              <w:pStyle w:val="2"/>
            </w:pPr>
            <w:r>
              <w:t xml:space="preserve">заполняет обязательные поля формы: </w:t>
            </w:r>
          </w:p>
          <w:p w14:paraId="5C670DE5" w14:textId="77777777" w:rsidR="00010611" w:rsidRDefault="00010611" w:rsidP="004C6012">
            <w:pPr>
              <w:pStyle w:val="3"/>
            </w:pPr>
            <w:r>
              <w:t>«Название опроса»;</w:t>
            </w:r>
          </w:p>
          <w:p w14:paraId="788CF1F7" w14:textId="77777777" w:rsidR="00010611" w:rsidRDefault="00010611" w:rsidP="004C6012">
            <w:pPr>
              <w:pStyle w:val="3"/>
            </w:pPr>
            <w:r>
              <w:t>«Описание опроса»;</w:t>
            </w:r>
          </w:p>
          <w:p w14:paraId="522B8086" w14:textId="77777777" w:rsidR="00010611" w:rsidRDefault="00010611" w:rsidP="004C6012">
            <w:pPr>
              <w:pStyle w:val="3"/>
            </w:pPr>
            <w:r>
              <w:t>«Текст после опроса»;</w:t>
            </w:r>
          </w:p>
          <w:p w14:paraId="69EE6ED1" w14:textId="77777777" w:rsidR="00010611" w:rsidRDefault="00010611" w:rsidP="004C6012">
            <w:pPr>
              <w:pStyle w:val="2"/>
            </w:pPr>
            <w:r>
              <w:t>нажимает на кнопку «Дальше».</w:t>
            </w:r>
          </w:p>
          <w:p w14:paraId="50F62BDD" w14:textId="77777777" w:rsidR="00010611" w:rsidRDefault="00010611" w:rsidP="004C6012">
            <w:pPr>
              <w:pStyle w:val="17"/>
            </w:pPr>
            <w:r>
              <w:t>Администратор выполняет следующие действия:</w:t>
            </w:r>
          </w:p>
          <w:p w14:paraId="0EFD8D16" w14:textId="77777777" w:rsidR="00010611" w:rsidRDefault="00010611" w:rsidP="004C6012">
            <w:pPr>
              <w:pStyle w:val="2"/>
            </w:pPr>
            <w:r>
              <w:t>заполняет обязательные поля формы «Вопросы»:</w:t>
            </w:r>
          </w:p>
          <w:p w14:paraId="301A49A1" w14:textId="77777777" w:rsidR="00010611" w:rsidRDefault="00010611" w:rsidP="004C6012">
            <w:pPr>
              <w:pStyle w:val="3"/>
            </w:pPr>
            <w:r>
              <w:t>«Вопрос»;</w:t>
            </w:r>
          </w:p>
          <w:p w14:paraId="7B8767A6" w14:textId="77777777" w:rsidR="00010611" w:rsidRDefault="00010611" w:rsidP="004C6012">
            <w:pPr>
              <w:pStyle w:val="3"/>
            </w:pPr>
            <w:r>
              <w:t xml:space="preserve">«Тип ответа»; </w:t>
            </w:r>
          </w:p>
          <w:p w14:paraId="14A0340F" w14:textId="77777777" w:rsidR="00010611" w:rsidRDefault="00010611" w:rsidP="004C6012">
            <w:pPr>
              <w:pStyle w:val="3"/>
            </w:pPr>
            <w:r>
              <w:lastRenderedPageBreak/>
              <w:t>«Ответы», с редактируемыми вариантами;</w:t>
            </w:r>
          </w:p>
          <w:p w14:paraId="3E7C0F40" w14:textId="0E23D610" w:rsidR="00010611" w:rsidRPr="00097F7C" w:rsidRDefault="00010611" w:rsidP="004C6012">
            <w:pPr>
              <w:pStyle w:val="2"/>
            </w:pPr>
            <w:r>
              <w:t>нажимает на кнопку «Сохранить».</w:t>
            </w:r>
          </w:p>
        </w:tc>
        <w:tc>
          <w:tcPr>
            <w:tcW w:w="7088" w:type="dxa"/>
          </w:tcPr>
          <w:p w14:paraId="2F8F0526" w14:textId="77777777" w:rsidR="004C6012" w:rsidRDefault="004C6012" w:rsidP="0034301D">
            <w:pPr>
              <w:pStyle w:val="17"/>
              <w:numPr>
                <w:ilvl w:val="0"/>
                <w:numId w:val="116"/>
              </w:numPr>
            </w:pPr>
            <w:r>
              <w:lastRenderedPageBreak/>
              <w:t>ЛКК отображает страницу со списком опросов.</w:t>
            </w:r>
          </w:p>
          <w:p w14:paraId="569D645C" w14:textId="77777777" w:rsidR="004C6012" w:rsidRDefault="004C6012" w:rsidP="004C6012">
            <w:pPr>
              <w:pStyle w:val="17"/>
            </w:pPr>
            <w:r>
              <w:t>ЛКК отображает страницу «Новый опрос», вкладка «Главное».</w:t>
            </w:r>
          </w:p>
          <w:p w14:paraId="39438CAB" w14:textId="77777777" w:rsidR="004C6012" w:rsidRDefault="004C6012" w:rsidP="004C6012">
            <w:pPr>
              <w:pStyle w:val="17"/>
            </w:pPr>
            <w:r>
              <w:t>ЛКК отображает следующий шаг на вкладке «Вопросы»</w:t>
            </w:r>
          </w:p>
          <w:p w14:paraId="44DD2832" w14:textId="77777777" w:rsidR="004C6012" w:rsidRDefault="004C6012" w:rsidP="004C6012">
            <w:pPr>
              <w:pStyle w:val="17"/>
            </w:pPr>
            <w:r>
              <w:t>ЛКК выполняет следующие действия:</w:t>
            </w:r>
          </w:p>
          <w:p w14:paraId="735BE791" w14:textId="77777777" w:rsidR="004C6012" w:rsidRDefault="004C6012" w:rsidP="004C6012">
            <w:pPr>
              <w:pStyle w:val="2"/>
            </w:pPr>
            <w:r>
              <w:t>закрывает страницу создания опроса;</w:t>
            </w:r>
          </w:p>
          <w:p w14:paraId="27CFAAFA" w14:textId="77777777" w:rsidR="004C6012" w:rsidRDefault="004C6012" w:rsidP="004C6012">
            <w:pPr>
              <w:pStyle w:val="2"/>
            </w:pPr>
            <w:r>
              <w:t>отображает сохраненный опрос в списке опросов на странице «Произвольные опросы»;</w:t>
            </w:r>
          </w:p>
          <w:p w14:paraId="64DEF1B0" w14:textId="77777777" w:rsidR="004C6012" w:rsidRDefault="004C6012" w:rsidP="004C6012">
            <w:pPr>
              <w:pStyle w:val="2"/>
            </w:pPr>
            <w:r>
              <w:t>отображает опрос в клиентской части ЛКК</w:t>
            </w:r>
          </w:p>
          <w:p w14:paraId="3861DFE5" w14:textId="77777777" w:rsidR="00010611" w:rsidRPr="004C6012" w:rsidRDefault="00010611" w:rsidP="00010611">
            <w:pPr>
              <w:pStyle w:val="afff"/>
            </w:pPr>
          </w:p>
        </w:tc>
      </w:tr>
      <w:tr w:rsidR="00010611" w:rsidRPr="002472CF" w14:paraId="3CBE3A15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E6D28AC" w14:textId="6AE84369" w:rsidR="00010611" w:rsidRPr="002B2AEF" w:rsidRDefault="00010611" w:rsidP="004C6012">
            <w:pPr>
              <w:pStyle w:val="affe"/>
            </w:pPr>
            <w:r>
              <w:t>Просмотр статистики по опросу</w:t>
            </w:r>
          </w:p>
        </w:tc>
      </w:tr>
      <w:tr w:rsidR="00010611" w:rsidRPr="002472CF" w14:paraId="75FE2FFD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589401E9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3EFD5F98" w14:textId="77777777" w:rsidR="00010611" w:rsidRDefault="00010611" w:rsidP="0034301D">
            <w:pPr>
              <w:pStyle w:val="17"/>
              <w:numPr>
                <w:ilvl w:val="0"/>
                <w:numId w:val="118"/>
              </w:numPr>
            </w:pPr>
            <w:r>
              <w:t xml:space="preserve">Администратор </w:t>
            </w:r>
            <w:r w:rsidRPr="00291B44">
              <w:t>выбирает опрос</w:t>
            </w:r>
            <w:r>
              <w:t>.</w:t>
            </w:r>
          </w:p>
          <w:p w14:paraId="411A2EAC" w14:textId="48A3A9B2" w:rsidR="00010611" w:rsidRPr="00097F7C" w:rsidRDefault="00010611" w:rsidP="004C6012">
            <w:pPr>
              <w:pStyle w:val="17"/>
            </w:pPr>
            <w:r>
              <w:t>Администратор нажимает на вкладку «Статистика».</w:t>
            </w:r>
          </w:p>
        </w:tc>
        <w:tc>
          <w:tcPr>
            <w:tcW w:w="7088" w:type="dxa"/>
          </w:tcPr>
          <w:p w14:paraId="6BAF70D9" w14:textId="36A0BB88" w:rsidR="004C6012" w:rsidRPr="004C6012" w:rsidRDefault="004C6012" w:rsidP="0034301D">
            <w:pPr>
              <w:pStyle w:val="17"/>
              <w:numPr>
                <w:ilvl w:val="0"/>
                <w:numId w:val="119"/>
              </w:numPr>
            </w:pPr>
            <w:r>
              <w:t>ЛКК отображает</w:t>
            </w:r>
            <w:r w:rsidRPr="00291B44">
              <w:t xml:space="preserve"> страницу просмотра опроса на</w:t>
            </w:r>
            <w:r>
              <w:t xml:space="preserve"> вкладк</w:t>
            </w:r>
            <w:r w:rsidRPr="00291B44">
              <w:t>е</w:t>
            </w:r>
            <w:r>
              <w:t xml:space="preserve"> «</w:t>
            </w:r>
            <w:r w:rsidRPr="00291B44">
              <w:t>Главное</w:t>
            </w:r>
            <w:r>
              <w:t>»</w:t>
            </w:r>
            <w:r w:rsidRPr="00291B44">
              <w:t>.</w:t>
            </w:r>
          </w:p>
          <w:p w14:paraId="247D4CF6" w14:textId="54982C6E" w:rsidR="00010611" w:rsidRPr="004C6012" w:rsidRDefault="004C6012" w:rsidP="004C6012">
            <w:pPr>
              <w:pStyle w:val="17"/>
            </w:pPr>
            <w:r>
              <w:t>ЛКК отображает статистику по текущему опросу</w:t>
            </w:r>
          </w:p>
        </w:tc>
      </w:tr>
      <w:tr w:rsidR="00010611" w:rsidRPr="002472CF" w14:paraId="4C32E1F8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3B46FD3" w14:textId="5482B5A6" w:rsidR="00010611" w:rsidRPr="002B2AEF" w:rsidRDefault="00010611" w:rsidP="004C6012">
            <w:pPr>
              <w:pStyle w:val="affe"/>
            </w:pPr>
            <w:r>
              <w:t>Редактирование опроса</w:t>
            </w:r>
          </w:p>
        </w:tc>
      </w:tr>
      <w:tr w:rsidR="00010611" w:rsidRPr="002472CF" w14:paraId="2BFEA1D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8E88544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75CC1032" w14:textId="77777777" w:rsidR="00010611" w:rsidRDefault="00010611" w:rsidP="0034301D">
            <w:pPr>
              <w:pStyle w:val="17"/>
              <w:numPr>
                <w:ilvl w:val="0"/>
                <w:numId w:val="121"/>
              </w:numPr>
            </w:pPr>
            <w:r>
              <w:t xml:space="preserve">Администратор </w:t>
            </w:r>
            <w:r w:rsidRPr="00291B44">
              <w:t>выбирает опрос.</w:t>
            </w:r>
          </w:p>
          <w:p w14:paraId="5B4D4896" w14:textId="1FE20D53" w:rsidR="00010611" w:rsidRPr="00097F7C" w:rsidRDefault="00010611" w:rsidP="004C6012">
            <w:pPr>
              <w:pStyle w:val="17"/>
            </w:pPr>
            <w:r>
              <w:t xml:space="preserve">Администратор </w:t>
            </w:r>
            <w:r w:rsidRPr="00291B44">
              <w:t>редактирует поля и нажимает кнопку сохранения.</w:t>
            </w:r>
          </w:p>
        </w:tc>
        <w:tc>
          <w:tcPr>
            <w:tcW w:w="7088" w:type="dxa"/>
          </w:tcPr>
          <w:p w14:paraId="57FD29E0" w14:textId="3E25E206" w:rsidR="004C6012" w:rsidRPr="004C6012" w:rsidRDefault="004C6012" w:rsidP="0034301D">
            <w:pPr>
              <w:pStyle w:val="17"/>
              <w:numPr>
                <w:ilvl w:val="0"/>
                <w:numId w:val="120"/>
              </w:numPr>
              <w:rPr>
                <w:lang w:val="ru"/>
              </w:rPr>
            </w:pPr>
            <w:r>
              <w:t>ЛКК отображает</w:t>
            </w:r>
            <w:r w:rsidRPr="004C6012">
              <w:t xml:space="preserve"> страницу просмотра опроса на</w:t>
            </w:r>
            <w:r>
              <w:t xml:space="preserve"> вкладк</w:t>
            </w:r>
            <w:r w:rsidRPr="004C6012">
              <w:t>е</w:t>
            </w:r>
            <w:r>
              <w:t xml:space="preserve"> «</w:t>
            </w:r>
            <w:r w:rsidRPr="004C6012">
              <w:t>Главное</w:t>
            </w:r>
            <w:r>
              <w:t>»</w:t>
            </w:r>
            <w:r w:rsidRPr="004C6012">
              <w:t>.</w:t>
            </w:r>
          </w:p>
          <w:p w14:paraId="5A5E6C69" w14:textId="77777777" w:rsidR="004C6012" w:rsidRDefault="004C6012" w:rsidP="004C6012">
            <w:pPr>
              <w:pStyle w:val="17"/>
            </w:pPr>
            <w:r>
              <w:t>ЛКК выполняет следующие действия:</w:t>
            </w:r>
          </w:p>
          <w:p w14:paraId="7371E157" w14:textId="77777777" w:rsidR="004C6012" w:rsidRDefault="004C6012" w:rsidP="004C6012">
            <w:pPr>
              <w:pStyle w:val="2"/>
            </w:pPr>
            <w:r>
              <w:t>закрывает опрос и сохраняет изменения;</w:t>
            </w:r>
          </w:p>
          <w:p w14:paraId="4E5CD4D9" w14:textId="72DEC7B4" w:rsidR="004C6012" w:rsidRDefault="004C6012" w:rsidP="004C6012">
            <w:pPr>
              <w:pStyle w:val="2"/>
            </w:pPr>
            <w:r>
              <w:t>отображает страницу «Произвольные опросы»</w:t>
            </w:r>
          </w:p>
          <w:p w14:paraId="3EE68164" w14:textId="77777777" w:rsidR="00010611" w:rsidRPr="004C6012" w:rsidRDefault="00010611" w:rsidP="00010611">
            <w:pPr>
              <w:pStyle w:val="afff"/>
              <w:rPr>
                <w:lang w:val="ru"/>
              </w:rPr>
            </w:pPr>
          </w:p>
        </w:tc>
      </w:tr>
      <w:tr w:rsidR="00010611" w:rsidRPr="002472CF" w14:paraId="4FC66BE7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1297DA8" w14:textId="2CB2F7E5" w:rsidR="00010611" w:rsidRPr="002B2AEF" w:rsidRDefault="00010611" w:rsidP="004C6012">
            <w:pPr>
              <w:pStyle w:val="affe"/>
            </w:pPr>
            <w:r>
              <w:t>Удаление опроса</w:t>
            </w:r>
          </w:p>
        </w:tc>
      </w:tr>
      <w:tr w:rsidR="00010611" w:rsidRPr="002472CF" w14:paraId="5E797A19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0EFF49A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4C17E2A9" w14:textId="77777777" w:rsidR="00010611" w:rsidRDefault="00010611" w:rsidP="0034301D">
            <w:pPr>
              <w:pStyle w:val="17"/>
              <w:numPr>
                <w:ilvl w:val="0"/>
                <w:numId w:val="122"/>
              </w:numPr>
            </w:pPr>
            <w:r>
              <w:t xml:space="preserve">Администратор </w:t>
            </w:r>
            <w:r w:rsidRPr="00291B44">
              <w:t>выбирает опрос.</w:t>
            </w:r>
          </w:p>
          <w:p w14:paraId="213C9A79" w14:textId="77777777" w:rsidR="00010611" w:rsidRDefault="00010611" w:rsidP="004C6012">
            <w:pPr>
              <w:pStyle w:val="17"/>
            </w:pPr>
            <w:r>
              <w:t>Администратор нажимает кнопку удаления.</w:t>
            </w:r>
          </w:p>
          <w:p w14:paraId="10877670" w14:textId="50BCDA04" w:rsidR="00010611" w:rsidRPr="00097F7C" w:rsidRDefault="00010611" w:rsidP="004C6012">
            <w:pPr>
              <w:pStyle w:val="17"/>
            </w:pPr>
            <w:r>
              <w:t>Администратор нажимает кнопку подтверждения удаления.</w:t>
            </w:r>
          </w:p>
        </w:tc>
        <w:tc>
          <w:tcPr>
            <w:tcW w:w="7088" w:type="dxa"/>
          </w:tcPr>
          <w:p w14:paraId="3B16B0F7" w14:textId="77777777" w:rsidR="004C6012" w:rsidRDefault="004C6012" w:rsidP="0034301D">
            <w:pPr>
              <w:pStyle w:val="17"/>
              <w:numPr>
                <w:ilvl w:val="0"/>
                <w:numId w:val="123"/>
              </w:numPr>
            </w:pPr>
            <w:r>
              <w:t>ЛКК отображает страницу просмотра опроса на вкладке «Главное».</w:t>
            </w:r>
          </w:p>
          <w:p w14:paraId="1D3A6735" w14:textId="6E7B6CDC" w:rsidR="004C6012" w:rsidRDefault="004C6012" w:rsidP="0034301D">
            <w:pPr>
              <w:pStyle w:val="17"/>
              <w:numPr>
                <w:ilvl w:val="0"/>
                <w:numId w:val="120"/>
              </w:numPr>
            </w:pPr>
            <w:r>
              <w:t>ЛКК отображает окно подтверждения удаления.</w:t>
            </w:r>
          </w:p>
          <w:p w14:paraId="7804A7D6" w14:textId="4AA96085" w:rsidR="004C6012" w:rsidRDefault="004C6012" w:rsidP="0034301D">
            <w:pPr>
              <w:pStyle w:val="17"/>
              <w:numPr>
                <w:ilvl w:val="0"/>
                <w:numId w:val="120"/>
              </w:numPr>
            </w:pPr>
            <w:r>
              <w:t xml:space="preserve">ЛКК выполняет следующие действия: </w:t>
            </w:r>
          </w:p>
          <w:p w14:paraId="65A7BB85" w14:textId="77777777" w:rsidR="004C6012" w:rsidRDefault="004C6012" w:rsidP="004C6012">
            <w:pPr>
              <w:pStyle w:val="2"/>
            </w:pPr>
            <w:r>
              <w:t>закрывает страницу просмотра опроса;</w:t>
            </w:r>
          </w:p>
          <w:p w14:paraId="6ED1C40A" w14:textId="77777777" w:rsidR="004C6012" w:rsidRDefault="004C6012" w:rsidP="004C6012">
            <w:pPr>
              <w:pStyle w:val="2"/>
            </w:pPr>
            <w:r>
              <w:t xml:space="preserve">удаляет опрос; </w:t>
            </w:r>
          </w:p>
          <w:p w14:paraId="005AB4F7" w14:textId="77777777" w:rsidR="004C6012" w:rsidRDefault="004C6012" w:rsidP="004C6012">
            <w:pPr>
              <w:pStyle w:val="2"/>
            </w:pPr>
            <w:r>
              <w:t>перестает отображать опрос в клиентской части ЛКК;</w:t>
            </w:r>
          </w:p>
          <w:p w14:paraId="37D76CE6" w14:textId="32DD08A0" w:rsidR="00010611" w:rsidRPr="002B2AEF" w:rsidRDefault="004C6012" w:rsidP="004C6012">
            <w:pPr>
              <w:pStyle w:val="2"/>
            </w:pPr>
            <w:r>
              <w:t>отображает страницу «Произвольные опросы»</w:t>
            </w:r>
          </w:p>
        </w:tc>
      </w:tr>
      <w:tr w:rsidR="00010611" w:rsidRPr="002472CF" w14:paraId="3621190A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49F0CE24" w14:textId="6E7FE203" w:rsidR="00010611" w:rsidRPr="002B2AEF" w:rsidRDefault="00010611" w:rsidP="004C6012">
            <w:pPr>
              <w:pStyle w:val="affe"/>
            </w:pPr>
            <w:r>
              <w:t>Снятие опроса с публикации</w:t>
            </w:r>
          </w:p>
        </w:tc>
      </w:tr>
      <w:tr w:rsidR="00010611" w:rsidRPr="002472CF" w14:paraId="38F99074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82F34DA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54D2E778" w14:textId="77777777" w:rsidR="00010611" w:rsidRDefault="00010611" w:rsidP="0034301D">
            <w:pPr>
              <w:pStyle w:val="17"/>
              <w:numPr>
                <w:ilvl w:val="0"/>
                <w:numId w:val="124"/>
              </w:numPr>
            </w:pPr>
            <w:r>
              <w:t xml:space="preserve">Администратор </w:t>
            </w:r>
            <w:r w:rsidRPr="00291B44">
              <w:t>выбирает опрос</w:t>
            </w:r>
            <w:r>
              <w:t>.</w:t>
            </w:r>
          </w:p>
          <w:p w14:paraId="360B466B" w14:textId="559B06B8" w:rsidR="00010611" w:rsidRPr="00097F7C" w:rsidRDefault="00010611" w:rsidP="00010611">
            <w:pPr>
              <w:pStyle w:val="afff"/>
            </w:pPr>
          </w:p>
        </w:tc>
        <w:tc>
          <w:tcPr>
            <w:tcW w:w="7088" w:type="dxa"/>
          </w:tcPr>
          <w:p w14:paraId="02A53A0F" w14:textId="77777777" w:rsidR="004C6012" w:rsidRPr="000C639E" w:rsidRDefault="004C6012" w:rsidP="0034301D">
            <w:pPr>
              <w:pStyle w:val="17"/>
              <w:numPr>
                <w:ilvl w:val="0"/>
                <w:numId w:val="125"/>
              </w:numPr>
            </w:pPr>
            <w:r>
              <w:t>ЛКК отображает</w:t>
            </w:r>
            <w:r w:rsidRPr="004C6012">
              <w:t xml:space="preserve"> страницу просмотра опроса на</w:t>
            </w:r>
            <w:r>
              <w:t xml:space="preserve"> вкладк</w:t>
            </w:r>
            <w:r w:rsidRPr="004C6012">
              <w:t>е</w:t>
            </w:r>
            <w:r>
              <w:t xml:space="preserve"> «</w:t>
            </w:r>
            <w:r w:rsidRPr="004C6012">
              <w:t>Главное</w:t>
            </w:r>
            <w:r>
              <w:t>»</w:t>
            </w:r>
            <w:r w:rsidRPr="004C6012">
              <w:t>.</w:t>
            </w:r>
          </w:p>
          <w:p w14:paraId="17B0FFC2" w14:textId="77777777" w:rsidR="004C6012" w:rsidRDefault="004C6012" w:rsidP="004C6012">
            <w:pPr>
              <w:pStyle w:val="2"/>
            </w:pPr>
            <w:r>
              <w:t>Администратор деактивирует чекбокс активности и сохраняет изменения.</w:t>
            </w:r>
          </w:p>
          <w:p w14:paraId="375D9FA1" w14:textId="77777777" w:rsidR="004C6012" w:rsidRDefault="004C6012" w:rsidP="0034301D">
            <w:pPr>
              <w:pStyle w:val="17"/>
              <w:numPr>
                <w:ilvl w:val="0"/>
                <w:numId w:val="120"/>
              </w:numPr>
            </w:pPr>
            <w:r>
              <w:t>ЛКК выполняет следующие действия:</w:t>
            </w:r>
          </w:p>
          <w:p w14:paraId="1DC1B4B7" w14:textId="77777777" w:rsidR="004C6012" w:rsidRDefault="004C6012" w:rsidP="004C6012">
            <w:pPr>
              <w:pStyle w:val="2"/>
            </w:pPr>
            <w:r>
              <w:t>закрывает страницу просмотра опроса;</w:t>
            </w:r>
          </w:p>
          <w:p w14:paraId="2B3E8010" w14:textId="77777777" w:rsidR="004C6012" w:rsidRDefault="004C6012" w:rsidP="004C6012">
            <w:pPr>
              <w:pStyle w:val="2"/>
            </w:pPr>
            <w:r>
              <w:t>перестает отображать опрос в клиентской части ЛКК;</w:t>
            </w:r>
          </w:p>
          <w:p w14:paraId="69994BB0" w14:textId="17C3A667" w:rsidR="00010611" w:rsidRPr="002B2AEF" w:rsidRDefault="004C6012" w:rsidP="004C6012">
            <w:pPr>
              <w:pStyle w:val="2"/>
            </w:pPr>
            <w:r>
              <w:t>отображает страницу «Произвольные опросы»</w:t>
            </w:r>
          </w:p>
        </w:tc>
      </w:tr>
      <w:tr w:rsidR="00010611" w:rsidRPr="002472CF" w14:paraId="6C85F26E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F51B47D" w14:textId="00758006" w:rsidR="00010611" w:rsidRPr="002B2AEF" w:rsidRDefault="00010611" w:rsidP="004C6012">
            <w:pPr>
              <w:pStyle w:val="affe"/>
            </w:pPr>
            <w:r>
              <w:t>Создание опроса планирования</w:t>
            </w:r>
          </w:p>
        </w:tc>
      </w:tr>
      <w:tr w:rsidR="00010611" w:rsidRPr="002472CF" w14:paraId="194A8AB6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7C176768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07E5E03F" w14:textId="77777777" w:rsidR="00010611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 xml:space="preserve">Администратор </w:t>
            </w:r>
            <w:r w:rsidRPr="003D1203">
              <w:t>выбирает</w:t>
            </w:r>
            <w:r>
              <w:t xml:space="preserve"> «Опросы планируемых объемов потребления»</w:t>
            </w:r>
            <w:r w:rsidRPr="003D1203">
              <w:t>.</w:t>
            </w:r>
          </w:p>
          <w:p w14:paraId="430A9019" w14:textId="77777777" w:rsidR="00010611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 xml:space="preserve">Администратор нажимает кнопку добавления опроса. </w:t>
            </w:r>
          </w:p>
          <w:p w14:paraId="470EEFA6" w14:textId="77777777" w:rsidR="00010611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выполняет следующие действия:</w:t>
            </w:r>
          </w:p>
          <w:p w14:paraId="230C7B9D" w14:textId="77777777" w:rsidR="00010611" w:rsidRDefault="00010611" w:rsidP="004C6012">
            <w:pPr>
              <w:pStyle w:val="2"/>
            </w:pPr>
            <w:r>
              <w:lastRenderedPageBreak/>
              <w:t>задает временной интервал показа опроса;</w:t>
            </w:r>
          </w:p>
          <w:p w14:paraId="30EEF460" w14:textId="77777777" w:rsidR="00010611" w:rsidRDefault="00010611" w:rsidP="004C6012">
            <w:pPr>
              <w:pStyle w:val="2"/>
            </w:pPr>
            <w:r>
              <w:t>заполняет планируемый год потребления;</w:t>
            </w:r>
          </w:p>
          <w:p w14:paraId="28E6FCB7" w14:textId="257734B3" w:rsidR="00010611" w:rsidRPr="00097F7C" w:rsidRDefault="00010611" w:rsidP="004C6012">
            <w:pPr>
              <w:pStyle w:val="2"/>
            </w:pPr>
            <w:r>
              <w:t>нажимает кнопку сохранения</w:t>
            </w:r>
          </w:p>
        </w:tc>
        <w:tc>
          <w:tcPr>
            <w:tcW w:w="7088" w:type="dxa"/>
          </w:tcPr>
          <w:p w14:paraId="2DD0C1B3" w14:textId="77777777" w:rsidR="004C6012" w:rsidRDefault="004C6012" w:rsidP="0034301D">
            <w:pPr>
              <w:pStyle w:val="17"/>
              <w:numPr>
                <w:ilvl w:val="0"/>
                <w:numId w:val="127"/>
              </w:numPr>
            </w:pPr>
            <w:r>
              <w:lastRenderedPageBreak/>
              <w:t>ЛКК отображает</w:t>
            </w:r>
            <w:r w:rsidRPr="004C6012">
              <w:t xml:space="preserve"> страницу со списком опросов планирования.</w:t>
            </w:r>
          </w:p>
          <w:p w14:paraId="519194E1" w14:textId="77777777" w:rsidR="004C6012" w:rsidRDefault="004C6012" w:rsidP="004C6012">
            <w:pPr>
              <w:pStyle w:val="17"/>
            </w:pPr>
            <w:r>
              <w:t xml:space="preserve">ЛКК отображает </w:t>
            </w:r>
            <w:r w:rsidRPr="004C6012">
              <w:t>страницу</w:t>
            </w:r>
            <w:r>
              <w:t xml:space="preserve"> </w:t>
            </w:r>
            <w:r w:rsidRPr="004C6012">
              <w:t>создания опроса</w:t>
            </w:r>
            <w:r>
              <w:t xml:space="preserve"> </w:t>
            </w:r>
            <w:r w:rsidRPr="004C6012">
              <w:t>планирования.</w:t>
            </w:r>
          </w:p>
          <w:p w14:paraId="692D8D1E" w14:textId="77777777" w:rsidR="004C6012" w:rsidRDefault="004C6012" w:rsidP="004C6012">
            <w:pPr>
              <w:pStyle w:val="17"/>
            </w:pPr>
            <w:r>
              <w:t xml:space="preserve">ЛКК выполняет следующие действия: </w:t>
            </w:r>
          </w:p>
          <w:p w14:paraId="138BACCA" w14:textId="77777777" w:rsidR="004C6012" w:rsidRDefault="004C6012" w:rsidP="004C6012">
            <w:pPr>
              <w:pStyle w:val="2"/>
            </w:pPr>
            <w:r>
              <w:lastRenderedPageBreak/>
              <w:t>закрывает страницу создания опроса;</w:t>
            </w:r>
          </w:p>
          <w:p w14:paraId="707082A5" w14:textId="77777777" w:rsidR="004C6012" w:rsidRDefault="004C6012" w:rsidP="004C6012">
            <w:pPr>
              <w:pStyle w:val="2"/>
            </w:pPr>
            <w:r>
              <w:t>отображает сохраненный опрос в списке опросов на странице «Опросы планируемых объемов потребления»;</w:t>
            </w:r>
          </w:p>
          <w:p w14:paraId="2750D5CD" w14:textId="77777777" w:rsidR="004C6012" w:rsidRDefault="004C6012" w:rsidP="004C6012">
            <w:pPr>
              <w:pStyle w:val="2"/>
            </w:pPr>
            <w:r>
              <w:t>генерирует сессии опросов планирования на каждый объект клиента</w:t>
            </w:r>
          </w:p>
          <w:p w14:paraId="4079BCBE" w14:textId="6326D5A3" w:rsidR="00010611" w:rsidRPr="004C6012" w:rsidRDefault="004C6012" w:rsidP="004C6012">
            <w:pPr>
              <w:pStyle w:val="2"/>
              <w:rPr>
                <w:lang w:val="ru"/>
              </w:rPr>
            </w:pPr>
            <w:r>
              <w:t>отображает опросы планирования в клиентской части ЛКК</w:t>
            </w:r>
          </w:p>
        </w:tc>
      </w:tr>
      <w:tr w:rsidR="00010611" w:rsidRPr="002472CF" w14:paraId="44A9880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538F206" w14:textId="3C8A6D6E" w:rsidR="00010611" w:rsidRPr="002B2AEF" w:rsidRDefault="00010611" w:rsidP="004C6012">
            <w:pPr>
              <w:pStyle w:val="affe"/>
            </w:pPr>
            <w:r>
              <w:lastRenderedPageBreak/>
              <w:t>Редактирование опроса планирования</w:t>
            </w:r>
          </w:p>
        </w:tc>
      </w:tr>
      <w:tr w:rsidR="00010611" w:rsidRPr="002472CF" w14:paraId="0905FFCE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C222E41" w14:textId="77777777" w:rsidR="00010611" w:rsidRPr="00686476" w:rsidRDefault="00010611" w:rsidP="0034301D">
            <w:pPr>
              <w:pStyle w:val="a1"/>
              <w:numPr>
                <w:ilvl w:val="0"/>
                <w:numId w:val="98"/>
              </w:numPr>
            </w:pPr>
          </w:p>
        </w:tc>
        <w:tc>
          <w:tcPr>
            <w:tcW w:w="7464" w:type="dxa"/>
          </w:tcPr>
          <w:p w14:paraId="12DF0DF6" w14:textId="77777777" w:rsidR="00010611" w:rsidRDefault="00010611" w:rsidP="0034301D">
            <w:pPr>
              <w:pStyle w:val="17"/>
              <w:numPr>
                <w:ilvl w:val="0"/>
                <w:numId w:val="128"/>
              </w:numPr>
            </w:pPr>
            <w:r>
              <w:t xml:space="preserve">Администратор </w:t>
            </w:r>
            <w:r w:rsidRPr="00E91D85">
              <w:t>выбирает опрос.</w:t>
            </w:r>
          </w:p>
          <w:p w14:paraId="095CA8BB" w14:textId="77777777" w:rsidR="00010611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редактирует поля и нажимает кнопку сохранения.</w:t>
            </w:r>
          </w:p>
          <w:p w14:paraId="7655601B" w14:textId="34AC8385" w:rsidR="00010611" w:rsidRPr="00097F7C" w:rsidRDefault="00010611" w:rsidP="00010611">
            <w:pPr>
              <w:pStyle w:val="afff"/>
            </w:pPr>
          </w:p>
        </w:tc>
        <w:tc>
          <w:tcPr>
            <w:tcW w:w="7088" w:type="dxa"/>
          </w:tcPr>
          <w:p w14:paraId="0A12DA63" w14:textId="77777777" w:rsidR="004C6012" w:rsidRDefault="004C6012" w:rsidP="0034301D">
            <w:pPr>
              <w:pStyle w:val="17"/>
              <w:numPr>
                <w:ilvl w:val="0"/>
                <w:numId w:val="129"/>
              </w:numPr>
            </w:pPr>
            <w:r>
              <w:t>ЛКК отображает страницу просмотра опроса планирования.</w:t>
            </w:r>
          </w:p>
          <w:p w14:paraId="0FD47A11" w14:textId="0A3618D8" w:rsidR="004C6012" w:rsidRDefault="004C6012" w:rsidP="0034301D">
            <w:pPr>
              <w:pStyle w:val="17"/>
              <w:numPr>
                <w:ilvl w:val="0"/>
                <w:numId w:val="126"/>
              </w:numPr>
            </w:pPr>
            <w:r>
              <w:t>ЛКК выполняет следующие действия:</w:t>
            </w:r>
          </w:p>
          <w:p w14:paraId="655B9BEA" w14:textId="77777777" w:rsidR="004C6012" w:rsidRDefault="004C6012" w:rsidP="004C6012">
            <w:pPr>
              <w:pStyle w:val="2"/>
            </w:pPr>
            <w:r>
              <w:t>закрывает опрос и сохраняет изменения;</w:t>
            </w:r>
          </w:p>
          <w:p w14:paraId="4454EC9C" w14:textId="067953A0" w:rsidR="00010611" w:rsidRPr="002B2AEF" w:rsidRDefault="004C6012" w:rsidP="004C6012">
            <w:pPr>
              <w:pStyle w:val="2"/>
            </w:pPr>
            <w:r>
              <w:t>отображает страницу «Опросы планируемых объемов потребления»</w:t>
            </w:r>
          </w:p>
        </w:tc>
      </w:tr>
    </w:tbl>
    <w:p w14:paraId="6535C0E2" w14:textId="22922716" w:rsidR="00953D62" w:rsidRDefault="00953D62" w:rsidP="00953D62">
      <w:pPr>
        <w:pStyle w:val="33"/>
      </w:pPr>
      <w:bookmarkStart w:id="58" w:name="_Toc147501492"/>
      <w:r w:rsidRPr="002472CF">
        <w:t xml:space="preserve">Проверка </w:t>
      </w:r>
      <w:r>
        <w:t>реализации требований к подсистеме «Публикации»</w:t>
      </w:r>
      <w:bookmarkEnd w:id="58"/>
    </w:p>
    <w:p w14:paraId="5A35813B" w14:textId="01BC9514" w:rsidR="00953D62" w:rsidRDefault="00953D62" w:rsidP="00953D62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_Ref147494588 \h </w:instrText>
      </w:r>
      <w:r w:rsidR="00010611" w:rsidRPr="00010611">
        <w:instrText>\#\0</w:instrText>
      </w:r>
      <w:r w:rsidR="00010611">
        <w:fldChar w:fldCharType="separate"/>
      </w:r>
      <w:r w:rsidR="004536F9">
        <w:t>14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«Публикации».</w:t>
      </w:r>
    </w:p>
    <w:p w14:paraId="51AB9A2F" w14:textId="7656BCDD" w:rsidR="00953D62" w:rsidRPr="006E5ECA" w:rsidRDefault="00953D62" w:rsidP="00953D62">
      <w:pPr>
        <w:pStyle w:val="affd"/>
      </w:pPr>
      <w:bookmarkStart w:id="59" w:name="_Ref147494588"/>
      <w:r>
        <w:t xml:space="preserve">Таблица </w:t>
      </w:r>
      <w:fldSimple w:instr=" SEQ Таблица \* ARABIC ">
        <w:r w:rsidR="004536F9">
          <w:rPr>
            <w:noProof/>
          </w:rPr>
          <w:t>14</w:t>
        </w:r>
      </w:fldSimple>
      <w:r>
        <w:t xml:space="preserve"> – Методика проверки реализации </w:t>
      </w:r>
      <w:bookmarkEnd w:id="59"/>
      <w:r w:rsidR="00010611">
        <w:t>требований к подсистеме «Публикации»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6D476384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F46F08A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F86B474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DC58336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14BDC58A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03A96614" w14:textId="73202B0F" w:rsidR="00010611" w:rsidRPr="002B2AEF" w:rsidRDefault="00010611" w:rsidP="004C6012">
            <w:pPr>
              <w:pStyle w:val="affe"/>
            </w:pPr>
            <w:r>
              <w:t>Создание новой публикации</w:t>
            </w:r>
          </w:p>
        </w:tc>
      </w:tr>
      <w:tr w:rsidR="00010611" w:rsidRPr="002472CF" w14:paraId="49BE3A0E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EA2D1AA" w14:textId="77777777" w:rsidR="00010611" w:rsidRPr="00686476" w:rsidRDefault="00010611" w:rsidP="0034301D">
            <w:pPr>
              <w:pStyle w:val="a1"/>
              <w:numPr>
                <w:ilvl w:val="0"/>
                <w:numId w:val="100"/>
              </w:numPr>
            </w:pPr>
          </w:p>
        </w:tc>
        <w:tc>
          <w:tcPr>
            <w:tcW w:w="7464" w:type="dxa"/>
          </w:tcPr>
          <w:p w14:paraId="0CD49E7F" w14:textId="77777777" w:rsidR="00010611" w:rsidRDefault="00010611" w:rsidP="0034301D">
            <w:pPr>
              <w:pStyle w:val="17"/>
              <w:numPr>
                <w:ilvl w:val="0"/>
                <w:numId w:val="130"/>
              </w:numPr>
            </w:pPr>
            <w:r>
              <w:t>Администратор заходит на страницу «Публикации».</w:t>
            </w:r>
          </w:p>
          <w:p w14:paraId="17B5E4B6" w14:textId="77777777" w:rsidR="00010611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нажимает кнопку создания публикации</w:t>
            </w:r>
          </w:p>
          <w:p w14:paraId="1752301E" w14:textId="10946878" w:rsidR="00010611" w:rsidRPr="002B2AEF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заполняет обязательные поля и нажимает кнопку сохранения</w:t>
            </w:r>
          </w:p>
        </w:tc>
        <w:tc>
          <w:tcPr>
            <w:tcW w:w="7088" w:type="dxa"/>
          </w:tcPr>
          <w:p w14:paraId="59F9B26B" w14:textId="0BAE5C84" w:rsidR="004C6012" w:rsidRDefault="004C6012" w:rsidP="0034301D">
            <w:pPr>
              <w:pStyle w:val="17"/>
              <w:numPr>
                <w:ilvl w:val="0"/>
                <w:numId w:val="131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отображает список публикациий.</w:t>
            </w:r>
          </w:p>
          <w:p w14:paraId="4FFE8FA7" w14:textId="77777777" w:rsidR="004C6012" w:rsidRDefault="004C6012" w:rsidP="0034301D">
            <w:pPr>
              <w:pStyle w:val="17"/>
              <w:numPr>
                <w:ilvl w:val="0"/>
                <w:numId w:val="126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открывает карточку публикации.</w:t>
            </w:r>
          </w:p>
          <w:p w14:paraId="470C9BB5" w14:textId="1336E280" w:rsidR="00010611" w:rsidRPr="004C6012" w:rsidRDefault="004C6012" w:rsidP="0034301D">
            <w:pPr>
              <w:pStyle w:val="17"/>
              <w:numPr>
                <w:ilvl w:val="0"/>
                <w:numId w:val="126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закрывает карточку публикации, создает и отображает ее в списке публикации</w:t>
            </w:r>
          </w:p>
        </w:tc>
      </w:tr>
      <w:tr w:rsidR="00010611" w:rsidRPr="002472CF" w14:paraId="6111FEDE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0BA20121" w14:textId="6AC3BA83" w:rsidR="00010611" w:rsidRPr="002B2AEF" w:rsidRDefault="00010611" w:rsidP="004C6012">
            <w:pPr>
              <w:pStyle w:val="affe"/>
            </w:pPr>
            <w:r>
              <w:t>Редактирование публикации</w:t>
            </w:r>
          </w:p>
        </w:tc>
      </w:tr>
      <w:tr w:rsidR="00010611" w:rsidRPr="002472CF" w14:paraId="16BCADDD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33DD124" w14:textId="77777777" w:rsidR="00010611" w:rsidRPr="00686476" w:rsidRDefault="00010611" w:rsidP="0034301D">
            <w:pPr>
              <w:pStyle w:val="a1"/>
              <w:numPr>
                <w:ilvl w:val="0"/>
                <w:numId w:val="100"/>
              </w:numPr>
            </w:pPr>
          </w:p>
        </w:tc>
        <w:tc>
          <w:tcPr>
            <w:tcW w:w="7464" w:type="dxa"/>
          </w:tcPr>
          <w:p w14:paraId="388019E9" w14:textId="77777777" w:rsidR="00010611" w:rsidRDefault="00010611" w:rsidP="0034301D">
            <w:pPr>
              <w:pStyle w:val="17"/>
              <w:numPr>
                <w:ilvl w:val="0"/>
                <w:numId w:val="132"/>
              </w:numPr>
            </w:pPr>
            <w:r>
              <w:t xml:space="preserve">Администратор </w:t>
            </w:r>
            <w:r w:rsidRPr="00640D48">
              <w:t>нажимает на иконку дополнительных действий напротив нужной публикации</w:t>
            </w:r>
            <w:r>
              <w:t>.</w:t>
            </w:r>
          </w:p>
          <w:p w14:paraId="2644569F" w14:textId="77777777" w:rsidR="00010611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нажимает кнопку редактирования.</w:t>
            </w:r>
          </w:p>
          <w:p w14:paraId="458D15AA" w14:textId="7DCD63E5" w:rsidR="00010611" w:rsidRPr="004C6012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редактирует поля и нажимает кнопку сохранения</w:t>
            </w:r>
          </w:p>
        </w:tc>
        <w:tc>
          <w:tcPr>
            <w:tcW w:w="7088" w:type="dxa"/>
          </w:tcPr>
          <w:p w14:paraId="46F1E250" w14:textId="77777777" w:rsidR="004C6012" w:rsidRDefault="004C6012" w:rsidP="0034301D">
            <w:pPr>
              <w:pStyle w:val="17"/>
              <w:numPr>
                <w:ilvl w:val="0"/>
                <w:numId w:val="133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отображает список дополнительных действий.</w:t>
            </w:r>
          </w:p>
          <w:p w14:paraId="0ADA0748" w14:textId="1A4F63A9" w:rsidR="004C6012" w:rsidRDefault="004C6012" w:rsidP="0034301D">
            <w:pPr>
              <w:pStyle w:val="17"/>
              <w:numPr>
                <w:ilvl w:val="0"/>
                <w:numId w:val="126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открывает карточку выбранной публикации.</w:t>
            </w:r>
          </w:p>
          <w:p w14:paraId="5084EE74" w14:textId="4E4F6106" w:rsidR="00010611" w:rsidRPr="004C6012" w:rsidRDefault="004C6012" w:rsidP="0034301D">
            <w:pPr>
              <w:pStyle w:val="17"/>
              <w:numPr>
                <w:ilvl w:val="0"/>
                <w:numId w:val="126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 w:rsidDel="000725C8">
              <w:t xml:space="preserve"> </w:t>
            </w:r>
            <w:r>
              <w:t xml:space="preserve"> закрывает карточку публикации, сохраняет изменения и отображает список публикациий</w:t>
            </w:r>
          </w:p>
        </w:tc>
      </w:tr>
      <w:tr w:rsidR="00010611" w:rsidRPr="002472CF" w14:paraId="740EAF3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D175B1A" w14:textId="49C02A13" w:rsidR="00010611" w:rsidRPr="002B2AEF" w:rsidRDefault="00010611" w:rsidP="004C6012">
            <w:pPr>
              <w:pStyle w:val="affe"/>
            </w:pPr>
            <w:r>
              <w:lastRenderedPageBreak/>
              <w:t>Создание баннера</w:t>
            </w:r>
          </w:p>
        </w:tc>
      </w:tr>
      <w:tr w:rsidR="00010611" w:rsidRPr="002472CF" w14:paraId="6A39B7C9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4A963F00" w14:textId="77777777" w:rsidR="00010611" w:rsidRPr="00686476" w:rsidRDefault="00010611" w:rsidP="0034301D">
            <w:pPr>
              <w:pStyle w:val="a1"/>
              <w:numPr>
                <w:ilvl w:val="0"/>
                <w:numId w:val="100"/>
              </w:numPr>
            </w:pPr>
          </w:p>
        </w:tc>
        <w:tc>
          <w:tcPr>
            <w:tcW w:w="7464" w:type="dxa"/>
          </w:tcPr>
          <w:p w14:paraId="110CEE8D" w14:textId="77777777" w:rsidR="00010611" w:rsidRDefault="00010611" w:rsidP="0034301D">
            <w:pPr>
              <w:pStyle w:val="17"/>
              <w:numPr>
                <w:ilvl w:val="0"/>
                <w:numId w:val="134"/>
              </w:numPr>
            </w:pPr>
            <w:r>
              <w:t>Администратор нажимает кнопку добавления баннера</w:t>
            </w:r>
          </w:p>
          <w:p w14:paraId="0024DFE8" w14:textId="77777777" w:rsidR="00010611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заполняет поля, загружает фотографии и нажимает кнопку добавления.</w:t>
            </w:r>
          </w:p>
          <w:p w14:paraId="00FBAE62" w14:textId="34B832CD" w:rsidR="00010611" w:rsidRPr="002B2AEF" w:rsidRDefault="00010611" w:rsidP="0034301D">
            <w:pPr>
              <w:pStyle w:val="17"/>
              <w:numPr>
                <w:ilvl w:val="0"/>
                <w:numId w:val="126"/>
              </w:numPr>
            </w:pPr>
            <w:r>
              <w:t>Администратор нажимает кнопку сохранения</w:t>
            </w:r>
          </w:p>
        </w:tc>
        <w:tc>
          <w:tcPr>
            <w:tcW w:w="7088" w:type="dxa"/>
          </w:tcPr>
          <w:p w14:paraId="0A4AABC3" w14:textId="77777777" w:rsidR="004C6012" w:rsidRDefault="004C6012" w:rsidP="0034301D">
            <w:pPr>
              <w:pStyle w:val="17"/>
              <w:numPr>
                <w:ilvl w:val="0"/>
                <w:numId w:val="135"/>
              </w:numPr>
            </w:pPr>
            <w:r w:rsidRPr="004C6012">
              <w:t>CMS Bitrix</w:t>
            </w:r>
            <w:r>
              <w:t xml:space="preserve"> открывает модальное окно для создания баннера.</w:t>
            </w:r>
          </w:p>
          <w:p w14:paraId="397C1EE8" w14:textId="77777777" w:rsidR="004C6012" w:rsidRDefault="004C6012" w:rsidP="0034301D">
            <w:pPr>
              <w:pStyle w:val="17"/>
              <w:numPr>
                <w:ilvl w:val="0"/>
                <w:numId w:val="134"/>
              </w:numPr>
            </w:pPr>
            <w:r w:rsidRPr="004C6012">
              <w:t>CMS</w:t>
            </w:r>
            <w:r w:rsidRPr="009B4F9A">
              <w:t xml:space="preserve"> </w:t>
            </w:r>
            <w:r w:rsidRPr="004C6012">
              <w:t>Bitrix</w:t>
            </w:r>
            <w:r>
              <w:t xml:space="preserve"> выполняет следующие действия:</w:t>
            </w:r>
          </w:p>
          <w:p w14:paraId="69BA731C" w14:textId="77777777" w:rsidR="004C6012" w:rsidRDefault="004C6012" w:rsidP="004C6012">
            <w:pPr>
              <w:pStyle w:val="2"/>
            </w:pPr>
            <w:r>
              <w:t>закрывает модальное окно;</w:t>
            </w:r>
          </w:p>
          <w:p w14:paraId="30DEE84B" w14:textId="1981BC50" w:rsidR="004C6012" w:rsidRDefault="004C6012" w:rsidP="004C6012">
            <w:pPr>
              <w:pStyle w:val="2"/>
            </w:pPr>
            <w:r>
              <w:t>создает баннер.</w:t>
            </w:r>
          </w:p>
          <w:p w14:paraId="21221ABD" w14:textId="346877B0" w:rsidR="004C6012" w:rsidRDefault="004C6012" w:rsidP="0034301D">
            <w:pPr>
              <w:pStyle w:val="17"/>
              <w:numPr>
                <w:ilvl w:val="0"/>
                <w:numId w:val="134"/>
              </w:numPr>
            </w:pPr>
            <w:r>
              <w:rPr>
                <w:lang w:val="en-US"/>
              </w:rPr>
              <w:t>CMS</w:t>
            </w:r>
            <w:r w:rsidRPr="009B4F9A">
              <w:t xml:space="preserve"> </w:t>
            </w:r>
            <w:r>
              <w:rPr>
                <w:lang w:val="en-US"/>
              </w:rPr>
              <w:t>Bitrix</w:t>
            </w:r>
            <w:r>
              <w:t xml:space="preserve"> закрывает карточку публикации и открывает список публикаций.</w:t>
            </w:r>
          </w:p>
          <w:p w14:paraId="525D8EBD" w14:textId="77777777" w:rsidR="00010611" w:rsidRPr="004C6012" w:rsidRDefault="00010611" w:rsidP="00010611">
            <w:pPr>
              <w:pStyle w:val="afff"/>
              <w:rPr>
                <w:lang w:val="ru"/>
              </w:rPr>
            </w:pPr>
          </w:p>
        </w:tc>
      </w:tr>
      <w:tr w:rsidR="00010611" w:rsidRPr="002472CF" w14:paraId="4557E189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0A85AD59" w14:textId="073EB158" w:rsidR="00010611" w:rsidRPr="002B2AEF" w:rsidRDefault="00010611" w:rsidP="004C6012">
            <w:pPr>
              <w:pStyle w:val="affe"/>
            </w:pPr>
            <w:r>
              <w:t>Редактирование баннера</w:t>
            </w:r>
          </w:p>
        </w:tc>
      </w:tr>
      <w:tr w:rsidR="00010611" w:rsidRPr="002472CF" w14:paraId="3B992DB2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5207756C" w14:textId="77777777" w:rsidR="00010611" w:rsidRPr="00686476" w:rsidRDefault="00010611" w:rsidP="0034301D">
            <w:pPr>
              <w:pStyle w:val="a1"/>
              <w:numPr>
                <w:ilvl w:val="0"/>
                <w:numId w:val="100"/>
              </w:numPr>
            </w:pPr>
          </w:p>
        </w:tc>
        <w:tc>
          <w:tcPr>
            <w:tcW w:w="7464" w:type="dxa"/>
          </w:tcPr>
          <w:p w14:paraId="16346FF5" w14:textId="77777777" w:rsidR="00010611" w:rsidRPr="004536F9" w:rsidRDefault="00010611" w:rsidP="0034301D">
            <w:pPr>
              <w:pStyle w:val="17"/>
              <w:numPr>
                <w:ilvl w:val="0"/>
                <w:numId w:val="136"/>
              </w:numPr>
            </w:pPr>
            <w:r w:rsidRPr="004536F9">
              <w:t>Администратор нажимает на изображение баннера.</w:t>
            </w:r>
          </w:p>
          <w:p w14:paraId="46E47541" w14:textId="77777777" w:rsidR="00010611" w:rsidRPr="004536F9" w:rsidRDefault="00010611" w:rsidP="0034301D">
            <w:pPr>
              <w:pStyle w:val="17"/>
              <w:numPr>
                <w:ilvl w:val="0"/>
                <w:numId w:val="134"/>
              </w:numPr>
            </w:pPr>
            <w:r w:rsidRPr="004536F9">
              <w:t>Администратор редактирует фотографию и нажимает кнопку сохранения баннера.</w:t>
            </w:r>
          </w:p>
          <w:p w14:paraId="0330813C" w14:textId="63C4C495" w:rsidR="00010611" w:rsidRPr="004536F9" w:rsidRDefault="00010611" w:rsidP="0034301D">
            <w:pPr>
              <w:pStyle w:val="17"/>
              <w:numPr>
                <w:ilvl w:val="0"/>
                <w:numId w:val="134"/>
              </w:numPr>
            </w:pPr>
            <w:r w:rsidRPr="004536F9">
              <w:t>Администратор нажимает кнопку сохранения публикации.</w:t>
            </w:r>
          </w:p>
        </w:tc>
        <w:tc>
          <w:tcPr>
            <w:tcW w:w="7088" w:type="dxa"/>
          </w:tcPr>
          <w:p w14:paraId="175F9EF0" w14:textId="77777777" w:rsidR="004C6012" w:rsidRPr="004536F9" w:rsidRDefault="004C6012" w:rsidP="0034301D">
            <w:pPr>
              <w:pStyle w:val="17"/>
              <w:numPr>
                <w:ilvl w:val="0"/>
                <w:numId w:val="137"/>
              </w:numPr>
            </w:pPr>
            <w:r w:rsidRPr="004C6012">
              <w:rPr>
                <w:lang w:val="en-US"/>
              </w:rPr>
              <w:t>CMS</w:t>
            </w:r>
            <w:r w:rsidRPr="004536F9">
              <w:t xml:space="preserve"> </w:t>
            </w:r>
            <w:r w:rsidRPr="004C6012">
              <w:rPr>
                <w:lang w:val="en-US"/>
              </w:rPr>
              <w:t>Bitrix</w:t>
            </w:r>
            <w:r w:rsidRPr="004536F9" w:rsidDel="000725C8">
              <w:t xml:space="preserve"> </w:t>
            </w:r>
            <w:r w:rsidRPr="004536F9">
              <w:t>открывает модальное окно для редактирования баннера.</w:t>
            </w:r>
          </w:p>
          <w:p w14:paraId="0AE2A340" w14:textId="77777777" w:rsidR="004C6012" w:rsidRPr="004536F9" w:rsidRDefault="004C6012" w:rsidP="0034301D">
            <w:pPr>
              <w:pStyle w:val="17"/>
              <w:numPr>
                <w:ilvl w:val="0"/>
                <w:numId w:val="134"/>
              </w:numPr>
            </w:pPr>
            <w:r w:rsidRPr="004536F9">
              <w:t>ЛКК закрывает модальное окно и сохраняет изменения в баннере.</w:t>
            </w:r>
          </w:p>
          <w:p w14:paraId="76DA9BD5" w14:textId="0EB682B7" w:rsidR="00010611" w:rsidRPr="004536F9" w:rsidRDefault="004C6012" w:rsidP="0034301D">
            <w:pPr>
              <w:pStyle w:val="17"/>
              <w:numPr>
                <w:ilvl w:val="0"/>
                <w:numId w:val="134"/>
              </w:numPr>
            </w:pPr>
            <w:r>
              <w:rPr>
                <w:lang w:val="en-US"/>
              </w:rPr>
              <w:t>CMS</w:t>
            </w:r>
            <w:r w:rsidRPr="004536F9">
              <w:t xml:space="preserve"> </w:t>
            </w:r>
            <w:r>
              <w:rPr>
                <w:lang w:val="en-US"/>
              </w:rPr>
              <w:t>Bitrix</w:t>
            </w:r>
            <w:r w:rsidRPr="004536F9">
              <w:t xml:space="preserve"> закрывает карточку публикации и открывает список публикаций</w:t>
            </w:r>
          </w:p>
        </w:tc>
      </w:tr>
      <w:tr w:rsidR="00010611" w:rsidRPr="002472CF" w14:paraId="5CE2539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497D0980" w14:textId="08A90B86" w:rsidR="00010611" w:rsidRPr="002B2AEF" w:rsidRDefault="00010611" w:rsidP="004C6012">
            <w:pPr>
              <w:pStyle w:val="affe"/>
            </w:pPr>
            <w:r>
              <w:t>Удаление баннера</w:t>
            </w:r>
          </w:p>
        </w:tc>
      </w:tr>
      <w:tr w:rsidR="00010611" w:rsidRPr="002472CF" w14:paraId="011CBF66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9A20204" w14:textId="77777777" w:rsidR="00010611" w:rsidRPr="00686476" w:rsidRDefault="00010611" w:rsidP="0034301D">
            <w:pPr>
              <w:pStyle w:val="a1"/>
              <w:numPr>
                <w:ilvl w:val="0"/>
                <w:numId w:val="100"/>
              </w:numPr>
            </w:pPr>
          </w:p>
        </w:tc>
        <w:tc>
          <w:tcPr>
            <w:tcW w:w="7464" w:type="dxa"/>
          </w:tcPr>
          <w:p w14:paraId="251F6F8D" w14:textId="77777777" w:rsidR="00010611" w:rsidRPr="004C6012" w:rsidRDefault="00010611" w:rsidP="0034301D">
            <w:pPr>
              <w:pStyle w:val="17"/>
              <w:numPr>
                <w:ilvl w:val="0"/>
                <w:numId w:val="138"/>
              </w:numPr>
              <w:rPr>
                <w:lang w:val="en-US"/>
              </w:rPr>
            </w:pPr>
            <w:r w:rsidRPr="004C6012">
              <w:rPr>
                <w:lang w:val="en-US"/>
              </w:rPr>
              <w:t>Администратор нажимает иконку удаления баннера</w:t>
            </w:r>
          </w:p>
          <w:p w14:paraId="773401AE" w14:textId="2DEC893F" w:rsidR="00010611" w:rsidRPr="004C6012" w:rsidRDefault="00010611" w:rsidP="0034301D">
            <w:pPr>
              <w:pStyle w:val="17"/>
              <w:numPr>
                <w:ilvl w:val="0"/>
                <w:numId w:val="134"/>
              </w:numPr>
              <w:rPr>
                <w:lang w:val="en-US"/>
              </w:rPr>
            </w:pPr>
            <w:r w:rsidRPr="004C6012">
              <w:rPr>
                <w:lang w:val="en-US"/>
              </w:rPr>
              <w:t>Администратор нажимает кнопку удаления</w:t>
            </w:r>
          </w:p>
        </w:tc>
        <w:tc>
          <w:tcPr>
            <w:tcW w:w="7088" w:type="dxa"/>
          </w:tcPr>
          <w:p w14:paraId="232C27BB" w14:textId="77777777" w:rsidR="004C6012" w:rsidRPr="004C6012" w:rsidRDefault="004C6012" w:rsidP="0034301D">
            <w:pPr>
              <w:pStyle w:val="17"/>
              <w:numPr>
                <w:ilvl w:val="0"/>
                <w:numId w:val="139"/>
              </w:numPr>
            </w:pPr>
            <w:r w:rsidRPr="004C6012">
              <w:rPr>
                <w:lang w:val="en-US"/>
              </w:rPr>
              <w:t>CMS</w:t>
            </w:r>
            <w:r w:rsidRPr="004C6012">
              <w:t xml:space="preserve"> </w:t>
            </w:r>
            <w:r w:rsidRPr="004C6012">
              <w:rPr>
                <w:lang w:val="en-US"/>
              </w:rPr>
              <w:t>Bitrix</w:t>
            </w:r>
            <w:r w:rsidRPr="004C6012">
              <w:t xml:space="preserve"> открывает модальное окно для подтверждения удаления баннера</w:t>
            </w:r>
          </w:p>
          <w:p w14:paraId="21317330" w14:textId="55D02AED" w:rsidR="00010611" w:rsidRPr="004536F9" w:rsidRDefault="004C6012" w:rsidP="0034301D">
            <w:pPr>
              <w:pStyle w:val="17"/>
              <w:numPr>
                <w:ilvl w:val="0"/>
                <w:numId w:val="134"/>
              </w:numPr>
            </w:pPr>
            <w:r>
              <w:rPr>
                <w:lang w:val="en-US"/>
              </w:rPr>
              <w:t>CMS</w:t>
            </w:r>
            <w:r w:rsidRPr="004536F9">
              <w:t xml:space="preserve"> </w:t>
            </w:r>
            <w:r>
              <w:rPr>
                <w:lang w:val="en-US"/>
              </w:rPr>
              <w:t>Bitrix</w:t>
            </w:r>
            <w:r w:rsidRPr="004536F9">
              <w:t xml:space="preserve"> закрывает модальное окно, удаляет выбранный баннер</w:t>
            </w:r>
          </w:p>
        </w:tc>
      </w:tr>
      <w:tr w:rsidR="00010611" w:rsidRPr="002472CF" w14:paraId="6B63D51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58F0947" w14:textId="65A4D4E4" w:rsidR="00010611" w:rsidRPr="002B2AEF" w:rsidRDefault="00010611" w:rsidP="004C6012">
            <w:pPr>
              <w:pStyle w:val="affe"/>
            </w:pPr>
            <w:r>
              <w:t>Включение/отключение активности публикации</w:t>
            </w:r>
          </w:p>
        </w:tc>
      </w:tr>
      <w:tr w:rsidR="00010611" w:rsidRPr="002472CF" w14:paraId="5CE02525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3E7379A" w14:textId="77777777" w:rsidR="00010611" w:rsidRPr="00686476" w:rsidRDefault="00010611" w:rsidP="0034301D">
            <w:pPr>
              <w:pStyle w:val="a1"/>
              <w:numPr>
                <w:ilvl w:val="0"/>
                <w:numId w:val="100"/>
              </w:numPr>
            </w:pPr>
          </w:p>
        </w:tc>
        <w:tc>
          <w:tcPr>
            <w:tcW w:w="7464" w:type="dxa"/>
          </w:tcPr>
          <w:p w14:paraId="784CD1DA" w14:textId="28B10F9A" w:rsidR="00010611" w:rsidRPr="002B2AEF" w:rsidRDefault="00010611" w:rsidP="004C6012">
            <w:pPr>
              <w:pStyle w:val="afff"/>
            </w:pPr>
            <w:r>
              <w:t>Администратор активирует чек-бокс активности публикации.</w:t>
            </w:r>
          </w:p>
        </w:tc>
        <w:tc>
          <w:tcPr>
            <w:tcW w:w="7088" w:type="dxa"/>
          </w:tcPr>
          <w:p w14:paraId="361BA044" w14:textId="2BB04955" w:rsidR="00010611" w:rsidRPr="002B2AEF" w:rsidRDefault="004C6012" w:rsidP="00010611">
            <w:pPr>
              <w:pStyle w:val="afff"/>
            </w:pPr>
            <w:r>
              <w:rPr>
                <w:lang w:val="en-US"/>
              </w:rPr>
              <w:t>CMS</w:t>
            </w:r>
            <w:r w:rsidRPr="009B4F9A">
              <w:t xml:space="preserve"> </w:t>
            </w:r>
            <w:r>
              <w:rPr>
                <w:lang w:val="en-US"/>
              </w:rPr>
              <w:t>Bitrix</w:t>
            </w:r>
            <w:r>
              <w:t xml:space="preserve"> включает активность публикации, начинает отображать баннеры, входящие в публикацию, в клиентской части ЛКК.</w:t>
            </w:r>
          </w:p>
        </w:tc>
      </w:tr>
      <w:tr w:rsidR="00010611" w:rsidRPr="002472CF" w14:paraId="7FD2573B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0ABF492" w14:textId="74493DB6" w:rsidR="00010611" w:rsidRPr="002B2AEF" w:rsidRDefault="00010611" w:rsidP="004C6012">
            <w:pPr>
              <w:pStyle w:val="affe"/>
            </w:pPr>
            <w:r>
              <w:t>Удаление публикации</w:t>
            </w:r>
          </w:p>
        </w:tc>
      </w:tr>
      <w:tr w:rsidR="00010611" w:rsidRPr="002472CF" w14:paraId="52BA7EC8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5FCA7BC0" w14:textId="77777777" w:rsidR="00010611" w:rsidRPr="00686476" w:rsidRDefault="00010611" w:rsidP="0034301D">
            <w:pPr>
              <w:pStyle w:val="a1"/>
              <w:numPr>
                <w:ilvl w:val="0"/>
                <w:numId w:val="100"/>
              </w:numPr>
            </w:pPr>
          </w:p>
        </w:tc>
        <w:tc>
          <w:tcPr>
            <w:tcW w:w="7464" w:type="dxa"/>
          </w:tcPr>
          <w:p w14:paraId="2FD767B9" w14:textId="77777777" w:rsidR="00010611" w:rsidRPr="004536F9" w:rsidRDefault="00010611" w:rsidP="0034301D">
            <w:pPr>
              <w:pStyle w:val="17"/>
              <w:numPr>
                <w:ilvl w:val="0"/>
                <w:numId w:val="140"/>
              </w:numPr>
            </w:pPr>
            <w:r w:rsidRPr="004536F9">
              <w:t>Администратор нажимает кнопку удаления публикации;</w:t>
            </w:r>
          </w:p>
          <w:p w14:paraId="75FA5ED8" w14:textId="65839EAD" w:rsidR="00010611" w:rsidRPr="002B2AEF" w:rsidRDefault="00010611" w:rsidP="0034301D">
            <w:pPr>
              <w:pStyle w:val="17"/>
              <w:numPr>
                <w:ilvl w:val="0"/>
                <w:numId w:val="134"/>
              </w:numPr>
            </w:pPr>
            <w:r w:rsidRPr="004C6012">
              <w:rPr>
                <w:lang w:val="en-US"/>
              </w:rPr>
              <w:t>Администратор нажимает кнопку удаления</w:t>
            </w:r>
          </w:p>
        </w:tc>
        <w:tc>
          <w:tcPr>
            <w:tcW w:w="7088" w:type="dxa"/>
          </w:tcPr>
          <w:p w14:paraId="51141183" w14:textId="77777777" w:rsidR="004C6012" w:rsidRPr="004536F9" w:rsidRDefault="004C6012" w:rsidP="0034301D">
            <w:pPr>
              <w:pStyle w:val="17"/>
              <w:numPr>
                <w:ilvl w:val="0"/>
                <w:numId w:val="141"/>
              </w:numPr>
            </w:pPr>
            <w:r w:rsidRPr="004C6012">
              <w:rPr>
                <w:lang w:val="en-US"/>
              </w:rPr>
              <w:t>CMS</w:t>
            </w:r>
            <w:r w:rsidRPr="004536F9">
              <w:t xml:space="preserve"> </w:t>
            </w:r>
            <w:r w:rsidRPr="004C6012">
              <w:rPr>
                <w:lang w:val="en-US"/>
              </w:rPr>
              <w:t>Bitrix</w:t>
            </w:r>
            <w:r w:rsidRPr="004536F9">
              <w:t xml:space="preserve"> открывает модально окно подтверждения удаления публикации;</w:t>
            </w:r>
          </w:p>
          <w:p w14:paraId="5CE7B9C2" w14:textId="77777777" w:rsidR="004C6012" w:rsidRPr="004536F9" w:rsidRDefault="004C6012" w:rsidP="0034301D">
            <w:pPr>
              <w:pStyle w:val="17"/>
              <w:numPr>
                <w:ilvl w:val="0"/>
                <w:numId w:val="140"/>
              </w:numPr>
            </w:pPr>
            <w:r>
              <w:rPr>
                <w:lang w:val="en-US"/>
              </w:rPr>
              <w:t>CMS</w:t>
            </w:r>
            <w:r w:rsidRPr="004536F9">
              <w:t xml:space="preserve"> </w:t>
            </w:r>
            <w:r>
              <w:rPr>
                <w:lang w:val="en-US"/>
              </w:rPr>
              <w:t>Bitrix</w:t>
            </w:r>
            <w:r w:rsidRPr="004536F9">
              <w:t xml:space="preserve"> выполняет следующие действия:</w:t>
            </w:r>
          </w:p>
          <w:p w14:paraId="40CE33D3" w14:textId="77777777" w:rsidR="004C6012" w:rsidRDefault="004C6012" w:rsidP="004C6012">
            <w:pPr>
              <w:pStyle w:val="2"/>
            </w:pPr>
            <w:r>
              <w:t>закрывает модальное окно;</w:t>
            </w:r>
          </w:p>
          <w:p w14:paraId="41A6F228" w14:textId="77777777" w:rsidR="004C6012" w:rsidRDefault="004C6012" w:rsidP="004C6012">
            <w:pPr>
              <w:pStyle w:val="2"/>
            </w:pPr>
            <w:r>
              <w:t>закрывает карточку публикации;</w:t>
            </w:r>
          </w:p>
          <w:p w14:paraId="3CA4AD77" w14:textId="77777777" w:rsidR="004C6012" w:rsidRDefault="004C6012" w:rsidP="004C6012">
            <w:pPr>
              <w:pStyle w:val="2"/>
            </w:pPr>
            <w:r>
              <w:t>удаляет текущую публикацию;</w:t>
            </w:r>
          </w:p>
          <w:p w14:paraId="21158C77" w14:textId="149F8C45" w:rsidR="00010611" w:rsidRPr="002B2AEF" w:rsidRDefault="004C6012" w:rsidP="004C6012">
            <w:pPr>
              <w:pStyle w:val="2"/>
            </w:pPr>
            <w:r>
              <w:t>открывает список публикаций.</w:t>
            </w:r>
          </w:p>
        </w:tc>
      </w:tr>
    </w:tbl>
    <w:p w14:paraId="4A0DD917" w14:textId="776C2EFC" w:rsidR="00953D62" w:rsidRDefault="00953D62" w:rsidP="00953D62">
      <w:pPr>
        <w:pStyle w:val="33"/>
      </w:pPr>
      <w:bookmarkStart w:id="60" w:name="_Toc147501493"/>
      <w:r w:rsidRPr="002472CF">
        <w:lastRenderedPageBreak/>
        <w:t xml:space="preserve">Проверка </w:t>
      </w:r>
      <w:r>
        <w:t>реализации требований к подсистеме «Уведомления»</w:t>
      </w:r>
      <w:bookmarkEnd w:id="60"/>
    </w:p>
    <w:p w14:paraId="104E30B5" w14:textId="0E39A710" w:rsidR="00953D62" w:rsidRDefault="00953D62" w:rsidP="00953D62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_Ref147494593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4536F9">
        <w:t>15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«Уведомления».</w:t>
      </w:r>
    </w:p>
    <w:p w14:paraId="22AF5211" w14:textId="343F8501" w:rsidR="00953D62" w:rsidRPr="00396B87" w:rsidRDefault="00953D62" w:rsidP="00953D62">
      <w:pPr>
        <w:pStyle w:val="affd"/>
      </w:pPr>
      <w:bookmarkStart w:id="61" w:name="_Ref147494593"/>
      <w:r>
        <w:t xml:space="preserve">Таблица </w:t>
      </w:r>
      <w:fldSimple w:instr=" SEQ Таблица \* ARABIC ">
        <w:r w:rsidR="004536F9">
          <w:rPr>
            <w:noProof/>
          </w:rPr>
          <w:t>15</w:t>
        </w:r>
      </w:fldSimple>
      <w:r>
        <w:t xml:space="preserve"> – Методика проверки реализации </w:t>
      </w:r>
      <w:bookmarkEnd w:id="61"/>
      <w:r w:rsidR="00010611">
        <w:t>требований к подсистеме «Уведомления»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22BD81EE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AEC2680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08DCB8D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AC6ABE7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2FD8CE2D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75C6D44" w14:textId="742B3322" w:rsidR="00010611" w:rsidRPr="002B2AEF" w:rsidRDefault="00010611" w:rsidP="004C6012">
            <w:pPr>
              <w:pStyle w:val="affe"/>
            </w:pPr>
            <w:r w:rsidRPr="00CA4B43">
              <w:t>Просмотр списка уведомлений</w:t>
            </w:r>
            <w:r>
              <w:t xml:space="preserve"> подвида «Колокольчик»</w:t>
            </w:r>
          </w:p>
        </w:tc>
      </w:tr>
      <w:tr w:rsidR="00010611" w:rsidRPr="002472CF" w14:paraId="7CC31E4E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4FA55077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140CC717" w14:textId="74EF96D3" w:rsidR="00010611" w:rsidRPr="004C6012" w:rsidRDefault="00010611" w:rsidP="0045278A">
            <w:pPr>
              <w:pStyle w:val="afff"/>
            </w:pPr>
            <w:r>
              <w:t>Нажимает на кнопку в виде колокльчика</w:t>
            </w:r>
          </w:p>
        </w:tc>
        <w:tc>
          <w:tcPr>
            <w:tcW w:w="7088" w:type="dxa"/>
          </w:tcPr>
          <w:p w14:paraId="493E795F" w14:textId="267A1750" w:rsidR="00010611" w:rsidRPr="002B2AEF" w:rsidRDefault="004C6012" w:rsidP="00010611">
            <w:pPr>
              <w:pStyle w:val="afff"/>
            </w:pPr>
            <w:r>
              <w:t>ЛКК</w:t>
            </w:r>
            <w:r w:rsidRPr="446FF250">
              <w:t xml:space="preserve"> отображает </w:t>
            </w:r>
            <w:r>
              <w:t xml:space="preserve">экранную форму со </w:t>
            </w:r>
            <w:r w:rsidRPr="446FF250">
              <w:t>спис</w:t>
            </w:r>
            <w:r>
              <w:t xml:space="preserve">ком </w:t>
            </w:r>
            <w:r w:rsidRPr="446FF250">
              <w:t>имеющихся для Пользователя уведомлений</w:t>
            </w:r>
            <w:r>
              <w:t xml:space="preserve"> подвида «Колокольчик»</w:t>
            </w:r>
            <w:r w:rsidRPr="446FF250">
              <w:t>.</w:t>
            </w:r>
          </w:p>
        </w:tc>
      </w:tr>
      <w:tr w:rsidR="00010611" w:rsidRPr="002472CF" w14:paraId="28AD9C1B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E0B0AE4" w14:textId="7EF55FB6" w:rsidR="00010611" w:rsidRPr="002B2AEF" w:rsidRDefault="00010611" w:rsidP="00010611">
            <w:pPr>
              <w:pStyle w:val="afff"/>
            </w:pPr>
            <w:r w:rsidRPr="00CA4B43">
              <w:t>Прочтение уведомления подвида «Колокольчик»</w:t>
            </w:r>
          </w:p>
        </w:tc>
      </w:tr>
      <w:tr w:rsidR="00010611" w:rsidRPr="002472CF" w14:paraId="2AC7B07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40718E5A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3554DF93" w14:textId="77777777" w:rsidR="00010611" w:rsidRDefault="00010611" w:rsidP="0045278A">
            <w:pPr>
              <w:pStyle w:val="afff"/>
            </w:pPr>
            <w:r w:rsidRPr="001C32F9">
              <w:t xml:space="preserve">Пользователь </w:t>
            </w:r>
            <w:r>
              <w:t>просматривает уведомление</w:t>
            </w:r>
            <w:r w:rsidRPr="001C32F9">
              <w:t>.</w:t>
            </w:r>
          </w:p>
          <w:p w14:paraId="5F6EDB60" w14:textId="585D3E60" w:rsidR="00010611" w:rsidRPr="004C6012" w:rsidRDefault="00010611" w:rsidP="0045278A">
            <w:pPr>
              <w:pStyle w:val="afff"/>
            </w:pPr>
            <w:r w:rsidRPr="00897C95">
              <w:t>Пользователь наводит мышь на уведомление</w:t>
            </w:r>
          </w:p>
        </w:tc>
        <w:tc>
          <w:tcPr>
            <w:tcW w:w="7088" w:type="dxa"/>
          </w:tcPr>
          <w:p w14:paraId="3AE2D30F" w14:textId="0C2ED380" w:rsidR="00010611" w:rsidRPr="002B2AEF" w:rsidRDefault="004C6012" w:rsidP="00010611">
            <w:pPr>
              <w:pStyle w:val="afff"/>
            </w:pPr>
            <w:r>
              <w:t>ЛКК</w:t>
            </w:r>
            <w:r w:rsidRPr="446FF250">
              <w:t xml:space="preserve"> </w:t>
            </w:r>
            <w:r>
              <w:t>помечает уведомление прочитанным и перестает выделять его серым цветом</w:t>
            </w:r>
          </w:p>
        </w:tc>
      </w:tr>
      <w:tr w:rsidR="00010611" w:rsidRPr="002472CF" w14:paraId="1350FCCC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0031D8A6" w14:textId="7864DA4D" w:rsidR="00010611" w:rsidRPr="002B2AEF" w:rsidRDefault="00010611" w:rsidP="004C6012">
            <w:pPr>
              <w:pStyle w:val="affe"/>
            </w:pPr>
            <w:r w:rsidRPr="00CA4B43">
              <w:t xml:space="preserve">Подтверждение уведомления </w:t>
            </w:r>
            <w:r>
              <w:t xml:space="preserve">подвида «Колокольчик» </w:t>
            </w:r>
            <w:r w:rsidRPr="00CA4B43">
              <w:t>по кнопке подтверждения</w:t>
            </w:r>
          </w:p>
        </w:tc>
      </w:tr>
      <w:tr w:rsidR="00010611" w:rsidRPr="002472CF" w14:paraId="763A977E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9D2ABB0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3B481407" w14:textId="77777777" w:rsidR="00010611" w:rsidRDefault="00010611" w:rsidP="0034301D">
            <w:pPr>
              <w:pStyle w:val="17"/>
              <w:numPr>
                <w:ilvl w:val="0"/>
                <w:numId w:val="142"/>
              </w:numPr>
            </w:pPr>
            <w:r w:rsidRPr="001C32F9">
              <w:t>Пользователь выбирает уведомление, требующее подтверждения</w:t>
            </w:r>
          </w:p>
          <w:p w14:paraId="72112539" w14:textId="09883291" w:rsidR="00010611" w:rsidRPr="004C6012" w:rsidRDefault="00010611" w:rsidP="0045278A">
            <w:pPr>
              <w:pStyle w:val="17"/>
            </w:pPr>
            <w:r>
              <w:t>Пользователь нажимает на кнопку подтверждения;</w:t>
            </w:r>
          </w:p>
        </w:tc>
        <w:tc>
          <w:tcPr>
            <w:tcW w:w="7088" w:type="dxa"/>
          </w:tcPr>
          <w:p w14:paraId="3F1070DE" w14:textId="77777777" w:rsidR="004C6012" w:rsidRPr="004C6012" w:rsidRDefault="004C6012" w:rsidP="0034301D">
            <w:pPr>
              <w:pStyle w:val="17"/>
            </w:pPr>
            <w:r w:rsidRPr="004C6012">
              <w:t>ЛКК требует подтверждения «При нажатии на кнопку подтверждения»</w:t>
            </w:r>
          </w:p>
          <w:p w14:paraId="49088C8A" w14:textId="77777777" w:rsidR="004C6012" w:rsidRPr="00CA4B43" w:rsidRDefault="004C6012" w:rsidP="0034301D">
            <w:pPr>
              <w:pStyle w:val="17"/>
              <w:numPr>
                <w:ilvl w:val="0"/>
                <w:numId w:val="142"/>
              </w:numPr>
            </w:pPr>
            <w:r>
              <w:t xml:space="preserve">ЛКК </w:t>
            </w:r>
            <w:r w:rsidRPr="446FF250">
              <w:t>выполняет следующие действия:</w:t>
            </w:r>
          </w:p>
          <w:p w14:paraId="680455E2" w14:textId="77777777" w:rsidR="004C6012" w:rsidRPr="00CA4B43" w:rsidRDefault="004C6012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095FB172" w14:textId="77777777" w:rsidR="004C6012" w:rsidRDefault="004C6012" w:rsidP="0045278A">
            <w:pPr>
              <w:pStyle w:val="2"/>
            </w:pPr>
            <w:r>
              <w:t>перестает выделять уведомление серым цветом;</w:t>
            </w:r>
          </w:p>
          <w:p w14:paraId="16CDF4F2" w14:textId="37271CEF" w:rsidR="00010611" w:rsidRPr="002B2AEF" w:rsidRDefault="004C6012" w:rsidP="0045278A">
            <w:pPr>
              <w:pStyle w:val="2"/>
            </w:pPr>
            <w:r>
              <w:t>скрывает кнопку подтверждения.</w:t>
            </w:r>
          </w:p>
        </w:tc>
      </w:tr>
      <w:tr w:rsidR="00010611" w:rsidRPr="002472CF" w14:paraId="30E8CED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A58EF80" w14:textId="478C749D" w:rsidR="00010611" w:rsidRPr="002B2AEF" w:rsidRDefault="00010611" w:rsidP="004C6012">
            <w:pPr>
              <w:pStyle w:val="affe"/>
            </w:pPr>
            <w:r w:rsidRPr="00CA4B43">
              <w:t xml:space="preserve">Подтверждение уведомления </w:t>
            </w:r>
            <w:r>
              <w:t xml:space="preserve">подвида «Колокольчик» </w:t>
            </w:r>
            <w:r w:rsidRPr="00CA4B43">
              <w:t>по кнопке перехода</w:t>
            </w:r>
          </w:p>
        </w:tc>
      </w:tr>
      <w:tr w:rsidR="00010611" w:rsidRPr="002472CF" w14:paraId="45CEB90E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A28A2D9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192EA4F5" w14:textId="77777777" w:rsidR="00010611" w:rsidRPr="001C32F9" w:rsidRDefault="00010611" w:rsidP="0034301D">
            <w:pPr>
              <w:pStyle w:val="17"/>
              <w:numPr>
                <w:ilvl w:val="0"/>
                <w:numId w:val="144"/>
              </w:numPr>
            </w:pPr>
            <w:r w:rsidRPr="001C32F9">
              <w:t>Пользователь выбирает уведомление, требующее подтверждения.</w:t>
            </w:r>
          </w:p>
          <w:p w14:paraId="6583E3B2" w14:textId="77777777" w:rsidR="00010611" w:rsidRPr="00CA4B43" w:rsidRDefault="00010611" w:rsidP="0034301D">
            <w:pPr>
              <w:pStyle w:val="17"/>
            </w:pPr>
            <w:r>
              <w:t>Пользователь нажимает на кнопку перехода</w:t>
            </w:r>
          </w:p>
          <w:p w14:paraId="73FC171A" w14:textId="238153C6" w:rsidR="00010611" w:rsidRPr="002B2AEF" w:rsidRDefault="00010611" w:rsidP="00010611">
            <w:pPr>
              <w:pStyle w:val="afff"/>
            </w:pPr>
          </w:p>
        </w:tc>
        <w:tc>
          <w:tcPr>
            <w:tcW w:w="7088" w:type="dxa"/>
          </w:tcPr>
          <w:p w14:paraId="2011662B" w14:textId="77777777" w:rsidR="0045278A" w:rsidRDefault="0045278A" w:rsidP="0034301D">
            <w:pPr>
              <w:pStyle w:val="17"/>
              <w:numPr>
                <w:ilvl w:val="0"/>
                <w:numId w:val="145"/>
              </w:numPr>
            </w:pPr>
            <w:r>
              <w:t>ЛКК требует подтверждение «При нажатии на кнопку перехода»</w:t>
            </w:r>
          </w:p>
          <w:p w14:paraId="33779252" w14:textId="75A4C0B3" w:rsidR="0045278A" w:rsidRPr="00CA4B43" w:rsidRDefault="0045278A" w:rsidP="0034301D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0D3520E5" w14:textId="77777777" w:rsidR="0045278A" w:rsidRPr="00CA4B43" w:rsidRDefault="0045278A" w:rsidP="0045278A">
            <w:pPr>
              <w:pStyle w:val="2"/>
            </w:pPr>
            <w:r>
              <w:t>выполняет переход по ссылке в новой вкладке браузера;</w:t>
            </w:r>
          </w:p>
          <w:p w14:paraId="4A3BA125" w14:textId="77777777" w:rsidR="0045278A" w:rsidRPr="00CA4B43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290F2A19" w14:textId="6CA1EBDE" w:rsidR="00010611" w:rsidRPr="002B2AEF" w:rsidRDefault="0045278A" w:rsidP="0045278A">
            <w:pPr>
              <w:pStyle w:val="2"/>
            </w:pPr>
            <w:r>
              <w:t>перестает выделять уведомление серым цветом</w:t>
            </w:r>
          </w:p>
        </w:tc>
      </w:tr>
      <w:tr w:rsidR="00010611" w:rsidRPr="002472CF" w14:paraId="430EF3E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F3DDB32" w14:textId="431DB332" w:rsidR="00010611" w:rsidRPr="002B2AEF" w:rsidRDefault="00010611" w:rsidP="004C6012">
            <w:pPr>
              <w:pStyle w:val="affe"/>
            </w:pPr>
            <w:r w:rsidRPr="00CA4B43">
              <w:t>Подтверждение уведомления подвида «Модальное окно»</w:t>
            </w:r>
            <w:r>
              <w:t xml:space="preserve"> по кнопке подтверждения</w:t>
            </w:r>
          </w:p>
        </w:tc>
      </w:tr>
      <w:tr w:rsidR="00010611" w:rsidRPr="002472CF" w14:paraId="79C10826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4B2100FB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54C0ECC4" w14:textId="77777777" w:rsidR="00010611" w:rsidRPr="001C32F9" w:rsidRDefault="00010611" w:rsidP="0034301D">
            <w:pPr>
              <w:pStyle w:val="17"/>
              <w:numPr>
                <w:ilvl w:val="0"/>
                <w:numId w:val="147"/>
              </w:numPr>
            </w:pPr>
            <w:r w:rsidRPr="001C32F9">
              <w:t xml:space="preserve">Пользователь авторизуется в клиентской части </w:t>
            </w:r>
            <w:r>
              <w:t>ЛКК</w:t>
            </w:r>
            <w:r w:rsidRPr="001C32F9">
              <w:t>.</w:t>
            </w:r>
          </w:p>
          <w:p w14:paraId="4C2F80EA" w14:textId="5D722337" w:rsidR="00010611" w:rsidRPr="002B2AEF" w:rsidRDefault="00010611" w:rsidP="0034301D">
            <w:pPr>
              <w:pStyle w:val="17"/>
            </w:pPr>
            <w:r w:rsidRPr="446FF250">
              <w:t>Пользователь нажимает на кнопку подтверждения.</w:t>
            </w:r>
          </w:p>
        </w:tc>
        <w:tc>
          <w:tcPr>
            <w:tcW w:w="7088" w:type="dxa"/>
          </w:tcPr>
          <w:p w14:paraId="2ADD4113" w14:textId="77777777" w:rsidR="0045278A" w:rsidRPr="00CA4B43" w:rsidRDefault="0045278A" w:rsidP="0034301D">
            <w:pPr>
              <w:pStyle w:val="17"/>
              <w:numPr>
                <w:ilvl w:val="0"/>
                <w:numId w:val="146"/>
              </w:numPr>
            </w:pPr>
            <w:r>
              <w:t>ЛКК</w:t>
            </w:r>
            <w:r w:rsidRPr="446FF250">
              <w:t xml:space="preserve"> отображает уведомление </w:t>
            </w:r>
            <w:r>
              <w:t>под</w:t>
            </w:r>
            <w:r w:rsidRPr="446FF250">
              <w:t>вида «Модальное окно».</w:t>
            </w:r>
          </w:p>
          <w:p w14:paraId="7EBDE478" w14:textId="77777777" w:rsidR="0045278A" w:rsidRPr="00CA4B43" w:rsidRDefault="0045278A" w:rsidP="0034301D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55F2DA96" w14:textId="77777777" w:rsidR="0045278A" w:rsidRPr="00CA4B43" w:rsidRDefault="0045278A" w:rsidP="0045278A">
            <w:pPr>
              <w:pStyle w:val="2"/>
            </w:pPr>
            <w:r>
              <w:t>закрывает модальное окно;</w:t>
            </w:r>
          </w:p>
          <w:p w14:paraId="60B8843B" w14:textId="77777777" w:rsidR="0045278A" w:rsidRPr="00CA4B43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557161C8" w14:textId="21B5C02D" w:rsidR="00010611" w:rsidRPr="002B2AEF" w:rsidRDefault="0045278A" w:rsidP="0045278A">
            <w:pPr>
              <w:pStyle w:val="2"/>
            </w:pPr>
            <w:r>
              <w:t>отображает главную страницу в клиентской части ЛКК.</w:t>
            </w:r>
          </w:p>
        </w:tc>
      </w:tr>
      <w:tr w:rsidR="00010611" w:rsidRPr="002472CF" w14:paraId="4D6714F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29A882E" w14:textId="2FDA642E" w:rsidR="00010611" w:rsidRPr="002B2AEF" w:rsidRDefault="00010611" w:rsidP="004C6012">
            <w:pPr>
              <w:pStyle w:val="affe"/>
            </w:pPr>
            <w:r w:rsidRPr="00CA4B43">
              <w:lastRenderedPageBreak/>
              <w:t>Подтверждение уведомления подвида «Модальное окно»</w:t>
            </w:r>
            <w:r>
              <w:t xml:space="preserve"> по кнопке перехода</w:t>
            </w:r>
          </w:p>
        </w:tc>
      </w:tr>
      <w:tr w:rsidR="00010611" w:rsidRPr="002472CF" w14:paraId="7C681D0A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C87CF1A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5AD99047" w14:textId="77777777" w:rsidR="00010611" w:rsidRPr="009B4F9A" w:rsidRDefault="00010611" w:rsidP="0034301D">
            <w:pPr>
              <w:pStyle w:val="17"/>
              <w:numPr>
                <w:ilvl w:val="0"/>
                <w:numId w:val="148"/>
              </w:numPr>
            </w:pPr>
            <w:r w:rsidRPr="009B4F9A">
              <w:t>Пользователь авторизуется в клиентской части ЛКК.</w:t>
            </w:r>
          </w:p>
          <w:p w14:paraId="5120C687" w14:textId="1219793E" w:rsidR="00010611" w:rsidRPr="0045278A" w:rsidRDefault="00010611" w:rsidP="0034301D">
            <w:pPr>
              <w:pStyle w:val="17"/>
            </w:pPr>
            <w:r w:rsidRPr="446FF250">
              <w:t xml:space="preserve">Пользователь нажимает на кнопку </w:t>
            </w:r>
            <w:r>
              <w:t>перехода</w:t>
            </w:r>
            <w:r w:rsidRPr="446FF250">
              <w:t>.</w:t>
            </w:r>
          </w:p>
        </w:tc>
        <w:tc>
          <w:tcPr>
            <w:tcW w:w="7088" w:type="dxa"/>
          </w:tcPr>
          <w:p w14:paraId="4007C244" w14:textId="77777777" w:rsidR="0045278A" w:rsidRPr="0045278A" w:rsidRDefault="0045278A" w:rsidP="0034301D">
            <w:pPr>
              <w:pStyle w:val="17"/>
              <w:numPr>
                <w:ilvl w:val="0"/>
                <w:numId w:val="149"/>
              </w:numPr>
            </w:pPr>
            <w:r w:rsidRPr="0045278A">
              <w:t>ЛКК отображает уведомление подвида «Модальное окно».</w:t>
            </w:r>
          </w:p>
          <w:p w14:paraId="764CFFE2" w14:textId="77777777" w:rsidR="0045278A" w:rsidRPr="00CA4B43" w:rsidRDefault="0045278A" w:rsidP="0034301D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0301826F" w14:textId="77777777" w:rsidR="0045278A" w:rsidRPr="00CA4B43" w:rsidRDefault="0045278A" w:rsidP="0045278A">
            <w:pPr>
              <w:pStyle w:val="2"/>
            </w:pPr>
            <w:r>
              <w:t>закрывает модальное окно;</w:t>
            </w:r>
          </w:p>
          <w:p w14:paraId="6BF57D37" w14:textId="77777777" w:rsidR="0045278A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716CF7B7" w14:textId="43D19D38" w:rsidR="00010611" w:rsidRPr="002B2AEF" w:rsidRDefault="0045278A" w:rsidP="0045278A">
            <w:pPr>
              <w:pStyle w:val="2"/>
            </w:pPr>
            <w:r>
              <w:t>выполняет переход по ссылке в новой вкладке браузера;</w:t>
            </w:r>
          </w:p>
        </w:tc>
      </w:tr>
      <w:tr w:rsidR="00010611" w:rsidRPr="002472CF" w14:paraId="320387BE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0DAC9CAE" w14:textId="7DB7DA3E" w:rsidR="00010611" w:rsidRPr="002B2AEF" w:rsidRDefault="00010611" w:rsidP="004C6012">
            <w:pPr>
              <w:pStyle w:val="affe"/>
            </w:pPr>
            <w:r w:rsidRPr="00CA4B43">
              <w:t>Прочтение уведомления подвида «</w:t>
            </w:r>
            <w:r>
              <w:t>В</w:t>
            </w:r>
            <w:r w:rsidRPr="00CA4B43">
              <w:t xml:space="preserve"> топе»</w:t>
            </w:r>
          </w:p>
        </w:tc>
      </w:tr>
      <w:tr w:rsidR="00010611" w:rsidRPr="002472CF" w14:paraId="70D1B53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4CD62713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45EBB52A" w14:textId="77777777" w:rsidR="00010611" w:rsidRPr="001C32F9" w:rsidRDefault="00010611" w:rsidP="0034301D">
            <w:pPr>
              <w:pStyle w:val="17"/>
              <w:numPr>
                <w:ilvl w:val="0"/>
                <w:numId w:val="151"/>
              </w:numPr>
            </w:pPr>
            <w:r w:rsidRPr="001C32F9">
              <w:t xml:space="preserve">Пользователь авторизуется в клиентской части </w:t>
            </w:r>
            <w:r>
              <w:t>ЛКК</w:t>
            </w:r>
            <w:r w:rsidRPr="001C32F9">
              <w:t>.</w:t>
            </w:r>
          </w:p>
          <w:p w14:paraId="3DB0E4B4" w14:textId="77777777" w:rsidR="00010611" w:rsidRPr="00CA4B43" w:rsidRDefault="00010611" w:rsidP="0034301D">
            <w:pPr>
              <w:pStyle w:val="17"/>
            </w:pPr>
            <w:r w:rsidRPr="446FF250">
              <w:t>Пользователь нажимает на кнопку закрытия уведомления.</w:t>
            </w:r>
          </w:p>
          <w:p w14:paraId="4EA5D2A7" w14:textId="3D88F739" w:rsidR="00010611" w:rsidRPr="002B2AEF" w:rsidRDefault="00010611" w:rsidP="0045278A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7088" w:type="dxa"/>
          </w:tcPr>
          <w:p w14:paraId="4622BCE5" w14:textId="77777777" w:rsidR="0045278A" w:rsidRPr="00CA4B43" w:rsidRDefault="0045278A" w:rsidP="0034301D">
            <w:pPr>
              <w:pStyle w:val="17"/>
              <w:numPr>
                <w:ilvl w:val="0"/>
                <w:numId w:val="150"/>
              </w:numPr>
            </w:pPr>
            <w:r>
              <w:t>ЛКК</w:t>
            </w:r>
            <w:r w:rsidRPr="446FF250">
              <w:t xml:space="preserve"> отображает в верхней части экрана клиентской части </w:t>
            </w:r>
            <w:r>
              <w:t>ЛКК</w:t>
            </w:r>
            <w:r w:rsidRPr="446FF250">
              <w:t xml:space="preserve"> уведомление </w:t>
            </w:r>
            <w:r>
              <w:t>под</w:t>
            </w:r>
            <w:r w:rsidRPr="446FF250">
              <w:t>вида «</w:t>
            </w:r>
            <w:r>
              <w:t>В</w:t>
            </w:r>
            <w:r w:rsidRPr="446FF250">
              <w:t xml:space="preserve"> топе».</w:t>
            </w:r>
          </w:p>
          <w:p w14:paraId="757C0163" w14:textId="77777777" w:rsidR="0045278A" w:rsidRPr="00CA4B43" w:rsidRDefault="0045278A" w:rsidP="0034301D">
            <w:pPr>
              <w:pStyle w:val="17"/>
            </w:pPr>
            <w:r>
              <w:t>ЛКК</w:t>
            </w:r>
            <w:r w:rsidRPr="446FF250">
              <w:t xml:space="preserve"> выполняет следующие действия:</w:t>
            </w:r>
          </w:p>
          <w:p w14:paraId="314E1FB0" w14:textId="77777777" w:rsidR="0045278A" w:rsidRPr="00CA4B43" w:rsidRDefault="0045278A" w:rsidP="0045278A">
            <w:pPr>
              <w:pStyle w:val="2"/>
            </w:pPr>
            <w:r>
              <w:t>скрывает уведомление из верхней части экрана клиентской части ЛКК;</w:t>
            </w:r>
          </w:p>
          <w:p w14:paraId="1D226BFF" w14:textId="77777777" w:rsidR="0045278A" w:rsidRPr="00CA4B43" w:rsidRDefault="0045278A" w:rsidP="0045278A">
            <w:pPr>
              <w:pStyle w:val="2"/>
            </w:pPr>
            <w:r>
              <w:t>меняет статус уведомления на подтверждено;</w:t>
            </w:r>
          </w:p>
          <w:p w14:paraId="4A8F26D6" w14:textId="4C95CCEF" w:rsidR="00010611" w:rsidRPr="002B2AEF" w:rsidRDefault="0045278A" w:rsidP="0045278A">
            <w:pPr>
              <w:pStyle w:val="2"/>
            </w:pPr>
            <w:r>
              <w:t>сохраняет прочитанное уведомление на странице «Уведомления».</w:t>
            </w:r>
          </w:p>
        </w:tc>
      </w:tr>
      <w:tr w:rsidR="00010611" w:rsidRPr="002472CF" w14:paraId="795C341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ACCAED6" w14:textId="15B020DA" w:rsidR="00010611" w:rsidRPr="002B2AEF" w:rsidRDefault="00010611" w:rsidP="004C6012">
            <w:pPr>
              <w:pStyle w:val="affe"/>
            </w:pPr>
            <w:r>
              <w:t>Поиск уведомлений</w:t>
            </w:r>
          </w:p>
        </w:tc>
      </w:tr>
      <w:tr w:rsidR="00010611" w:rsidRPr="002472CF" w14:paraId="381A82C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EA4E261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668D618A" w14:textId="2AA0C21C" w:rsidR="00010611" w:rsidRPr="002B2AEF" w:rsidRDefault="00010611" w:rsidP="0045278A">
            <w:pPr>
              <w:pStyle w:val="afff"/>
            </w:pPr>
            <w:r>
              <w:t>Администратор открывает страницу «Уведомления», заполняет необходимые поля фильтра</w:t>
            </w:r>
          </w:p>
        </w:tc>
        <w:tc>
          <w:tcPr>
            <w:tcW w:w="7088" w:type="dxa"/>
          </w:tcPr>
          <w:p w14:paraId="58E3D977" w14:textId="7443888E" w:rsidR="00010611" w:rsidRPr="002B2AEF" w:rsidRDefault="0045278A" w:rsidP="00010611">
            <w:pPr>
              <w:pStyle w:val="afff"/>
            </w:pPr>
            <w:r>
              <w:t>ЛКК отображает список уведомлений, удовлетворяющих условиям поиска.</w:t>
            </w:r>
          </w:p>
        </w:tc>
      </w:tr>
      <w:tr w:rsidR="00010611" w:rsidRPr="002472CF" w14:paraId="11D4153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AB1CB60" w14:textId="65D64467" w:rsidR="00010611" w:rsidRPr="002B2AEF" w:rsidRDefault="00010611" w:rsidP="004C6012">
            <w:pPr>
              <w:pStyle w:val="affe"/>
            </w:pPr>
            <w:bookmarkStart w:id="62" w:name="_Ref120276152"/>
            <w:r>
              <w:t>Создание уведомления вида e-mail/СМС</w:t>
            </w:r>
            <w:bookmarkEnd w:id="62"/>
          </w:p>
        </w:tc>
      </w:tr>
      <w:tr w:rsidR="00010611" w:rsidRPr="002472CF" w14:paraId="1167B66E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43F5C9C3" w14:textId="77777777" w:rsidR="00010611" w:rsidRPr="00686476" w:rsidRDefault="00010611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3352C787" w14:textId="77777777" w:rsidR="00010611" w:rsidRDefault="00010611" w:rsidP="0034301D">
            <w:pPr>
              <w:pStyle w:val="17"/>
              <w:numPr>
                <w:ilvl w:val="0"/>
                <w:numId w:val="152"/>
              </w:numPr>
            </w:pPr>
            <w:r>
              <w:t>Администратор нажимает на кнопку «Новое уведомление».</w:t>
            </w:r>
          </w:p>
          <w:p w14:paraId="3DD57826" w14:textId="77777777" w:rsidR="00010611" w:rsidRPr="00F60765" w:rsidRDefault="00010611" w:rsidP="0034301D">
            <w:pPr>
              <w:pStyle w:val="17"/>
            </w:pPr>
            <w:r>
              <w:t>Администратор вводит название рассылки, выбирает вид уведомления «E-mail»;</w:t>
            </w:r>
          </w:p>
          <w:p w14:paraId="5FE8206A" w14:textId="77777777" w:rsidR="00010611" w:rsidRDefault="00010611" w:rsidP="0034301D">
            <w:pPr>
              <w:pStyle w:val="17"/>
            </w:pPr>
            <w:r>
              <w:t>Администратор заполняет необходимые поля, и нажимает на кнопку «Дальше».</w:t>
            </w:r>
          </w:p>
          <w:p w14:paraId="46422945" w14:textId="77777777" w:rsidR="00010611" w:rsidRDefault="00010611" w:rsidP="0034301D">
            <w:pPr>
              <w:pStyle w:val="17"/>
            </w:pPr>
            <w:r>
              <w:t>Администратор устанавливает признак «Отправить всем клиентам компании».</w:t>
            </w:r>
          </w:p>
          <w:p w14:paraId="7D5D922A" w14:textId="77777777" w:rsidR="00010611" w:rsidRDefault="00010611" w:rsidP="0034301D">
            <w:pPr>
              <w:pStyle w:val="17"/>
            </w:pPr>
            <w:r>
              <w:t>Администратор нажимает на кнопку «Дальше».</w:t>
            </w:r>
          </w:p>
          <w:p w14:paraId="474A14FB" w14:textId="5868F0ED" w:rsidR="00010611" w:rsidRPr="002B2AEF" w:rsidRDefault="00010611" w:rsidP="0034301D">
            <w:pPr>
              <w:pStyle w:val="17"/>
            </w:pPr>
            <w:r>
              <w:t>Администратор проверяет данные, введенные на предыдущих шагах, и нажимает на кнопку «Отправить».</w:t>
            </w:r>
          </w:p>
        </w:tc>
        <w:tc>
          <w:tcPr>
            <w:tcW w:w="7088" w:type="dxa"/>
          </w:tcPr>
          <w:p w14:paraId="35C62D53" w14:textId="77777777" w:rsidR="0045278A" w:rsidRDefault="0045278A" w:rsidP="0034301D">
            <w:pPr>
              <w:pStyle w:val="17"/>
              <w:numPr>
                <w:ilvl w:val="0"/>
                <w:numId w:val="153"/>
              </w:numPr>
            </w:pPr>
            <w:r>
              <w:t>ЛКК открывает страницу создания нового уведомления на шаге «Вид уведомления».</w:t>
            </w:r>
          </w:p>
          <w:p w14:paraId="01412129" w14:textId="77777777" w:rsidR="0045278A" w:rsidRDefault="0045278A" w:rsidP="0034301D">
            <w:pPr>
              <w:pStyle w:val="17"/>
            </w:pPr>
            <w:r>
              <w:t>ЛКК отображает шаг «Настройки наполнения».</w:t>
            </w:r>
          </w:p>
          <w:p w14:paraId="6AFD6920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0D9BF216" w14:textId="77777777" w:rsidR="0045278A" w:rsidRDefault="0045278A" w:rsidP="0034301D">
            <w:pPr>
              <w:pStyle w:val="17"/>
            </w:pPr>
            <w:r>
              <w:t>ЛКК отображает шаг «Проверка» со всеми полями, заполненными на предыдущих шагах.</w:t>
            </w:r>
          </w:p>
          <w:p w14:paraId="2E176AC6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5367FD5A" w14:textId="77777777" w:rsidR="0045278A" w:rsidRDefault="0045278A" w:rsidP="0045278A">
            <w:pPr>
              <w:pStyle w:val="2"/>
            </w:pPr>
            <w:r>
              <w:t>закрывает окно уведомления;</w:t>
            </w:r>
          </w:p>
          <w:p w14:paraId="576F5437" w14:textId="77777777" w:rsidR="0045278A" w:rsidRDefault="0045278A" w:rsidP="0045278A">
            <w:pPr>
              <w:pStyle w:val="2"/>
            </w:pPr>
            <w:r>
              <w:t>отображает страницу «Уведомления»;</w:t>
            </w:r>
          </w:p>
          <w:p w14:paraId="0013C48B" w14:textId="25161F93" w:rsidR="00010611" w:rsidRPr="002B2AEF" w:rsidRDefault="0045278A" w:rsidP="0045278A">
            <w:pPr>
              <w:pStyle w:val="2"/>
            </w:pPr>
            <w:r w:rsidRPr="0045278A">
              <w:t>создает и отправляет уведомление получателям</w:t>
            </w:r>
          </w:p>
        </w:tc>
      </w:tr>
      <w:tr w:rsidR="00010611" w:rsidRPr="002472CF" w14:paraId="7E943F3F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F3A6727" w14:textId="0FC76F0A" w:rsidR="00010611" w:rsidRPr="002B2AEF" w:rsidRDefault="00010611" w:rsidP="0045278A">
            <w:pPr>
              <w:pStyle w:val="affe"/>
            </w:pPr>
            <w:r>
              <w:t>Создание внутреннего уведомления подвида «Колокольчик»</w:t>
            </w:r>
          </w:p>
        </w:tc>
      </w:tr>
      <w:tr w:rsidR="0045278A" w:rsidRPr="002472CF" w14:paraId="49F734A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DE0C6EE" w14:textId="77777777" w:rsidR="0045278A" w:rsidRPr="00686476" w:rsidRDefault="0045278A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16B423C2" w14:textId="77777777" w:rsidR="0045278A" w:rsidRDefault="0045278A" w:rsidP="0034301D">
            <w:pPr>
              <w:pStyle w:val="17"/>
              <w:numPr>
                <w:ilvl w:val="0"/>
                <w:numId w:val="154"/>
              </w:numPr>
            </w:pPr>
            <w:r>
              <w:t>Администратор нажимает на кнопку «Новое уведомление».</w:t>
            </w:r>
          </w:p>
          <w:p w14:paraId="1E85C46A" w14:textId="77777777" w:rsidR="0045278A" w:rsidRDefault="0045278A" w:rsidP="0034301D">
            <w:pPr>
              <w:pStyle w:val="17"/>
            </w:pPr>
            <w:r>
              <w:t>Администратор вводит название рассылки, выбирает вид уведомления «Внутри системы».</w:t>
            </w:r>
          </w:p>
          <w:p w14:paraId="287BCE10" w14:textId="77777777" w:rsidR="0045278A" w:rsidRDefault="0045278A" w:rsidP="0034301D">
            <w:pPr>
              <w:pStyle w:val="17"/>
            </w:pPr>
            <w:r>
              <w:lastRenderedPageBreak/>
              <w:t>Администратор выбирает подвид «Колокольчик» и нажимает на кнопку «Дальше».</w:t>
            </w:r>
          </w:p>
          <w:p w14:paraId="14B38096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761C9481" w14:textId="77777777" w:rsidR="0045278A" w:rsidRDefault="0045278A" w:rsidP="0034301D">
            <w:pPr>
              <w:pStyle w:val="17"/>
            </w:pPr>
            <w:r>
              <w:t>Администратор устанавливает признак «Отправить всем клиентам компании».</w:t>
            </w:r>
          </w:p>
          <w:p w14:paraId="02D301EE" w14:textId="77777777" w:rsidR="0045278A" w:rsidRDefault="0045278A" w:rsidP="0034301D">
            <w:pPr>
              <w:pStyle w:val="17"/>
            </w:pPr>
            <w:r>
              <w:t>Администратор нажимает на кнопку «Дальше».</w:t>
            </w:r>
          </w:p>
          <w:p w14:paraId="65DA134D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3C18A443" w14:textId="77777777" w:rsidR="0045278A" w:rsidRDefault="0045278A" w:rsidP="0034301D">
            <w:pPr>
              <w:pStyle w:val="17"/>
            </w:pPr>
            <w:r>
              <w:t>Администратор проверяет заполненные данные на предыдущих шагах и нажимает на кнопку «Сохранить».</w:t>
            </w:r>
          </w:p>
          <w:p w14:paraId="233C645E" w14:textId="16E96090" w:rsidR="0045278A" w:rsidRPr="002B2AEF" w:rsidRDefault="0045278A" w:rsidP="0045278A">
            <w:pPr>
              <w:pStyle w:val="17"/>
              <w:numPr>
                <w:ilvl w:val="0"/>
                <w:numId w:val="0"/>
              </w:numPr>
              <w:ind w:left="397"/>
            </w:pPr>
          </w:p>
        </w:tc>
        <w:tc>
          <w:tcPr>
            <w:tcW w:w="7088" w:type="dxa"/>
          </w:tcPr>
          <w:p w14:paraId="7197CF22" w14:textId="77777777" w:rsidR="0045278A" w:rsidRDefault="0045278A" w:rsidP="0034301D">
            <w:pPr>
              <w:pStyle w:val="17"/>
              <w:numPr>
                <w:ilvl w:val="0"/>
                <w:numId w:val="155"/>
              </w:numPr>
            </w:pPr>
            <w:r>
              <w:lastRenderedPageBreak/>
              <w:t>ЛКК отображает страницу создания нового уведомления на шаге «Вид уведомления».</w:t>
            </w:r>
          </w:p>
          <w:p w14:paraId="53666E0F" w14:textId="77777777" w:rsidR="0045278A" w:rsidRDefault="0045278A" w:rsidP="0034301D">
            <w:pPr>
              <w:pStyle w:val="17"/>
            </w:pPr>
            <w:r>
              <w:t>ЛКК отображает дополнительное поле «Подвид».</w:t>
            </w:r>
          </w:p>
          <w:p w14:paraId="5B2B6D33" w14:textId="77777777" w:rsidR="0045278A" w:rsidRDefault="0045278A" w:rsidP="0034301D">
            <w:pPr>
              <w:pStyle w:val="17"/>
            </w:pPr>
            <w:r>
              <w:lastRenderedPageBreak/>
              <w:t>ЛКК отображает шаг «Настройки наполнения».</w:t>
            </w:r>
          </w:p>
          <w:p w14:paraId="74311E8D" w14:textId="77777777" w:rsidR="0045278A" w:rsidRDefault="0045278A" w:rsidP="0034301D">
            <w:pPr>
              <w:pStyle w:val="17"/>
            </w:pPr>
            <w:r>
              <w:t>ЛКК отображает шаг «Получатели».</w:t>
            </w:r>
          </w:p>
          <w:p w14:paraId="63EC7746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408F12B9" w14:textId="77777777" w:rsidR="0045278A" w:rsidRDefault="0045278A" w:rsidP="0034301D">
            <w:pPr>
              <w:pStyle w:val="17"/>
            </w:pPr>
            <w:r>
              <w:t>ЛКК отображает шаг «Период отображения».</w:t>
            </w:r>
          </w:p>
          <w:p w14:paraId="3C2C1EC8" w14:textId="77777777" w:rsidR="0045278A" w:rsidRDefault="0045278A" w:rsidP="0034301D">
            <w:pPr>
              <w:pStyle w:val="17"/>
            </w:pPr>
            <w:r>
              <w:t>ЛКК отображает шаг «Проверка» со всеми заполненными полями на предыдущих шагах.</w:t>
            </w:r>
          </w:p>
          <w:p w14:paraId="078CB2D9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3BB5DC77" w14:textId="77777777" w:rsidR="0045278A" w:rsidRDefault="0045278A" w:rsidP="0045278A">
            <w:pPr>
              <w:pStyle w:val="2"/>
            </w:pPr>
            <w:r>
              <w:t>закрывает окно уведомления;</w:t>
            </w:r>
          </w:p>
          <w:p w14:paraId="4AD78C75" w14:textId="77777777" w:rsidR="0045278A" w:rsidRDefault="0045278A" w:rsidP="0045278A">
            <w:pPr>
              <w:pStyle w:val="2"/>
            </w:pPr>
            <w:r>
              <w:t>отображает страницу «Уведомления»;</w:t>
            </w:r>
          </w:p>
          <w:p w14:paraId="4A344C6E" w14:textId="77777777" w:rsidR="0045278A" w:rsidRDefault="0045278A" w:rsidP="0045278A">
            <w:pPr>
              <w:pStyle w:val="2"/>
            </w:pPr>
            <w:r>
              <w:t>сохраняет уведомление;</w:t>
            </w:r>
          </w:p>
          <w:p w14:paraId="5EE31DB3" w14:textId="5364EF54" w:rsidR="0045278A" w:rsidRPr="002B2AEF" w:rsidRDefault="0045278A" w:rsidP="0045278A">
            <w:pPr>
              <w:pStyle w:val="2"/>
            </w:pPr>
            <w:r>
              <w:t>отображает уведомление в клиентской части ЛКК.</w:t>
            </w:r>
          </w:p>
        </w:tc>
      </w:tr>
      <w:tr w:rsidR="0045278A" w:rsidRPr="002472CF" w14:paraId="044E6823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3C5BF72" w14:textId="14C15E62" w:rsidR="0045278A" w:rsidRPr="002B2AEF" w:rsidRDefault="0045278A" w:rsidP="0045278A">
            <w:pPr>
              <w:pStyle w:val="affe"/>
            </w:pPr>
            <w:r>
              <w:lastRenderedPageBreak/>
              <w:t>Создание внутреннего уведомления подвида «Модальное окно»</w:t>
            </w:r>
          </w:p>
        </w:tc>
      </w:tr>
      <w:tr w:rsidR="0045278A" w:rsidRPr="002472CF" w14:paraId="058149A5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ABF94CA" w14:textId="77777777" w:rsidR="0045278A" w:rsidRPr="00686476" w:rsidRDefault="0045278A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68537AE4" w14:textId="77777777" w:rsidR="0045278A" w:rsidRDefault="0045278A" w:rsidP="0034301D">
            <w:pPr>
              <w:pStyle w:val="17"/>
              <w:numPr>
                <w:ilvl w:val="0"/>
                <w:numId w:val="156"/>
              </w:numPr>
            </w:pPr>
            <w:r>
              <w:t>Администратор нажимает на кнопку «Новое уведомление».</w:t>
            </w:r>
          </w:p>
          <w:p w14:paraId="08301B9F" w14:textId="77777777" w:rsidR="0045278A" w:rsidRDefault="0045278A" w:rsidP="0034301D">
            <w:pPr>
              <w:pStyle w:val="17"/>
            </w:pPr>
            <w:r>
              <w:t>Администратор вводит название рассылки, выбирает вид уведомления «Внутри системы».</w:t>
            </w:r>
          </w:p>
          <w:p w14:paraId="7B6C6491" w14:textId="77777777" w:rsidR="0045278A" w:rsidRDefault="0045278A" w:rsidP="0034301D">
            <w:pPr>
              <w:pStyle w:val="17"/>
            </w:pPr>
            <w:r>
              <w:t>Администратор выбирает подвид «Модальное окно» и нажимает на кнопку «Дальше».</w:t>
            </w:r>
          </w:p>
          <w:p w14:paraId="2A228ACB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70FFD853" w14:textId="77777777" w:rsidR="0045278A" w:rsidRDefault="0045278A" w:rsidP="0034301D">
            <w:pPr>
              <w:pStyle w:val="17"/>
            </w:pPr>
            <w:r>
              <w:t>Администратор устанавливает признак «Отправить всем клиентам компании».</w:t>
            </w:r>
          </w:p>
          <w:p w14:paraId="7D0E9FB4" w14:textId="77777777" w:rsidR="0045278A" w:rsidRDefault="0045278A" w:rsidP="0034301D">
            <w:pPr>
              <w:pStyle w:val="17"/>
            </w:pPr>
            <w:r>
              <w:t>Администратор нажимает на кнопку «Дальше».</w:t>
            </w:r>
          </w:p>
          <w:p w14:paraId="0160A8DE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171EB630" w14:textId="77777777" w:rsidR="0045278A" w:rsidRDefault="0045278A" w:rsidP="0034301D">
            <w:pPr>
              <w:pStyle w:val="17"/>
            </w:pPr>
            <w:r>
              <w:t>Администратор проверяет заполненные данные на предыдущих шагах и нажимает «Сохранить».</w:t>
            </w:r>
          </w:p>
          <w:p w14:paraId="62BBDF19" w14:textId="76430F7E" w:rsidR="0045278A" w:rsidRPr="002B2AEF" w:rsidRDefault="0045278A" w:rsidP="0045278A">
            <w:pPr>
              <w:pStyle w:val="afff"/>
            </w:pPr>
          </w:p>
        </w:tc>
        <w:tc>
          <w:tcPr>
            <w:tcW w:w="7088" w:type="dxa"/>
          </w:tcPr>
          <w:p w14:paraId="11054CE0" w14:textId="77777777" w:rsidR="0045278A" w:rsidRDefault="0045278A" w:rsidP="0034301D">
            <w:pPr>
              <w:pStyle w:val="17"/>
            </w:pPr>
            <w:r>
              <w:t>ЛКК открывает страницу нового уведомления на шаге «Вид уведомления».</w:t>
            </w:r>
          </w:p>
          <w:p w14:paraId="540B14D9" w14:textId="77777777" w:rsidR="0045278A" w:rsidRDefault="0045278A" w:rsidP="0034301D">
            <w:pPr>
              <w:pStyle w:val="17"/>
            </w:pPr>
            <w:r>
              <w:t>ЛКК отображает дополнительное поле «Подвид».</w:t>
            </w:r>
          </w:p>
          <w:p w14:paraId="4EEF5C6E" w14:textId="77777777" w:rsidR="0045278A" w:rsidRDefault="0045278A" w:rsidP="0034301D">
            <w:pPr>
              <w:pStyle w:val="17"/>
            </w:pPr>
            <w:r>
              <w:t>ЛКК отображает шаг «Настройки наполнения».</w:t>
            </w:r>
          </w:p>
          <w:p w14:paraId="23F66B07" w14:textId="77777777" w:rsidR="0045278A" w:rsidRDefault="0045278A" w:rsidP="0034301D">
            <w:pPr>
              <w:pStyle w:val="17"/>
            </w:pPr>
            <w:r>
              <w:t>ЛКК отображает шаг «Получатели».</w:t>
            </w:r>
          </w:p>
          <w:p w14:paraId="793BC685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610114AB" w14:textId="77777777" w:rsidR="0045278A" w:rsidRDefault="0045278A" w:rsidP="0034301D">
            <w:pPr>
              <w:pStyle w:val="17"/>
            </w:pPr>
            <w:r>
              <w:t>ЛКК отображает шаг «Период отображения».</w:t>
            </w:r>
          </w:p>
          <w:p w14:paraId="14EB7C6C" w14:textId="77777777" w:rsidR="0045278A" w:rsidRDefault="0045278A" w:rsidP="0034301D">
            <w:pPr>
              <w:pStyle w:val="17"/>
            </w:pPr>
            <w:r>
              <w:t>ЛКК отображает шаг «Проверка» со всеми заполненными полями на предыдущих шагах.</w:t>
            </w:r>
          </w:p>
          <w:p w14:paraId="0C519A63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319C6FCA" w14:textId="77777777" w:rsidR="0045278A" w:rsidRDefault="0045278A" w:rsidP="0045278A">
            <w:pPr>
              <w:pStyle w:val="2"/>
            </w:pPr>
            <w:r>
              <w:t>закрывает окно уведомления;</w:t>
            </w:r>
          </w:p>
          <w:p w14:paraId="597973D5" w14:textId="77777777" w:rsidR="0045278A" w:rsidRDefault="0045278A" w:rsidP="0045278A">
            <w:pPr>
              <w:pStyle w:val="2"/>
            </w:pPr>
            <w:r>
              <w:t>отрывает страницу «Уведомления»;</w:t>
            </w:r>
          </w:p>
          <w:p w14:paraId="235D939A" w14:textId="77777777" w:rsidR="0045278A" w:rsidRDefault="0045278A" w:rsidP="0045278A">
            <w:pPr>
              <w:pStyle w:val="2"/>
            </w:pPr>
            <w:r>
              <w:t>сохраняет уведомление;</w:t>
            </w:r>
          </w:p>
          <w:p w14:paraId="5C6ABA7E" w14:textId="57F4353D" w:rsidR="0045278A" w:rsidRPr="002B2AEF" w:rsidRDefault="0045278A" w:rsidP="0045278A">
            <w:pPr>
              <w:pStyle w:val="2"/>
            </w:pPr>
            <w:r>
              <w:t>отображает уведомление в клиентской части ЛКК.</w:t>
            </w:r>
          </w:p>
        </w:tc>
      </w:tr>
      <w:tr w:rsidR="0045278A" w:rsidRPr="002472CF" w14:paraId="1DC3113C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7C86478" w14:textId="763B3F95" w:rsidR="0045278A" w:rsidRPr="002B2AEF" w:rsidRDefault="0045278A" w:rsidP="0045278A">
            <w:pPr>
              <w:pStyle w:val="affe"/>
            </w:pPr>
            <w:bookmarkStart w:id="63" w:name="_Ref120276161"/>
            <w:r>
              <w:t>Создание внутреннего уведомления подвида «Уведомление в топе»</w:t>
            </w:r>
            <w:bookmarkEnd w:id="63"/>
          </w:p>
        </w:tc>
      </w:tr>
      <w:tr w:rsidR="0045278A" w:rsidRPr="002472CF" w14:paraId="4E74A659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2C50F22" w14:textId="77777777" w:rsidR="0045278A" w:rsidRPr="00686476" w:rsidRDefault="0045278A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38D94A30" w14:textId="77777777" w:rsidR="0045278A" w:rsidRDefault="0045278A" w:rsidP="0034301D">
            <w:pPr>
              <w:pStyle w:val="17"/>
              <w:numPr>
                <w:ilvl w:val="0"/>
                <w:numId w:val="157"/>
              </w:numPr>
            </w:pPr>
            <w:r>
              <w:t>Администратор нажимает на кнопку «Новое уведомление».</w:t>
            </w:r>
          </w:p>
          <w:p w14:paraId="2F5E2D0B" w14:textId="77777777" w:rsidR="0045278A" w:rsidRDefault="0045278A" w:rsidP="0034301D">
            <w:pPr>
              <w:pStyle w:val="17"/>
            </w:pPr>
            <w:r>
              <w:t>Администратор вводит название рассылки, выбирает вид уведомления «Внутри системы»</w:t>
            </w:r>
          </w:p>
          <w:p w14:paraId="6058DF38" w14:textId="77777777" w:rsidR="0045278A" w:rsidRDefault="0045278A" w:rsidP="0034301D">
            <w:pPr>
              <w:pStyle w:val="17"/>
            </w:pPr>
            <w:r>
              <w:t>Администратор выбирает подвид «Уведомление в топе» и нажимает на кнопку «Дальше».</w:t>
            </w:r>
          </w:p>
          <w:p w14:paraId="3EA2A024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423641AB" w14:textId="77777777" w:rsidR="0045278A" w:rsidRDefault="0045278A" w:rsidP="0034301D">
            <w:pPr>
              <w:pStyle w:val="17"/>
            </w:pPr>
            <w:r>
              <w:t>Администратор устанавливает признак «Отправить всем клиентам компании».</w:t>
            </w:r>
          </w:p>
          <w:p w14:paraId="349E50BC" w14:textId="77777777" w:rsidR="0045278A" w:rsidRDefault="0045278A" w:rsidP="0034301D">
            <w:pPr>
              <w:pStyle w:val="17"/>
            </w:pPr>
            <w:r>
              <w:t>Администратор нажимает на кнопку «Дальше».</w:t>
            </w:r>
          </w:p>
          <w:p w14:paraId="6F236670" w14:textId="77777777" w:rsidR="0045278A" w:rsidRDefault="0045278A" w:rsidP="0034301D">
            <w:pPr>
              <w:pStyle w:val="17"/>
            </w:pPr>
            <w:r>
              <w:t>Администратор заполняет необходимые поля и нажимает на кнопку «Дальше».</w:t>
            </w:r>
          </w:p>
          <w:p w14:paraId="3CE269FD" w14:textId="23CAEC19" w:rsidR="0045278A" w:rsidRPr="002B2AEF" w:rsidRDefault="0045278A" w:rsidP="0034301D">
            <w:pPr>
              <w:pStyle w:val="17"/>
            </w:pPr>
            <w:r>
              <w:lastRenderedPageBreak/>
              <w:t>Администратор проверяет заполненные данные на предыдущих шагах и нажимает на кнопку «Сохранить».</w:t>
            </w:r>
          </w:p>
        </w:tc>
        <w:tc>
          <w:tcPr>
            <w:tcW w:w="7088" w:type="dxa"/>
          </w:tcPr>
          <w:p w14:paraId="3949163F" w14:textId="77777777" w:rsidR="0045278A" w:rsidRDefault="0045278A" w:rsidP="0034301D">
            <w:pPr>
              <w:pStyle w:val="17"/>
              <w:numPr>
                <w:ilvl w:val="0"/>
                <w:numId w:val="158"/>
              </w:numPr>
            </w:pPr>
            <w:r>
              <w:lastRenderedPageBreak/>
              <w:t>ЛКК открывает страницу нового уведомления на шаге «Вид уведомления».</w:t>
            </w:r>
          </w:p>
          <w:p w14:paraId="174EA23E" w14:textId="77777777" w:rsidR="0045278A" w:rsidRDefault="0045278A" w:rsidP="0034301D">
            <w:pPr>
              <w:pStyle w:val="17"/>
            </w:pPr>
            <w:r>
              <w:t>ЛКК отображает дополнительное поле «Подвид».</w:t>
            </w:r>
          </w:p>
          <w:p w14:paraId="6E51A6F4" w14:textId="77777777" w:rsidR="0045278A" w:rsidRDefault="0045278A" w:rsidP="0034301D">
            <w:pPr>
              <w:pStyle w:val="17"/>
            </w:pPr>
            <w:r>
              <w:t>ЛКК отображает шаг «Настройки наполнения».</w:t>
            </w:r>
          </w:p>
          <w:p w14:paraId="15AE0803" w14:textId="77777777" w:rsidR="0045278A" w:rsidRDefault="0045278A" w:rsidP="0034301D">
            <w:pPr>
              <w:pStyle w:val="17"/>
            </w:pPr>
            <w:r>
              <w:t>ЛКК отображает шаг «Получатели».</w:t>
            </w:r>
          </w:p>
          <w:p w14:paraId="5C7E3DD2" w14:textId="77777777" w:rsidR="0045278A" w:rsidRDefault="0045278A" w:rsidP="0034301D">
            <w:pPr>
              <w:pStyle w:val="17"/>
            </w:pPr>
            <w:r>
              <w:t>ЛКК скрывает поля «Правило списка» и «Вид списка получателей».</w:t>
            </w:r>
          </w:p>
          <w:p w14:paraId="64CEC387" w14:textId="77777777" w:rsidR="0045278A" w:rsidRDefault="0045278A" w:rsidP="0034301D">
            <w:pPr>
              <w:pStyle w:val="17"/>
            </w:pPr>
            <w:r>
              <w:t>ЛКК отображает шаг «Период отображения».</w:t>
            </w:r>
          </w:p>
          <w:p w14:paraId="2AE5F2D7" w14:textId="77777777" w:rsidR="0045278A" w:rsidRDefault="0045278A" w:rsidP="0034301D">
            <w:pPr>
              <w:pStyle w:val="17"/>
            </w:pPr>
            <w:r>
              <w:t>ЛКК отображает шаг «Проверка» со всеми заполненными полями на предыдущих шагах.</w:t>
            </w:r>
          </w:p>
          <w:p w14:paraId="2A14D28E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7BDE5BB0" w14:textId="77777777" w:rsidR="0045278A" w:rsidRDefault="0045278A" w:rsidP="0045278A">
            <w:pPr>
              <w:pStyle w:val="2"/>
            </w:pPr>
            <w:r>
              <w:lastRenderedPageBreak/>
              <w:t>закрывает окно уведомления;</w:t>
            </w:r>
          </w:p>
          <w:p w14:paraId="1C70616E" w14:textId="77777777" w:rsidR="0045278A" w:rsidRDefault="0045278A" w:rsidP="0045278A">
            <w:pPr>
              <w:pStyle w:val="2"/>
            </w:pPr>
            <w:r>
              <w:t>отрывает страницу «Уведомления»;</w:t>
            </w:r>
          </w:p>
          <w:p w14:paraId="1E56816B" w14:textId="77777777" w:rsidR="0045278A" w:rsidRDefault="0045278A" w:rsidP="0045278A">
            <w:pPr>
              <w:pStyle w:val="2"/>
            </w:pPr>
            <w:r>
              <w:t>сохраняет уведомление;</w:t>
            </w:r>
          </w:p>
          <w:p w14:paraId="5508D232" w14:textId="77AFB225" w:rsidR="0045278A" w:rsidRPr="002B2AEF" w:rsidRDefault="0045278A" w:rsidP="0045278A">
            <w:pPr>
              <w:pStyle w:val="2"/>
            </w:pPr>
            <w:r>
              <w:t>отображает уведомление в клиентской части ЛКК.</w:t>
            </w:r>
          </w:p>
        </w:tc>
      </w:tr>
      <w:tr w:rsidR="0045278A" w:rsidRPr="002472CF" w14:paraId="7930AB4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55C8394" w14:textId="0E14CCDE" w:rsidR="0045278A" w:rsidRPr="002B2AEF" w:rsidRDefault="0045278A" w:rsidP="0045278A">
            <w:pPr>
              <w:pStyle w:val="affe"/>
            </w:pPr>
            <w:r>
              <w:lastRenderedPageBreak/>
              <w:t>Просмотр/редактирование уведомления</w:t>
            </w:r>
          </w:p>
        </w:tc>
      </w:tr>
      <w:tr w:rsidR="0045278A" w:rsidRPr="002472CF" w14:paraId="421E7008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82ABF7F" w14:textId="77777777" w:rsidR="0045278A" w:rsidRPr="00686476" w:rsidRDefault="0045278A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370610D0" w14:textId="77777777" w:rsidR="0045278A" w:rsidRDefault="0045278A" w:rsidP="0034301D">
            <w:pPr>
              <w:pStyle w:val="17"/>
              <w:numPr>
                <w:ilvl w:val="0"/>
                <w:numId w:val="159"/>
              </w:numPr>
            </w:pPr>
            <w:r>
              <w:t>Администратор нажимает на строку с внутренним уведомлением.</w:t>
            </w:r>
          </w:p>
          <w:p w14:paraId="1FC6C977" w14:textId="77777777" w:rsidR="0045278A" w:rsidRDefault="0045278A" w:rsidP="0034301D">
            <w:pPr>
              <w:pStyle w:val="17"/>
            </w:pPr>
            <w:r>
              <w:t>Администратор редактирует поля ниже и нажимает на кнопку «Сохранить»:</w:t>
            </w:r>
          </w:p>
          <w:p w14:paraId="282B920E" w14:textId="77777777" w:rsidR="0045278A" w:rsidRDefault="0045278A" w:rsidP="0045278A">
            <w:pPr>
              <w:pStyle w:val="2"/>
            </w:pPr>
            <w:r>
              <w:t>тема</w:t>
            </w:r>
            <w:r w:rsidRPr="0045278A">
              <w:t xml:space="preserve"> </w:t>
            </w:r>
            <w:r>
              <w:t>уведомления;</w:t>
            </w:r>
          </w:p>
          <w:p w14:paraId="2A8EE2ED" w14:textId="77777777" w:rsidR="0045278A" w:rsidRDefault="0045278A" w:rsidP="0045278A">
            <w:pPr>
              <w:pStyle w:val="2"/>
            </w:pPr>
            <w:r>
              <w:t>тест уведомления;</w:t>
            </w:r>
          </w:p>
          <w:p w14:paraId="46A46EA5" w14:textId="77777777" w:rsidR="0045278A" w:rsidRDefault="0045278A" w:rsidP="0045278A">
            <w:pPr>
              <w:pStyle w:val="2"/>
            </w:pPr>
            <w:r>
              <w:t>текст кнопки подтверждения (если была задана при создании);</w:t>
            </w:r>
          </w:p>
          <w:p w14:paraId="2D3593E6" w14:textId="77777777" w:rsidR="0045278A" w:rsidRDefault="0045278A" w:rsidP="0045278A">
            <w:pPr>
              <w:pStyle w:val="2"/>
            </w:pPr>
            <w:r>
              <w:t>текст кнопки перехода (если была задана при создании);</w:t>
            </w:r>
          </w:p>
          <w:p w14:paraId="3B0119E5" w14:textId="0FC917D0" w:rsidR="0045278A" w:rsidRPr="002B2AEF" w:rsidRDefault="0045278A" w:rsidP="0034301D">
            <w:pPr>
              <w:pStyle w:val="2"/>
            </w:pPr>
            <w:r>
              <w:t>период отображения.</w:t>
            </w:r>
          </w:p>
        </w:tc>
        <w:tc>
          <w:tcPr>
            <w:tcW w:w="7088" w:type="dxa"/>
          </w:tcPr>
          <w:p w14:paraId="49B1C685" w14:textId="77777777" w:rsidR="0045278A" w:rsidRDefault="0045278A" w:rsidP="0034301D">
            <w:pPr>
              <w:pStyle w:val="17"/>
              <w:numPr>
                <w:ilvl w:val="0"/>
                <w:numId w:val="160"/>
              </w:numPr>
            </w:pPr>
            <w:r>
              <w:t>ЛКК отображает карточку внутреннего уведомления.</w:t>
            </w:r>
          </w:p>
          <w:p w14:paraId="0E2764B9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184FC781" w14:textId="77777777" w:rsidR="0045278A" w:rsidRDefault="0045278A" w:rsidP="0045278A">
            <w:pPr>
              <w:pStyle w:val="2"/>
            </w:pPr>
            <w:r>
              <w:t>закрывает уведомление с сохранением изменений;</w:t>
            </w:r>
          </w:p>
          <w:p w14:paraId="47A55F7A" w14:textId="77777777" w:rsidR="0045278A" w:rsidRDefault="0045278A" w:rsidP="0045278A">
            <w:pPr>
              <w:pStyle w:val="2"/>
            </w:pPr>
            <w:r>
              <w:t>отображает страницу «Уведомления»;</w:t>
            </w:r>
          </w:p>
          <w:p w14:paraId="344B26DB" w14:textId="2E4CAD54" w:rsidR="0045278A" w:rsidRPr="002B2AEF" w:rsidRDefault="0045278A" w:rsidP="0045278A">
            <w:pPr>
              <w:pStyle w:val="2"/>
            </w:pPr>
            <w:r>
              <w:t>выводит сообщение «Уведомление изменено».</w:t>
            </w:r>
          </w:p>
        </w:tc>
      </w:tr>
      <w:tr w:rsidR="0045278A" w:rsidRPr="002472CF" w14:paraId="138B7D97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29259CB" w14:textId="3E746E3B" w:rsidR="0045278A" w:rsidRPr="002B2AEF" w:rsidRDefault="0045278A" w:rsidP="0045278A">
            <w:pPr>
              <w:pStyle w:val="affe"/>
            </w:pPr>
            <w:r>
              <w:t>Установка/снятие активности уведомления</w:t>
            </w:r>
          </w:p>
        </w:tc>
      </w:tr>
      <w:tr w:rsidR="0045278A" w:rsidRPr="002472CF" w14:paraId="6165BC78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691A495B" w14:textId="77777777" w:rsidR="0045278A" w:rsidRPr="00686476" w:rsidRDefault="0045278A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307D1515" w14:textId="1DDA290A" w:rsidR="0045278A" w:rsidRPr="002B2AEF" w:rsidRDefault="0045278A" w:rsidP="0045278A">
            <w:pPr>
              <w:pStyle w:val="17"/>
              <w:numPr>
                <w:ilvl w:val="0"/>
                <w:numId w:val="0"/>
              </w:numPr>
              <w:ind w:left="113"/>
            </w:pPr>
            <w:r>
              <w:t>Администратор выбирает неактивное уведомление и нажимает на иконку управления активностью.</w:t>
            </w:r>
          </w:p>
        </w:tc>
        <w:tc>
          <w:tcPr>
            <w:tcW w:w="7088" w:type="dxa"/>
          </w:tcPr>
          <w:p w14:paraId="22E52762" w14:textId="77777777" w:rsidR="0045278A" w:rsidRDefault="0045278A" w:rsidP="0045278A">
            <w:pPr>
              <w:pStyle w:val="17"/>
              <w:numPr>
                <w:ilvl w:val="0"/>
                <w:numId w:val="0"/>
              </w:numPr>
              <w:ind w:left="113"/>
            </w:pPr>
            <w:r>
              <w:t>ЛКК выполняет следующие действия:</w:t>
            </w:r>
          </w:p>
          <w:p w14:paraId="4C2495DF" w14:textId="77777777" w:rsidR="0045278A" w:rsidRDefault="0045278A" w:rsidP="0045278A">
            <w:pPr>
              <w:pStyle w:val="2"/>
            </w:pPr>
            <w:r>
              <w:t>выводит сообщение «Показ уведомления возобновлен»;</w:t>
            </w:r>
          </w:p>
          <w:p w14:paraId="3296597D" w14:textId="77777777" w:rsidR="0045278A" w:rsidRDefault="0045278A" w:rsidP="0045278A">
            <w:pPr>
              <w:pStyle w:val="2"/>
            </w:pPr>
            <w:r>
              <w:t>меняет цвет иконки с серого на зеленый;</w:t>
            </w:r>
          </w:p>
          <w:p w14:paraId="499E851E" w14:textId="4CF3E335" w:rsidR="0045278A" w:rsidRPr="002B2AEF" w:rsidRDefault="0045278A" w:rsidP="0045278A">
            <w:pPr>
              <w:pStyle w:val="2"/>
            </w:pPr>
            <w:r>
              <w:t>отображает уведомление в клиентской части ЛКК</w:t>
            </w:r>
          </w:p>
        </w:tc>
      </w:tr>
      <w:tr w:rsidR="0045278A" w:rsidRPr="002472CF" w14:paraId="27774BB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461ED251" w14:textId="4795FB89" w:rsidR="0045278A" w:rsidRPr="002B2AEF" w:rsidRDefault="0045278A" w:rsidP="0045278A">
            <w:pPr>
              <w:pStyle w:val="affe"/>
            </w:pPr>
            <w:r>
              <w:t>Удаление уведомления</w:t>
            </w:r>
          </w:p>
        </w:tc>
      </w:tr>
      <w:tr w:rsidR="0045278A" w:rsidRPr="002472CF" w14:paraId="14E0B03B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47F37BFC" w14:textId="77777777" w:rsidR="0045278A" w:rsidRPr="00686476" w:rsidRDefault="0045278A" w:rsidP="0034301D">
            <w:pPr>
              <w:pStyle w:val="a1"/>
              <w:numPr>
                <w:ilvl w:val="0"/>
                <w:numId w:val="101"/>
              </w:numPr>
            </w:pPr>
          </w:p>
        </w:tc>
        <w:tc>
          <w:tcPr>
            <w:tcW w:w="7464" w:type="dxa"/>
          </w:tcPr>
          <w:p w14:paraId="1826C0EA" w14:textId="77777777" w:rsidR="0045278A" w:rsidRDefault="0045278A" w:rsidP="0034301D">
            <w:pPr>
              <w:pStyle w:val="17"/>
              <w:numPr>
                <w:ilvl w:val="0"/>
                <w:numId w:val="161"/>
              </w:numPr>
            </w:pPr>
            <w:r>
              <w:t>Администратор нажимает на кнопку «Удалить».</w:t>
            </w:r>
          </w:p>
          <w:p w14:paraId="62E84A96" w14:textId="451A2A74" w:rsidR="0045278A" w:rsidRPr="002B2AEF" w:rsidRDefault="0045278A" w:rsidP="0034301D">
            <w:pPr>
              <w:pStyle w:val="17"/>
            </w:pPr>
            <w:r>
              <w:t>Администратор нажимает на кнопку «Да»</w:t>
            </w:r>
          </w:p>
        </w:tc>
        <w:tc>
          <w:tcPr>
            <w:tcW w:w="7088" w:type="dxa"/>
          </w:tcPr>
          <w:p w14:paraId="4B9ECF03" w14:textId="77777777" w:rsidR="0045278A" w:rsidRDefault="0045278A" w:rsidP="0034301D">
            <w:pPr>
              <w:pStyle w:val="17"/>
              <w:numPr>
                <w:ilvl w:val="0"/>
                <w:numId w:val="162"/>
              </w:numPr>
            </w:pPr>
            <w:r>
              <w:t>ЛКК открывает модально окно подтверждения удаления с кнопками «Нет» и «Да».</w:t>
            </w:r>
          </w:p>
          <w:p w14:paraId="7937EEF7" w14:textId="77777777" w:rsidR="0045278A" w:rsidRDefault="0045278A" w:rsidP="0034301D">
            <w:pPr>
              <w:pStyle w:val="17"/>
            </w:pPr>
            <w:r>
              <w:t>ЛКК выполняет следующие действия:</w:t>
            </w:r>
          </w:p>
          <w:p w14:paraId="71D76912" w14:textId="77777777" w:rsidR="0045278A" w:rsidRDefault="0045278A" w:rsidP="0045278A">
            <w:pPr>
              <w:pStyle w:val="2"/>
            </w:pPr>
            <w:r>
              <w:t>закрывает модальное окно;</w:t>
            </w:r>
          </w:p>
          <w:p w14:paraId="6FE6D4BE" w14:textId="77777777" w:rsidR="0045278A" w:rsidRDefault="0045278A" w:rsidP="0045278A">
            <w:pPr>
              <w:pStyle w:val="2"/>
            </w:pPr>
            <w:r>
              <w:t>закрывает карточку уведомления;</w:t>
            </w:r>
          </w:p>
          <w:p w14:paraId="057C6AF2" w14:textId="77777777" w:rsidR="0045278A" w:rsidRDefault="0045278A" w:rsidP="0045278A">
            <w:pPr>
              <w:pStyle w:val="2"/>
            </w:pPr>
            <w:r>
              <w:t>удаляет уведомление;</w:t>
            </w:r>
          </w:p>
          <w:p w14:paraId="111F8B60" w14:textId="77777777" w:rsidR="0045278A" w:rsidRDefault="0045278A" w:rsidP="0045278A">
            <w:pPr>
              <w:pStyle w:val="2"/>
            </w:pPr>
            <w:r>
              <w:t>открывает страницу «Уведомления»;</w:t>
            </w:r>
          </w:p>
          <w:p w14:paraId="048246BF" w14:textId="0232A3F7" w:rsidR="0045278A" w:rsidRPr="002B2AEF" w:rsidRDefault="0045278A" w:rsidP="0045278A">
            <w:pPr>
              <w:pStyle w:val="2"/>
            </w:pPr>
            <w:r>
              <w:t>перестает отображать уведомление в клиентской части ЛКК.</w:t>
            </w:r>
          </w:p>
        </w:tc>
      </w:tr>
    </w:tbl>
    <w:p w14:paraId="46E53555" w14:textId="46552715" w:rsidR="00953D62" w:rsidRDefault="00953D62" w:rsidP="00953D62">
      <w:pPr>
        <w:pStyle w:val="33"/>
      </w:pPr>
      <w:bookmarkStart w:id="64" w:name="_Toc147501494"/>
      <w:r w:rsidRPr="002472CF">
        <w:t xml:space="preserve">Проверка </w:t>
      </w:r>
      <w:r>
        <w:t>реализации требований к подсистеме «Управление клиентами» в административной части</w:t>
      </w:r>
      <w:bookmarkEnd w:id="64"/>
    </w:p>
    <w:p w14:paraId="623BCA4E" w14:textId="6C3726EC" w:rsidR="00953D62" w:rsidRDefault="00953D62" w:rsidP="00953D62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_Ref147494597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4536F9">
        <w:t>16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«Управление клиентами» в административной части.</w:t>
      </w:r>
    </w:p>
    <w:p w14:paraId="2ACCF6AB" w14:textId="7E663F0D" w:rsidR="00953D62" w:rsidRPr="006E5ECA" w:rsidRDefault="00953D62" w:rsidP="00953D62">
      <w:pPr>
        <w:pStyle w:val="affd"/>
      </w:pPr>
      <w:bookmarkStart w:id="65" w:name="_Ref147494597"/>
      <w:r>
        <w:lastRenderedPageBreak/>
        <w:t xml:space="preserve">Таблица </w:t>
      </w:r>
      <w:fldSimple w:instr=" SEQ Таблица \* ARABIC ">
        <w:r w:rsidR="004536F9">
          <w:rPr>
            <w:noProof/>
          </w:rPr>
          <w:t>16</w:t>
        </w:r>
      </w:fldSimple>
      <w:r>
        <w:t xml:space="preserve"> – Методика проверки реализации </w:t>
      </w:r>
      <w:bookmarkEnd w:id="65"/>
      <w:r w:rsidR="00010611">
        <w:t>требований к подсистеме «Управление клиентами» в административной части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53D62" w:rsidRPr="002472CF" w14:paraId="78BD0218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141FB9EB" w14:textId="77777777" w:rsidR="00953D62" w:rsidRPr="002472CF" w:rsidRDefault="00953D62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202C1DE7" w14:textId="77777777" w:rsidR="00953D62" w:rsidRPr="002472CF" w:rsidRDefault="00953D62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783DCDD" w14:textId="77777777" w:rsidR="00953D62" w:rsidRPr="002472CF" w:rsidRDefault="00953D62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19BE060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8E66503" w14:textId="0C8DA294" w:rsidR="00010611" w:rsidRPr="002B2AEF" w:rsidRDefault="00010611" w:rsidP="004536F9">
            <w:pPr>
              <w:pStyle w:val="affe"/>
            </w:pPr>
            <w:r>
              <w:t>Просмотр и поиск зарегистрированных пользователей</w:t>
            </w:r>
          </w:p>
        </w:tc>
      </w:tr>
      <w:tr w:rsidR="00010611" w:rsidRPr="002472CF" w14:paraId="387030B1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6475A95" w14:textId="77777777" w:rsidR="00010611" w:rsidRPr="00686476" w:rsidRDefault="00010611" w:rsidP="0034301D">
            <w:pPr>
              <w:pStyle w:val="a1"/>
              <w:numPr>
                <w:ilvl w:val="0"/>
                <w:numId w:val="102"/>
              </w:numPr>
            </w:pPr>
          </w:p>
        </w:tc>
        <w:tc>
          <w:tcPr>
            <w:tcW w:w="7464" w:type="dxa"/>
          </w:tcPr>
          <w:p w14:paraId="1A6ACCB7" w14:textId="69149ECA" w:rsidR="00010611" w:rsidRPr="002B2AEF" w:rsidRDefault="00010611" w:rsidP="004536F9">
            <w:pPr>
              <w:pStyle w:val="17"/>
              <w:numPr>
                <w:ilvl w:val="0"/>
                <w:numId w:val="0"/>
              </w:numPr>
              <w:ind w:left="113"/>
            </w:pPr>
            <w:r>
              <w:t>Администратор открывает страницу «Клиенты» и, при необходимости, заполняет необходимые поля фильтра</w:t>
            </w:r>
          </w:p>
        </w:tc>
        <w:tc>
          <w:tcPr>
            <w:tcW w:w="7088" w:type="dxa"/>
          </w:tcPr>
          <w:p w14:paraId="0E3C4001" w14:textId="5772172D" w:rsidR="00010611" w:rsidRPr="002B2AEF" w:rsidRDefault="004536F9" w:rsidP="004536F9">
            <w:pPr>
              <w:pStyle w:val="17"/>
              <w:numPr>
                <w:ilvl w:val="0"/>
                <w:numId w:val="0"/>
              </w:numPr>
              <w:ind w:left="113"/>
            </w:pPr>
            <w:r>
              <w:t>ЛКК отображает список пользователей, удовлетворяющих условиям поиска</w:t>
            </w:r>
          </w:p>
        </w:tc>
      </w:tr>
      <w:tr w:rsidR="00010611" w:rsidRPr="002472CF" w14:paraId="5B48C197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8302D5B" w14:textId="5F73675D" w:rsidR="00010611" w:rsidRPr="002B2AEF" w:rsidRDefault="00010611" w:rsidP="004536F9">
            <w:pPr>
              <w:pStyle w:val="affe"/>
            </w:pPr>
            <w:r w:rsidRPr="00202BB4">
              <w:t>П</w:t>
            </w:r>
            <w:r>
              <w:t>росмотр УЗ клиента в режиме «Глазами пользователя»</w:t>
            </w:r>
          </w:p>
        </w:tc>
      </w:tr>
      <w:tr w:rsidR="00010611" w:rsidRPr="002472CF" w14:paraId="2453A51D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0567C7A" w14:textId="77777777" w:rsidR="00010611" w:rsidRPr="00686476" w:rsidRDefault="00010611" w:rsidP="0034301D">
            <w:pPr>
              <w:pStyle w:val="a1"/>
              <w:numPr>
                <w:ilvl w:val="0"/>
                <w:numId w:val="102"/>
              </w:numPr>
            </w:pPr>
          </w:p>
        </w:tc>
        <w:tc>
          <w:tcPr>
            <w:tcW w:w="7464" w:type="dxa"/>
          </w:tcPr>
          <w:p w14:paraId="513517AF" w14:textId="77777777" w:rsidR="00010611" w:rsidRPr="00E92767" w:rsidRDefault="00010611" w:rsidP="0034301D">
            <w:pPr>
              <w:pStyle w:val="17"/>
              <w:numPr>
                <w:ilvl w:val="0"/>
                <w:numId w:val="163"/>
              </w:numPr>
            </w:pPr>
            <w:r w:rsidRPr="009B4F9A">
              <w:t>Администратор находит нужного клиента.</w:t>
            </w:r>
          </w:p>
          <w:p w14:paraId="7CDA6A67" w14:textId="77777777" w:rsidR="00010611" w:rsidRPr="00E92767" w:rsidRDefault="00010611" w:rsidP="0034301D">
            <w:pPr>
              <w:pStyle w:val="17"/>
            </w:pPr>
            <w:r>
              <w:t>Администратор открывает профиль пользователя.</w:t>
            </w:r>
          </w:p>
          <w:p w14:paraId="0836EF2B" w14:textId="77777777" w:rsidR="00010611" w:rsidRPr="00E92767" w:rsidRDefault="00010611" w:rsidP="0034301D">
            <w:pPr>
              <w:pStyle w:val="17"/>
            </w:pPr>
            <w:r>
              <w:t>Администратор активирует функцию просмотра УЗ клиента по кнопке «Войти в кабинет клиента».</w:t>
            </w:r>
          </w:p>
          <w:p w14:paraId="349F3E5D" w14:textId="77777777" w:rsidR="00010611" w:rsidRPr="00E92767" w:rsidRDefault="00010611" w:rsidP="0034301D">
            <w:pPr>
              <w:pStyle w:val="17"/>
            </w:pPr>
            <w:r>
              <w:t>Администратор инициирует выход из режима просмотра УЗ.</w:t>
            </w:r>
          </w:p>
          <w:p w14:paraId="00F20F4B" w14:textId="0861A277" w:rsidR="00010611" w:rsidRPr="002B2AEF" w:rsidRDefault="00010611" w:rsidP="004536F9">
            <w:pPr>
              <w:pStyle w:val="17"/>
              <w:numPr>
                <w:ilvl w:val="0"/>
                <w:numId w:val="0"/>
              </w:numPr>
              <w:ind w:left="113"/>
            </w:pPr>
          </w:p>
        </w:tc>
        <w:tc>
          <w:tcPr>
            <w:tcW w:w="7088" w:type="dxa"/>
          </w:tcPr>
          <w:p w14:paraId="25C2CBC7" w14:textId="77777777" w:rsidR="004536F9" w:rsidRPr="00E92767" w:rsidRDefault="004536F9" w:rsidP="0034301D">
            <w:pPr>
              <w:pStyle w:val="17"/>
              <w:numPr>
                <w:ilvl w:val="0"/>
                <w:numId w:val="164"/>
              </w:numPr>
            </w:pPr>
            <w:r>
              <w:t>ЛКК отображает информацию о пользователе.</w:t>
            </w:r>
          </w:p>
          <w:p w14:paraId="34FFC1AB" w14:textId="77777777" w:rsidR="004536F9" w:rsidRPr="00E92767" w:rsidRDefault="004536F9" w:rsidP="0034301D">
            <w:pPr>
              <w:pStyle w:val="17"/>
            </w:pPr>
            <w:r>
              <w:t>ЛКК открывает окно с УЗ клиента.</w:t>
            </w:r>
          </w:p>
          <w:p w14:paraId="52B59875" w14:textId="77777777" w:rsidR="004536F9" w:rsidRPr="00E92767" w:rsidRDefault="004536F9" w:rsidP="0034301D">
            <w:pPr>
              <w:pStyle w:val="17"/>
            </w:pPr>
            <w:r>
              <w:t>ЛКК информирует, что Администратор находится в УЗ выбранного клиента.</w:t>
            </w:r>
          </w:p>
          <w:p w14:paraId="614161D9" w14:textId="63E5F7D5" w:rsidR="00010611" w:rsidRPr="002B2AEF" w:rsidRDefault="004536F9" w:rsidP="0034301D">
            <w:pPr>
              <w:pStyle w:val="17"/>
            </w:pPr>
            <w:r>
              <w:t>ЛКК закрывает окно просмотра УЗ клиента.</w:t>
            </w:r>
          </w:p>
        </w:tc>
      </w:tr>
      <w:tr w:rsidR="00010611" w:rsidRPr="002472CF" w14:paraId="04F3FA7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0298C30" w14:textId="42A0570F" w:rsidR="00010611" w:rsidRPr="002B2AEF" w:rsidRDefault="00010611" w:rsidP="004536F9">
            <w:pPr>
              <w:pStyle w:val="affe"/>
            </w:pPr>
            <w:r>
              <w:t>Создание пользователя</w:t>
            </w:r>
          </w:p>
        </w:tc>
      </w:tr>
      <w:tr w:rsidR="00010611" w:rsidRPr="002472CF" w14:paraId="5203B822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6055F55" w14:textId="77777777" w:rsidR="00010611" w:rsidRPr="00686476" w:rsidRDefault="00010611" w:rsidP="0034301D">
            <w:pPr>
              <w:pStyle w:val="a1"/>
              <w:numPr>
                <w:ilvl w:val="0"/>
                <w:numId w:val="102"/>
              </w:numPr>
            </w:pPr>
          </w:p>
        </w:tc>
        <w:tc>
          <w:tcPr>
            <w:tcW w:w="7464" w:type="dxa"/>
          </w:tcPr>
          <w:p w14:paraId="32E4BE9C" w14:textId="77777777" w:rsidR="00010611" w:rsidRDefault="00010611" w:rsidP="0034301D">
            <w:pPr>
              <w:pStyle w:val="17"/>
              <w:numPr>
                <w:ilvl w:val="0"/>
                <w:numId w:val="165"/>
              </w:numPr>
            </w:pPr>
            <w:r>
              <w:t>Администратор нажимает на кнопку «Создать абонента».</w:t>
            </w:r>
          </w:p>
          <w:p w14:paraId="37270C28" w14:textId="4FEDE7B6" w:rsidR="00010611" w:rsidRPr="002B2AEF" w:rsidRDefault="00010611" w:rsidP="0034301D">
            <w:pPr>
              <w:pStyle w:val="17"/>
            </w:pPr>
            <w:r>
              <w:t>Администратор заполняет необходимые поля корректными значениями, нажимает на кнопку «Сохранить».</w:t>
            </w:r>
          </w:p>
        </w:tc>
        <w:tc>
          <w:tcPr>
            <w:tcW w:w="7088" w:type="dxa"/>
          </w:tcPr>
          <w:p w14:paraId="6E3C12BB" w14:textId="77777777" w:rsidR="004536F9" w:rsidRDefault="004536F9" w:rsidP="0034301D">
            <w:pPr>
              <w:pStyle w:val="17"/>
              <w:numPr>
                <w:ilvl w:val="0"/>
                <w:numId w:val="166"/>
              </w:numPr>
            </w:pPr>
            <w:r>
              <w:t>ЛКК отображает страницу создания нового пользователя.</w:t>
            </w:r>
          </w:p>
          <w:p w14:paraId="64292245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1914A4C2" w14:textId="77777777" w:rsidR="004536F9" w:rsidRDefault="004536F9" w:rsidP="004536F9">
            <w:pPr>
              <w:pStyle w:val="2"/>
            </w:pPr>
            <w:r>
              <w:t>закрывает окно c новым пользователем;</w:t>
            </w:r>
          </w:p>
          <w:p w14:paraId="48016B56" w14:textId="77777777" w:rsidR="004536F9" w:rsidRDefault="004536F9" w:rsidP="004536F9">
            <w:pPr>
              <w:pStyle w:val="2"/>
            </w:pPr>
            <w:r>
              <w:t>сохраняет нового пользователя;</w:t>
            </w:r>
          </w:p>
          <w:p w14:paraId="797F994E" w14:textId="77777777" w:rsidR="004536F9" w:rsidRDefault="004536F9" w:rsidP="004536F9">
            <w:pPr>
              <w:pStyle w:val="2"/>
            </w:pPr>
            <w:r>
              <w:t xml:space="preserve">отправляет письмо с логином и паролем на </w:t>
            </w:r>
            <w:r w:rsidRPr="004536F9">
              <w:t>e</w:t>
            </w:r>
            <w:r>
              <w:t>-</w:t>
            </w:r>
            <w:r w:rsidRPr="004536F9">
              <w:t>mail</w:t>
            </w:r>
            <w:r>
              <w:t>, указанный при создании пользователя;</w:t>
            </w:r>
          </w:p>
          <w:p w14:paraId="700A30EC" w14:textId="2F294816" w:rsidR="00010611" w:rsidRPr="002B2AEF" w:rsidRDefault="004536F9" w:rsidP="004536F9">
            <w:pPr>
              <w:pStyle w:val="2"/>
            </w:pPr>
            <w:r>
              <w:t>выводит сообщение об успешном создании пользователя.</w:t>
            </w:r>
          </w:p>
        </w:tc>
      </w:tr>
      <w:tr w:rsidR="00010611" w:rsidRPr="002472CF" w14:paraId="633D4035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1375825" w14:textId="73A8FE44" w:rsidR="00010611" w:rsidRPr="002B2AEF" w:rsidRDefault="00010611" w:rsidP="004536F9">
            <w:pPr>
              <w:pStyle w:val="affe"/>
            </w:pPr>
            <w:r>
              <w:t>Редактирование информации о пользователе</w:t>
            </w:r>
          </w:p>
        </w:tc>
      </w:tr>
      <w:tr w:rsidR="00010611" w:rsidRPr="002472CF" w14:paraId="4446600A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572F034F" w14:textId="77777777" w:rsidR="00010611" w:rsidRPr="00686476" w:rsidRDefault="00010611" w:rsidP="0034301D">
            <w:pPr>
              <w:pStyle w:val="a1"/>
              <w:numPr>
                <w:ilvl w:val="0"/>
                <w:numId w:val="102"/>
              </w:numPr>
            </w:pPr>
          </w:p>
        </w:tc>
        <w:tc>
          <w:tcPr>
            <w:tcW w:w="7464" w:type="dxa"/>
          </w:tcPr>
          <w:p w14:paraId="5D7CA1C2" w14:textId="77777777" w:rsidR="00010611" w:rsidRDefault="00010611" w:rsidP="0034301D">
            <w:pPr>
              <w:pStyle w:val="17"/>
              <w:numPr>
                <w:ilvl w:val="0"/>
                <w:numId w:val="167"/>
              </w:numPr>
            </w:pPr>
            <w:r>
              <w:t>Администратор нажимает на строку с нужным пользователем.</w:t>
            </w:r>
          </w:p>
          <w:p w14:paraId="3B6C3617" w14:textId="77777777" w:rsidR="00010611" w:rsidRDefault="00010611" w:rsidP="0034301D">
            <w:pPr>
              <w:pStyle w:val="17"/>
            </w:pPr>
            <w:r>
              <w:t>Администратор нажимает кнопку «Редактировать».</w:t>
            </w:r>
          </w:p>
          <w:p w14:paraId="419EC909" w14:textId="04C5CF03" w:rsidR="00010611" w:rsidRPr="002B2AEF" w:rsidRDefault="00010611" w:rsidP="0034301D">
            <w:pPr>
              <w:pStyle w:val="17"/>
            </w:pPr>
            <w:r>
              <w:t>Администратор редактирует необходимые доступные поля и нажимает на кнопку «Сохранить»</w:t>
            </w:r>
          </w:p>
        </w:tc>
        <w:tc>
          <w:tcPr>
            <w:tcW w:w="7088" w:type="dxa"/>
          </w:tcPr>
          <w:p w14:paraId="0A29383B" w14:textId="77777777" w:rsidR="004536F9" w:rsidRDefault="004536F9" w:rsidP="0034301D">
            <w:pPr>
              <w:pStyle w:val="17"/>
              <w:numPr>
                <w:ilvl w:val="0"/>
                <w:numId w:val="168"/>
              </w:numPr>
            </w:pPr>
            <w:r>
              <w:t>ЛКК отображает карточку выбранного пользователя.</w:t>
            </w:r>
          </w:p>
          <w:p w14:paraId="57479E64" w14:textId="77777777" w:rsidR="004536F9" w:rsidRDefault="004536F9" w:rsidP="0034301D">
            <w:pPr>
              <w:pStyle w:val="17"/>
            </w:pPr>
            <w:r>
              <w:t>ЛКК открывает детальную страницу клиента в режиме редактирования.</w:t>
            </w:r>
          </w:p>
          <w:p w14:paraId="5F7EA7A9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18F2F143" w14:textId="77777777" w:rsidR="004536F9" w:rsidRDefault="004536F9" w:rsidP="004536F9">
            <w:pPr>
              <w:pStyle w:val="2"/>
            </w:pPr>
            <w:r>
              <w:t>сохраняет изменения в карточке пользователя;</w:t>
            </w:r>
          </w:p>
          <w:p w14:paraId="03934839" w14:textId="3B1E5C46" w:rsidR="00010611" w:rsidRPr="002B2AEF" w:rsidRDefault="004536F9" w:rsidP="004536F9">
            <w:pPr>
              <w:pStyle w:val="2"/>
            </w:pPr>
            <w:r>
              <w:t>выводит сообщение об успешном сохранении изменений пользователя.</w:t>
            </w:r>
          </w:p>
        </w:tc>
      </w:tr>
      <w:tr w:rsidR="00010611" w:rsidRPr="002472CF" w14:paraId="40B9ACA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77EA62C" w14:textId="4927AC4A" w:rsidR="00010611" w:rsidRPr="002B2AEF" w:rsidRDefault="00010611" w:rsidP="004536F9">
            <w:pPr>
              <w:pStyle w:val="affe"/>
            </w:pPr>
            <w:r>
              <w:t>Удаление пользователя</w:t>
            </w:r>
          </w:p>
        </w:tc>
      </w:tr>
      <w:tr w:rsidR="00010611" w:rsidRPr="002472CF" w14:paraId="20321A67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F30707F" w14:textId="77777777" w:rsidR="00010611" w:rsidRPr="00686476" w:rsidRDefault="00010611" w:rsidP="0034301D">
            <w:pPr>
              <w:pStyle w:val="a1"/>
              <w:numPr>
                <w:ilvl w:val="0"/>
                <w:numId w:val="102"/>
              </w:numPr>
            </w:pPr>
          </w:p>
        </w:tc>
        <w:tc>
          <w:tcPr>
            <w:tcW w:w="7464" w:type="dxa"/>
          </w:tcPr>
          <w:p w14:paraId="03EC49D1" w14:textId="77777777" w:rsidR="00010611" w:rsidRDefault="00010611" w:rsidP="0034301D">
            <w:pPr>
              <w:pStyle w:val="17"/>
              <w:numPr>
                <w:ilvl w:val="0"/>
                <w:numId w:val="169"/>
              </w:numPr>
            </w:pPr>
            <w:r>
              <w:t>Администратор нажимает на кнопку «Удалить пользователя».</w:t>
            </w:r>
          </w:p>
          <w:p w14:paraId="4058974C" w14:textId="12ABD9A3" w:rsidR="00010611" w:rsidRPr="002B2AEF" w:rsidRDefault="00010611" w:rsidP="0034301D">
            <w:pPr>
              <w:pStyle w:val="17"/>
            </w:pPr>
            <w:r>
              <w:t>Администратор нажимает на кнопку «Удалить».</w:t>
            </w:r>
          </w:p>
        </w:tc>
        <w:tc>
          <w:tcPr>
            <w:tcW w:w="7088" w:type="dxa"/>
          </w:tcPr>
          <w:p w14:paraId="0F47D15B" w14:textId="77777777" w:rsidR="004536F9" w:rsidRDefault="004536F9" w:rsidP="0034301D">
            <w:pPr>
              <w:pStyle w:val="17"/>
              <w:numPr>
                <w:ilvl w:val="0"/>
                <w:numId w:val="170"/>
              </w:numPr>
            </w:pPr>
            <w:r>
              <w:t>ЛКК отображает модальное окно подтверждения удаления с кнопками «Закрыть» и «Удалить».</w:t>
            </w:r>
          </w:p>
          <w:p w14:paraId="5370EA8C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2DE2EA68" w14:textId="77777777" w:rsidR="004536F9" w:rsidRDefault="004536F9" w:rsidP="004536F9">
            <w:pPr>
              <w:pStyle w:val="2"/>
            </w:pPr>
            <w:r>
              <w:t>закрывает модальное окно;</w:t>
            </w:r>
          </w:p>
          <w:p w14:paraId="754760AF" w14:textId="77777777" w:rsidR="004536F9" w:rsidRDefault="004536F9" w:rsidP="004536F9">
            <w:pPr>
              <w:pStyle w:val="2"/>
            </w:pPr>
            <w:r>
              <w:t>закрывает страницу пользователя;</w:t>
            </w:r>
          </w:p>
          <w:p w14:paraId="4E550FA9" w14:textId="77777777" w:rsidR="004536F9" w:rsidRDefault="004536F9" w:rsidP="004536F9">
            <w:pPr>
              <w:pStyle w:val="2"/>
            </w:pPr>
            <w:r>
              <w:lastRenderedPageBreak/>
              <w:t>удаляет пользователя;</w:t>
            </w:r>
          </w:p>
          <w:p w14:paraId="21B10C50" w14:textId="05A73501" w:rsidR="00010611" w:rsidRPr="002B2AEF" w:rsidRDefault="004536F9" w:rsidP="004536F9">
            <w:pPr>
              <w:pStyle w:val="2"/>
            </w:pPr>
            <w:r>
              <w:t>выводит сообщение об удалении пользователя</w:t>
            </w:r>
          </w:p>
        </w:tc>
      </w:tr>
      <w:tr w:rsidR="00010611" w:rsidRPr="002472CF" w14:paraId="0D3DC18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68973E4B" w14:textId="6E9D9F6D" w:rsidR="00010611" w:rsidRPr="002B2AEF" w:rsidRDefault="00010611" w:rsidP="004536F9">
            <w:pPr>
              <w:pStyle w:val="affe"/>
            </w:pPr>
            <w:r>
              <w:lastRenderedPageBreak/>
              <w:t>Скачивание статистики</w:t>
            </w:r>
          </w:p>
        </w:tc>
      </w:tr>
      <w:tr w:rsidR="00010611" w:rsidRPr="002472CF" w14:paraId="72808CBA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CEE44FE" w14:textId="77777777" w:rsidR="00010611" w:rsidRPr="00686476" w:rsidRDefault="00010611" w:rsidP="0034301D">
            <w:pPr>
              <w:pStyle w:val="a1"/>
              <w:numPr>
                <w:ilvl w:val="0"/>
                <w:numId w:val="102"/>
              </w:numPr>
            </w:pPr>
          </w:p>
        </w:tc>
        <w:tc>
          <w:tcPr>
            <w:tcW w:w="7464" w:type="dxa"/>
          </w:tcPr>
          <w:p w14:paraId="0B483A13" w14:textId="77777777" w:rsidR="00010611" w:rsidRDefault="00010611" w:rsidP="0034301D">
            <w:pPr>
              <w:pStyle w:val="17"/>
              <w:numPr>
                <w:ilvl w:val="0"/>
                <w:numId w:val="171"/>
              </w:numPr>
            </w:pPr>
            <w:r>
              <w:t xml:space="preserve">Администратор нажимает на кнопку «Экспортировать в </w:t>
            </w:r>
            <w:r w:rsidRPr="004536F9">
              <w:t>excel</w:t>
            </w:r>
            <w:r>
              <w:t>».</w:t>
            </w:r>
          </w:p>
          <w:p w14:paraId="2BD98EFA" w14:textId="7FC46972" w:rsidR="00010611" w:rsidRPr="002B2AEF" w:rsidRDefault="00010611" w:rsidP="0034301D">
            <w:pPr>
              <w:pStyle w:val="17"/>
            </w:pPr>
            <w:r>
              <w:t>Администратор нажимает на кнопку «Без учета фильтров»</w:t>
            </w:r>
          </w:p>
        </w:tc>
        <w:tc>
          <w:tcPr>
            <w:tcW w:w="7088" w:type="dxa"/>
          </w:tcPr>
          <w:p w14:paraId="34A661A7" w14:textId="77777777" w:rsidR="004536F9" w:rsidRDefault="004536F9" w:rsidP="0034301D">
            <w:pPr>
              <w:pStyle w:val="17"/>
              <w:numPr>
                <w:ilvl w:val="0"/>
                <w:numId w:val="172"/>
              </w:numPr>
            </w:pPr>
            <w:r>
              <w:t>ЛКК отображает выпадающий список с дополнительными кнопками «Учитывая фильтры» и «Без учета фильтров».</w:t>
            </w:r>
          </w:p>
          <w:p w14:paraId="1EE3DE1F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26CD0E06" w14:textId="77777777" w:rsidR="004536F9" w:rsidRDefault="004536F9" w:rsidP="004536F9">
            <w:pPr>
              <w:pStyle w:val="2"/>
            </w:pPr>
            <w:r>
              <w:t>закрывает выпадающий список дополнительных кнопок скачивания;</w:t>
            </w:r>
          </w:p>
          <w:p w14:paraId="239FCFF4" w14:textId="77777777" w:rsidR="004536F9" w:rsidRDefault="004536F9" w:rsidP="004536F9">
            <w:pPr>
              <w:pStyle w:val="2"/>
            </w:pPr>
            <w:r>
              <w:t>выводит сообщение «Отчет будет отправлен на ваш электронный адрес после формирования. Время подготовки отчета может составить до 10 минут.».</w:t>
            </w:r>
          </w:p>
          <w:p w14:paraId="544EEA54" w14:textId="44F979F7" w:rsidR="00010611" w:rsidRPr="002B2AEF" w:rsidRDefault="004536F9" w:rsidP="004536F9">
            <w:pPr>
              <w:pStyle w:val="2"/>
            </w:pPr>
            <w:r>
              <w:t>формирует и отправляет отчет по всему списку пользователей на e-mail Администратора.</w:t>
            </w:r>
          </w:p>
        </w:tc>
      </w:tr>
    </w:tbl>
    <w:p w14:paraId="7A6AD94E" w14:textId="19CEB098" w:rsidR="009E64BE" w:rsidRDefault="009E64BE" w:rsidP="009E64BE">
      <w:pPr>
        <w:pStyle w:val="33"/>
      </w:pPr>
      <w:bookmarkStart w:id="66" w:name="_Toc147501495"/>
      <w:r w:rsidRPr="002472CF">
        <w:t xml:space="preserve">Проверка </w:t>
      </w:r>
      <w:r>
        <w:t>реализации требований к подсистеме «Управление сотрудниками»</w:t>
      </w:r>
      <w:bookmarkEnd w:id="66"/>
    </w:p>
    <w:p w14:paraId="701F8B3B" w14:textId="1EF965FC" w:rsidR="009E64BE" w:rsidRDefault="009E64BE" w:rsidP="009E64BE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_Ref147494604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4536F9">
        <w:t>17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«Управление сотрудниками».</w:t>
      </w:r>
    </w:p>
    <w:p w14:paraId="052D470E" w14:textId="7B26144D" w:rsidR="009E64BE" w:rsidRPr="006E5ECA" w:rsidRDefault="009E64BE" w:rsidP="009E64BE">
      <w:pPr>
        <w:pStyle w:val="affd"/>
      </w:pPr>
      <w:bookmarkStart w:id="67" w:name="_Ref147494604"/>
      <w:r>
        <w:t xml:space="preserve">Таблица </w:t>
      </w:r>
      <w:fldSimple w:instr=" SEQ Таблица \* ARABIC ">
        <w:r w:rsidR="004536F9">
          <w:rPr>
            <w:noProof/>
          </w:rPr>
          <w:t>17</w:t>
        </w:r>
      </w:fldSimple>
      <w:r>
        <w:t xml:space="preserve"> – Методика проверки реализации </w:t>
      </w:r>
      <w:bookmarkEnd w:id="67"/>
      <w:r w:rsidR="00010611">
        <w:t>требований к подсистеме «Управление сотрудниками»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E64BE" w:rsidRPr="002472CF" w14:paraId="26B0F23A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350B97DD" w14:textId="77777777" w:rsidR="009E64BE" w:rsidRPr="002472CF" w:rsidRDefault="009E64BE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8CDC078" w14:textId="77777777" w:rsidR="009E64BE" w:rsidRPr="002472CF" w:rsidRDefault="009E64BE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85D8480" w14:textId="77777777" w:rsidR="009E64BE" w:rsidRPr="002472CF" w:rsidRDefault="009E64BE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6576421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949F62F" w14:textId="0610F21A" w:rsidR="00010611" w:rsidRPr="002B2AEF" w:rsidRDefault="00010611" w:rsidP="004536F9">
            <w:pPr>
              <w:pStyle w:val="affe"/>
            </w:pPr>
            <w:r>
              <w:t>Поиск сотрудников</w:t>
            </w:r>
          </w:p>
        </w:tc>
      </w:tr>
      <w:tr w:rsidR="00010611" w:rsidRPr="002472CF" w14:paraId="42CD3F25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25D329B1" w14:textId="77777777" w:rsidR="00010611" w:rsidRPr="00686476" w:rsidRDefault="00010611" w:rsidP="0034301D">
            <w:pPr>
              <w:pStyle w:val="a1"/>
              <w:numPr>
                <w:ilvl w:val="0"/>
                <w:numId w:val="103"/>
              </w:numPr>
            </w:pPr>
          </w:p>
        </w:tc>
        <w:tc>
          <w:tcPr>
            <w:tcW w:w="7464" w:type="dxa"/>
          </w:tcPr>
          <w:p w14:paraId="30F332A2" w14:textId="55BB283B" w:rsidR="00010611" w:rsidRPr="002B2AEF" w:rsidRDefault="00010611" w:rsidP="004536F9">
            <w:pPr>
              <w:pStyle w:val="afff"/>
            </w:pPr>
            <w:r>
              <w:t>Администратор открывает страницу «Сотрудники», заполняет необходимые поля фильтра</w:t>
            </w:r>
          </w:p>
        </w:tc>
        <w:tc>
          <w:tcPr>
            <w:tcW w:w="7088" w:type="dxa"/>
          </w:tcPr>
          <w:p w14:paraId="7CEA47B1" w14:textId="679B65DE" w:rsidR="00010611" w:rsidRPr="002B2AEF" w:rsidRDefault="004536F9" w:rsidP="00010611">
            <w:pPr>
              <w:pStyle w:val="afff"/>
            </w:pPr>
            <w:r>
              <w:t>ЛКК отображает список сотрудников, удовлетворяющих условиям поиска</w:t>
            </w:r>
          </w:p>
        </w:tc>
      </w:tr>
      <w:tr w:rsidR="00010611" w:rsidRPr="002472CF" w14:paraId="3A9A8E02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6E0E6DE3" w14:textId="4550A5F4" w:rsidR="00010611" w:rsidRPr="002B2AEF" w:rsidRDefault="00010611" w:rsidP="004536F9">
            <w:pPr>
              <w:pStyle w:val="affe"/>
            </w:pPr>
            <w:r>
              <w:t>Редактирование роли сотрудника</w:t>
            </w:r>
          </w:p>
        </w:tc>
      </w:tr>
      <w:tr w:rsidR="00010611" w:rsidRPr="002472CF" w14:paraId="14F04246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D75E543" w14:textId="77777777" w:rsidR="00010611" w:rsidRPr="00686476" w:rsidRDefault="00010611" w:rsidP="0034301D">
            <w:pPr>
              <w:pStyle w:val="a1"/>
              <w:numPr>
                <w:ilvl w:val="0"/>
                <w:numId w:val="103"/>
              </w:numPr>
            </w:pPr>
          </w:p>
        </w:tc>
        <w:tc>
          <w:tcPr>
            <w:tcW w:w="7464" w:type="dxa"/>
          </w:tcPr>
          <w:p w14:paraId="7C4E60F6" w14:textId="77777777" w:rsidR="00010611" w:rsidRDefault="00010611" w:rsidP="0034301D">
            <w:pPr>
              <w:pStyle w:val="17"/>
              <w:numPr>
                <w:ilvl w:val="0"/>
                <w:numId w:val="173"/>
              </w:numPr>
            </w:pPr>
            <w:r>
              <w:t>Администратор нажимает на строку с нужным сотрудником.</w:t>
            </w:r>
          </w:p>
          <w:p w14:paraId="776393C8" w14:textId="77777777" w:rsidR="00010611" w:rsidRDefault="00010611" w:rsidP="0034301D">
            <w:pPr>
              <w:pStyle w:val="17"/>
            </w:pPr>
            <w:r>
              <w:t>Администратор нажимает кнопку «Редактировать».</w:t>
            </w:r>
          </w:p>
          <w:p w14:paraId="4EE90E23" w14:textId="01C03ADC" w:rsidR="00010611" w:rsidRPr="002B2AEF" w:rsidRDefault="00010611" w:rsidP="0034301D">
            <w:pPr>
              <w:pStyle w:val="17"/>
            </w:pPr>
            <w:r>
              <w:t>Администратор нажимает «Сохранить»</w:t>
            </w:r>
          </w:p>
        </w:tc>
        <w:tc>
          <w:tcPr>
            <w:tcW w:w="7088" w:type="dxa"/>
          </w:tcPr>
          <w:p w14:paraId="2B27C50A" w14:textId="77777777" w:rsidR="004536F9" w:rsidRDefault="004536F9" w:rsidP="0034301D">
            <w:pPr>
              <w:pStyle w:val="17"/>
              <w:numPr>
                <w:ilvl w:val="0"/>
                <w:numId w:val="174"/>
              </w:numPr>
            </w:pPr>
            <w:r>
              <w:t>ЛКК открывает карточку выбранного сотрудника.</w:t>
            </w:r>
          </w:p>
          <w:p w14:paraId="49ABFBD6" w14:textId="77777777" w:rsidR="004536F9" w:rsidRPr="00886FD0" w:rsidRDefault="004536F9" w:rsidP="0034301D">
            <w:pPr>
              <w:pStyle w:val="17"/>
            </w:pPr>
            <w:r>
              <w:t>ЛКК открывает режим редактирования для внесения изменений только в роли сотрудника</w:t>
            </w:r>
          </w:p>
          <w:p w14:paraId="3B824E3B" w14:textId="77777777" w:rsidR="004536F9" w:rsidRDefault="004536F9" w:rsidP="0034301D">
            <w:pPr>
              <w:pStyle w:val="17"/>
            </w:pPr>
            <w:r>
              <w:t>ЛКК выполняет следующие действия:</w:t>
            </w:r>
          </w:p>
          <w:p w14:paraId="110008C6" w14:textId="77777777" w:rsidR="004536F9" w:rsidRDefault="004536F9" w:rsidP="004536F9">
            <w:pPr>
              <w:pStyle w:val="2"/>
            </w:pPr>
            <w:r>
              <w:t>сохраняет изменения в карточке сотрудника;</w:t>
            </w:r>
          </w:p>
          <w:p w14:paraId="5DD0238A" w14:textId="38775D65" w:rsidR="00010611" w:rsidRPr="002B2AEF" w:rsidRDefault="004536F9" w:rsidP="004536F9">
            <w:pPr>
              <w:pStyle w:val="2"/>
            </w:pPr>
            <w:r>
              <w:t>выводит сообщение об успешном сохранении изменений сотрудника</w:t>
            </w:r>
          </w:p>
        </w:tc>
      </w:tr>
      <w:tr w:rsidR="00010611" w:rsidRPr="002472CF" w14:paraId="7945E772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561855C" w14:textId="48289B97" w:rsidR="00010611" w:rsidRPr="002B2AEF" w:rsidRDefault="00010611" w:rsidP="004536F9">
            <w:pPr>
              <w:pStyle w:val="affe"/>
            </w:pPr>
            <w:r>
              <w:lastRenderedPageBreak/>
              <w:t>Скачивание списка сотрудников</w:t>
            </w:r>
          </w:p>
        </w:tc>
      </w:tr>
      <w:tr w:rsidR="00010611" w:rsidRPr="002472CF" w14:paraId="647BA4F5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A6E3C31" w14:textId="77777777" w:rsidR="00010611" w:rsidRPr="00686476" w:rsidRDefault="00010611" w:rsidP="0034301D">
            <w:pPr>
              <w:pStyle w:val="a1"/>
              <w:numPr>
                <w:ilvl w:val="0"/>
                <w:numId w:val="103"/>
              </w:numPr>
            </w:pPr>
          </w:p>
        </w:tc>
        <w:tc>
          <w:tcPr>
            <w:tcW w:w="7464" w:type="dxa"/>
          </w:tcPr>
          <w:p w14:paraId="33C2A8CD" w14:textId="77777777" w:rsidR="00010611" w:rsidRDefault="00010611" w:rsidP="0034301D">
            <w:pPr>
              <w:pStyle w:val="17"/>
              <w:numPr>
                <w:ilvl w:val="0"/>
                <w:numId w:val="175"/>
              </w:numPr>
            </w:pPr>
            <w:r>
              <w:t>Администратор нажимает на кнопку «Скачать».</w:t>
            </w:r>
          </w:p>
          <w:p w14:paraId="3207EA3C" w14:textId="084F05D6" w:rsidR="00010611" w:rsidRPr="002B2AEF" w:rsidRDefault="00010611" w:rsidP="0034301D">
            <w:pPr>
              <w:pStyle w:val="17"/>
            </w:pPr>
            <w:r>
              <w:t>Администратор нажимает кнопку «Без учета фильтров»</w:t>
            </w:r>
          </w:p>
        </w:tc>
        <w:tc>
          <w:tcPr>
            <w:tcW w:w="7088" w:type="dxa"/>
          </w:tcPr>
          <w:p w14:paraId="0A4B3CCC" w14:textId="77777777" w:rsidR="004536F9" w:rsidRDefault="004536F9" w:rsidP="0034301D">
            <w:pPr>
              <w:pStyle w:val="17"/>
              <w:numPr>
                <w:ilvl w:val="0"/>
                <w:numId w:val="176"/>
              </w:numPr>
            </w:pPr>
            <w:r>
              <w:t>ЛКК раскрывает выпадающий список с дополнительными кнопками «Учитывая фильтры» и «Без учета фильтров».</w:t>
            </w:r>
          </w:p>
          <w:p w14:paraId="74B1CFBE" w14:textId="075D0668" w:rsidR="00010611" w:rsidRPr="002B2AEF" w:rsidRDefault="004536F9" w:rsidP="0034301D">
            <w:pPr>
              <w:pStyle w:val="17"/>
            </w:pPr>
            <w:r>
              <w:t>Администратор нажимает кнопку «Без учета фильтров».</w:t>
            </w:r>
          </w:p>
        </w:tc>
      </w:tr>
    </w:tbl>
    <w:p w14:paraId="34F2A897" w14:textId="10667DEC" w:rsidR="009E64BE" w:rsidRDefault="009E64BE" w:rsidP="009E64BE">
      <w:pPr>
        <w:pStyle w:val="33"/>
      </w:pPr>
      <w:bookmarkStart w:id="68" w:name="_Toc147501496"/>
      <w:r w:rsidRPr="002472CF">
        <w:t xml:space="preserve">Проверка </w:t>
      </w:r>
      <w:r>
        <w:t>реализации требований к подсистеме «Управление ролями»</w:t>
      </w:r>
      <w:bookmarkEnd w:id="68"/>
    </w:p>
    <w:p w14:paraId="5C3A7CEC" w14:textId="1207C201" w:rsidR="009E64BE" w:rsidRDefault="009E64BE" w:rsidP="009E64BE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_Ref147494608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4536F9">
        <w:t>18</w:t>
      </w:r>
      <w:r w:rsidR="00010611">
        <w:fldChar w:fldCharType="end"/>
      </w:r>
      <w:r>
        <w:t xml:space="preserve"> представлены методики проверки выполнения требований к подсистеме «Управление ролями».</w:t>
      </w:r>
    </w:p>
    <w:p w14:paraId="4AD7624B" w14:textId="5288899E" w:rsidR="009E64BE" w:rsidRPr="006E5ECA" w:rsidRDefault="009E64BE" w:rsidP="009E64BE">
      <w:pPr>
        <w:pStyle w:val="affd"/>
      </w:pPr>
      <w:bookmarkStart w:id="69" w:name="_Ref147494608"/>
      <w:r>
        <w:t xml:space="preserve">Таблица </w:t>
      </w:r>
      <w:fldSimple w:instr=" SEQ Таблица \* ARABIC ">
        <w:r w:rsidR="004536F9">
          <w:rPr>
            <w:noProof/>
          </w:rPr>
          <w:t>18</w:t>
        </w:r>
      </w:fldSimple>
      <w:r>
        <w:t xml:space="preserve"> – Методика проверки реализации </w:t>
      </w:r>
      <w:bookmarkEnd w:id="69"/>
      <w:r w:rsidR="00010611">
        <w:t>требований к подсистеме «Управление ролями»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E64BE" w:rsidRPr="002472CF" w14:paraId="77BB8C25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43E2BB0D" w14:textId="77777777" w:rsidR="009E64BE" w:rsidRPr="002472CF" w:rsidRDefault="009E64BE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6C2EB976" w14:textId="77777777" w:rsidR="009E64BE" w:rsidRPr="002472CF" w:rsidRDefault="009E64BE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78DD89B" w14:textId="77777777" w:rsidR="009E64BE" w:rsidRPr="002472CF" w:rsidRDefault="009E64BE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9E64BE" w:rsidRPr="002472CF" w14:paraId="20A2FA29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0342179" w14:textId="77777777" w:rsidR="009E64BE" w:rsidRPr="00686476" w:rsidRDefault="009E64BE" w:rsidP="0034301D">
            <w:pPr>
              <w:pStyle w:val="a1"/>
              <w:numPr>
                <w:ilvl w:val="0"/>
                <w:numId w:val="104"/>
              </w:numPr>
            </w:pPr>
          </w:p>
        </w:tc>
        <w:tc>
          <w:tcPr>
            <w:tcW w:w="7464" w:type="dxa"/>
          </w:tcPr>
          <w:p w14:paraId="015A9091" w14:textId="77777777" w:rsidR="00010611" w:rsidRPr="004536F9" w:rsidRDefault="00010611" w:rsidP="0034301D">
            <w:pPr>
              <w:pStyle w:val="17"/>
              <w:numPr>
                <w:ilvl w:val="0"/>
                <w:numId w:val="177"/>
              </w:numPr>
            </w:pPr>
            <w:r>
              <w:t>Администратор открыл страницу «Сотрудники»</w:t>
            </w:r>
          </w:p>
          <w:p w14:paraId="6E81D947" w14:textId="77777777" w:rsidR="00010611" w:rsidRPr="004536F9" w:rsidRDefault="00010611" w:rsidP="0034301D">
            <w:pPr>
              <w:pStyle w:val="17"/>
            </w:pPr>
            <w:r>
              <w:t>Администратор выбрал нужного сотрудника</w:t>
            </w:r>
          </w:p>
          <w:p w14:paraId="3AF4DCA0" w14:textId="5A25707F" w:rsidR="009E64BE" w:rsidRPr="002B2AEF" w:rsidRDefault="00010611" w:rsidP="0034301D">
            <w:pPr>
              <w:pStyle w:val="17"/>
            </w:pPr>
            <w:r>
              <w:t>Администратор изменяет причастность сотрудника к группам пользователей</w:t>
            </w:r>
          </w:p>
        </w:tc>
        <w:tc>
          <w:tcPr>
            <w:tcW w:w="7088" w:type="dxa"/>
          </w:tcPr>
          <w:p w14:paraId="2A193B81" w14:textId="77777777" w:rsidR="004536F9" w:rsidRPr="004536F9" w:rsidRDefault="004536F9" w:rsidP="0034301D">
            <w:pPr>
              <w:pStyle w:val="17"/>
              <w:numPr>
                <w:ilvl w:val="0"/>
                <w:numId w:val="180"/>
              </w:numPr>
            </w:pPr>
            <w:r>
              <w:t>ЛКК показывает список сотрудников</w:t>
            </w:r>
          </w:p>
          <w:p w14:paraId="6F1C3ECB" w14:textId="77777777" w:rsidR="004536F9" w:rsidRPr="004536F9" w:rsidRDefault="004536F9" w:rsidP="0034301D">
            <w:pPr>
              <w:pStyle w:val="17"/>
            </w:pPr>
            <w:r>
              <w:t>ЛКК открывает профиль сотрудника</w:t>
            </w:r>
          </w:p>
          <w:p w14:paraId="5EC0AC68" w14:textId="3A8C6A6B" w:rsidR="009E64BE" w:rsidRPr="002B2AEF" w:rsidRDefault="004536F9" w:rsidP="0034301D">
            <w:pPr>
              <w:pStyle w:val="17"/>
            </w:pPr>
            <w:r>
              <w:t>ЛКК сохраняет измененные параметры</w:t>
            </w:r>
          </w:p>
        </w:tc>
      </w:tr>
    </w:tbl>
    <w:p w14:paraId="6560D8F6" w14:textId="6290FC02" w:rsidR="009E64BE" w:rsidRDefault="009E64BE" w:rsidP="009E64BE">
      <w:pPr>
        <w:pStyle w:val="33"/>
      </w:pPr>
      <w:bookmarkStart w:id="70" w:name="_Toc147501497"/>
      <w:r w:rsidRPr="002472CF">
        <w:t xml:space="preserve">Проверка </w:t>
      </w:r>
      <w:r>
        <w:t>реализации требований к подсистеме «</w:t>
      </w:r>
      <w:r w:rsidRPr="005D1B95">
        <w:t>Соглашения</w:t>
      </w:r>
      <w:r>
        <w:t>»</w:t>
      </w:r>
      <w:bookmarkEnd w:id="70"/>
    </w:p>
    <w:p w14:paraId="4F705053" w14:textId="1AC3E241" w:rsidR="009E64BE" w:rsidRDefault="009E64BE" w:rsidP="009E64BE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_Ref147496375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4536F9">
        <w:t>19</w:t>
      </w:r>
      <w:r w:rsidR="00010611">
        <w:fldChar w:fldCharType="end"/>
      </w:r>
      <w:r>
        <w:t xml:space="preserve"> представлены методики проверки выполнения требований к подсистеме «</w:t>
      </w:r>
      <w:r w:rsidRPr="005D1B95">
        <w:t>Соглашения</w:t>
      </w:r>
      <w:r>
        <w:t>».</w:t>
      </w:r>
    </w:p>
    <w:p w14:paraId="22C65CC4" w14:textId="3D59A7F2" w:rsidR="009E64BE" w:rsidRPr="006E5ECA" w:rsidRDefault="009E64BE" w:rsidP="009E64BE">
      <w:pPr>
        <w:pStyle w:val="affd"/>
      </w:pPr>
      <w:bookmarkStart w:id="71" w:name="_Ref147496375"/>
      <w:r>
        <w:t xml:space="preserve">Таблица </w:t>
      </w:r>
      <w:fldSimple w:instr=" SEQ Таблица \* ARABIC ">
        <w:r w:rsidR="004536F9">
          <w:rPr>
            <w:noProof/>
          </w:rPr>
          <w:t>19</w:t>
        </w:r>
      </w:fldSimple>
      <w:r>
        <w:t xml:space="preserve"> – Методика проверки реализации </w:t>
      </w:r>
      <w:r w:rsidR="00010611">
        <w:t>требований к подсистеме «</w:t>
      </w:r>
      <w:r w:rsidR="00010611" w:rsidRPr="005D1B95">
        <w:t>Соглашения</w:t>
      </w:r>
      <w:r w:rsidR="00010611">
        <w:t>»</w:t>
      </w:r>
      <w:bookmarkEnd w:id="71"/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E64BE" w:rsidRPr="002472CF" w14:paraId="567819B8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2EE19229" w14:textId="77777777" w:rsidR="009E64BE" w:rsidRPr="002472CF" w:rsidRDefault="009E64BE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1EB10943" w14:textId="77777777" w:rsidR="009E64BE" w:rsidRPr="002472CF" w:rsidRDefault="009E64BE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8BD0511" w14:textId="77777777" w:rsidR="009E64BE" w:rsidRPr="002472CF" w:rsidRDefault="009E64BE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61F444A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E313CC0" w14:textId="773A836F" w:rsidR="00010611" w:rsidRPr="002B2AEF" w:rsidRDefault="00010611" w:rsidP="004536F9">
            <w:pPr>
              <w:pStyle w:val="affe"/>
            </w:pPr>
            <w:r>
              <w:t>Создание соглашения</w:t>
            </w:r>
          </w:p>
        </w:tc>
      </w:tr>
      <w:tr w:rsidR="00010611" w:rsidRPr="002472CF" w14:paraId="669BB1D3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1ADAB72C" w14:textId="77777777" w:rsidR="00010611" w:rsidRPr="00686476" w:rsidRDefault="00010611" w:rsidP="0034301D">
            <w:pPr>
              <w:pStyle w:val="a1"/>
              <w:numPr>
                <w:ilvl w:val="0"/>
                <w:numId w:val="105"/>
              </w:numPr>
            </w:pPr>
          </w:p>
        </w:tc>
        <w:tc>
          <w:tcPr>
            <w:tcW w:w="7464" w:type="dxa"/>
          </w:tcPr>
          <w:p w14:paraId="397875BF" w14:textId="77777777" w:rsidR="00010611" w:rsidRDefault="00010611" w:rsidP="0034301D">
            <w:pPr>
              <w:pStyle w:val="17"/>
              <w:numPr>
                <w:ilvl w:val="0"/>
                <w:numId w:val="182"/>
              </w:numPr>
            </w:pPr>
            <w:r>
              <w:t>Администратор нажимает кнопку создания соглашения.</w:t>
            </w:r>
          </w:p>
          <w:p w14:paraId="53B1D811" w14:textId="6E177AC6" w:rsidR="00010611" w:rsidRPr="002B2AEF" w:rsidRDefault="00010611" w:rsidP="0034301D">
            <w:pPr>
              <w:pStyle w:val="17"/>
            </w:pPr>
            <w:r>
              <w:t>Администратор заполняет необходимые поля и нажимает кнопку сохранения.</w:t>
            </w:r>
          </w:p>
        </w:tc>
        <w:tc>
          <w:tcPr>
            <w:tcW w:w="7088" w:type="dxa"/>
          </w:tcPr>
          <w:p w14:paraId="3D9F063E" w14:textId="77777777" w:rsidR="004536F9" w:rsidRDefault="004536F9" w:rsidP="0034301D">
            <w:pPr>
              <w:pStyle w:val="17"/>
              <w:numPr>
                <w:ilvl w:val="0"/>
                <w:numId w:val="181"/>
              </w:numPr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отображает страницу добавления нового соглашения.</w:t>
            </w:r>
          </w:p>
          <w:p w14:paraId="4E60BF28" w14:textId="77777777" w:rsidR="004536F9" w:rsidRDefault="004536F9" w:rsidP="0034301D">
            <w:pPr>
              <w:pStyle w:val="17"/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.выполняет следующие действия:</w:t>
            </w:r>
          </w:p>
          <w:p w14:paraId="70923AB1" w14:textId="77777777" w:rsidR="004536F9" w:rsidRDefault="004536F9" w:rsidP="004536F9">
            <w:pPr>
              <w:pStyle w:val="2"/>
            </w:pPr>
            <w:r>
              <w:t>сохраняет соглашение;</w:t>
            </w:r>
          </w:p>
          <w:p w14:paraId="34E29E59" w14:textId="77777777" w:rsidR="004536F9" w:rsidRDefault="004536F9" w:rsidP="004536F9">
            <w:pPr>
              <w:pStyle w:val="2"/>
            </w:pPr>
            <w:r>
              <w:t xml:space="preserve">закрывает страницу добавления соглашения; </w:t>
            </w:r>
          </w:p>
          <w:p w14:paraId="68BAF025" w14:textId="74E19485" w:rsidR="00010611" w:rsidRPr="002B2AEF" w:rsidRDefault="004536F9" w:rsidP="004536F9">
            <w:pPr>
              <w:pStyle w:val="2"/>
            </w:pPr>
            <w:r>
              <w:t>отображает его на странице «Соглашения».</w:t>
            </w:r>
          </w:p>
        </w:tc>
      </w:tr>
      <w:tr w:rsidR="00010611" w:rsidRPr="002472CF" w14:paraId="375AAEC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D31B788" w14:textId="6791B765" w:rsidR="00010611" w:rsidRPr="002B2AEF" w:rsidRDefault="00010611" w:rsidP="004536F9">
            <w:pPr>
              <w:pStyle w:val="affe"/>
            </w:pPr>
            <w:r>
              <w:lastRenderedPageBreak/>
              <w:t>Редактирование соглашения</w:t>
            </w:r>
          </w:p>
        </w:tc>
      </w:tr>
      <w:tr w:rsidR="00010611" w:rsidRPr="002472CF" w14:paraId="46FF0543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0942503C" w14:textId="77777777" w:rsidR="00010611" w:rsidRPr="00686476" w:rsidRDefault="00010611" w:rsidP="0034301D">
            <w:pPr>
              <w:pStyle w:val="a1"/>
              <w:numPr>
                <w:ilvl w:val="0"/>
                <w:numId w:val="105"/>
              </w:numPr>
            </w:pPr>
          </w:p>
        </w:tc>
        <w:tc>
          <w:tcPr>
            <w:tcW w:w="7464" w:type="dxa"/>
          </w:tcPr>
          <w:p w14:paraId="4D02884F" w14:textId="77777777" w:rsidR="00010611" w:rsidRDefault="00010611" w:rsidP="0034301D">
            <w:pPr>
              <w:pStyle w:val="17"/>
              <w:numPr>
                <w:ilvl w:val="0"/>
                <w:numId w:val="179"/>
              </w:numPr>
            </w:pPr>
            <w:r>
              <w:t>Администратор выбирает неопубликованное соглашение.</w:t>
            </w:r>
          </w:p>
          <w:p w14:paraId="6D2ABA72" w14:textId="77777777" w:rsidR="00010611" w:rsidRDefault="00010611" w:rsidP="0034301D">
            <w:pPr>
              <w:pStyle w:val="17"/>
            </w:pPr>
            <w:r>
              <w:t>Администратор редактирует необходимые поля и нажимает кнопку сохранения.</w:t>
            </w:r>
          </w:p>
          <w:p w14:paraId="500CCEAF" w14:textId="2BAACDB9" w:rsidR="00010611" w:rsidRPr="002B2AEF" w:rsidRDefault="00010611" w:rsidP="004536F9">
            <w:pPr>
              <w:pStyle w:val="2"/>
              <w:numPr>
                <w:ilvl w:val="0"/>
                <w:numId w:val="0"/>
              </w:numPr>
              <w:ind w:left="680" w:hanging="283"/>
            </w:pPr>
          </w:p>
        </w:tc>
        <w:tc>
          <w:tcPr>
            <w:tcW w:w="7088" w:type="dxa"/>
          </w:tcPr>
          <w:p w14:paraId="2C068512" w14:textId="77777777" w:rsidR="004536F9" w:rsidRDefault="004536F9" w:rsidP="0034301D">
            <w:pPr>
              <w:pStyle w:val="17"/>
              <w:numPr>
                <w:ilvl w:val="0"/>
                <w:numId w:val="183"/>
              </w:numPr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отображает страницу выбранного соглашения.</w:t>
            </w:r>
          </w:p>
          <w:p w14:paraId="597CD38F" w14:textId="77777777" w:rsidR="004536F9" w:rsidRDefault="004536F9" w:rsidP="0034301D">
            <w:pPr>
              <w:pStyle w:val="17"/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выполняет следующие действия:</w:t>
            </w:r>
          </w:p>
          <w:p w14:paraId="24CCEE44" w14:textId="77777777" w:rsidR="004536F9" w:rsidRDefault="004536F9" w:rsidP="004536F9">
            <w:pPr>
              <w:pStyle w:val="2"/>
            </w:pPr>
            <w:r>
              <w:t>сохраняет изменения;</w:t>
            </w:r>
          </w:p>
          <w:p w14:paraId="64DD6DF5" w14:textId="77777777" w:rsidR="004536F9" w:rsidRDefault="004536F9" w:rsidP="004536F9">
            <w:pPr>
              <w:pStyle w:val="2"/>
            </w:pPr>
            <w:r>
              <w:t>закрывает страницу соглашения</w:t>
            </w:r>
          </w:p>
          <w:p w14:paraId="1661F4F4" w14:textId="1DD0463E" w:rsidR="00010611" w:rsidRPr="002B2AEF" w:rsidRDefault="004536F9" w:rsidP="004536F9">
            <w:pPr>
              <w:pStyle w:val="2"/>
            </w:pPr>
            <w:r>
              <w:t>отображает страницу «Соглашения».</w:t>
            </w:r>
          </w:p>
        </w:tc>
      </w:tr>
      <w:tr w:rsidR="00010611" w:rsidRPr="002472CF" w14:paraId="424C3CF4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3D6E0F42" w14:textId="7843954F" w:rsidR="00010611" w:rsidRPr="002B2AEF" w:rsidRDefault="00010611" w:rsidP="004536F9">
            <w:pPr>
              <w:pStyle w:val="affe"/>
            </w:pPr>
            <w:r>
              <w:t>Удаление соглашения</w:t>
            </w:r>
          </w:p>
        </w:tc>
      </w:tr>
      <w:tr w:rsidR="00010611" w:rsidRPr="002472CF" w14:paraId="267C998C" w14:textId="77777777" w:rsidTr="009E64BE">
        <w:trPr>
          <w:trHeight w:val="402"/>
        </w:trPr>
        <w:tc>
          <w:tcPr>
            <w:tcW w:w="616" w:type="dxa"/>
            <w:vAlign w:val="center"/>
          </w:tcPr>
          <w:p w14:paraId="3494A12F" w14:textId="77777777" w:rsidR="00010611" w:rsidRPr="00686476" w:rsidRDefault="00010611" w:rsidP="0034301D">
            <w:pPr>
              <w:pStyle w:val="a1"/>
              <w:numPr>
                <w:ilvl w:val="0"/>
                <w:numId w:val="105"/>
              </w:numPr>
            </w:pPr>
          </w:p>
        </w:tc>
        <w:tc>
          <w:tcPr>
            <w:tcW w:w="7464" w:type="dxa"/>
          </w:tcPr>
          <w:p w14:paraId="0A109F86" w14:textId="77777777" w:rsidR="00010611" w:rsidRDefault="00010611" w:rsidP="0034301D">
            <w:pPr>
              <w:pStyle w:val="17"/>
              <w:numPr>
                <w:ilvl w:val="0"/>
                <w:numId w:val="178"/>
              </w:numPr>
            </w:pPr>
            <w:r>
              <w:t>Администратор нажимает на кнопку удаления соглашения.</w:t>
            </w:r>
          </w:p>
          <w:p w14:paraId="1ED98933" w14:textId="77777777" w:rsidR="00010611" w:rsidRDefault="00010611" w:rsidP="0034301D">
            <w:pPr>
              <w:pStyle w:val="17"/>
            </w:pPr>
            <w:r>
              <w:t>Администратор нажимает кнопку подтверждения удаления.</w:t>
            </w:r>
          </w:p>
          <w:p w14:paraId="44F85181" w14:textId="3FEC3DAC" w:rsidR="00010611" w:rsidRPr="002B2AEF" w:rsidRDefault="00010611" w:rsidP="004536F9">
            <w:pPr>
              <w:pStyle w:val="2"/>
              <w:numPr>
                <w:ilvl w:val="0"/>
                <w:numId w:val="0"/>
              </w:numPr>
              <w:ind w:left="680" w:hanging="283"/>
            </w:pPr>
          </w:p>
        </w:tc>
        <w:tc>
          <w:tcPr>
            <w:tcW w:w="7088" w:type="dxa"/>
          </w:tcPr>
          <w:p w14:paraId="3F4DC2D3" w14:textId="77777777" w:rsidR="004536F9" w:rsidRDefault="004536F9" w:rsidP="0034301D">
            <w:pPr>
              <w:pStyle w:val="17"/>
              <w:numPr>
                <w:ilvl w:val="0"/>
                <w:numId w:val="184"/>
              </w:numPr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отображает окно подтверждения удаления соглашения.</w:t>
            </w:r>
          </w:p>
          <w:p w14:paraId="6F0555F1" w14:textId="77777777" w:rsidR="004536F9" w:rsidRDefault="004536F9" w:rsidP="0034301D">
            <w:pPr>
              <w:pStyle w:val="17"/>
            </w:pPr>
            <w:r w:rsidRPr="004536F9">
              <w:t>CMS</w:t>
            </w:r>
            <w:r w:rsidRPr="009B4F9A">
              <w:t xml:space="preserve"> </w:t>
            </w:r>
            <w:r w:rsidRPr="004536F9">
              <w:t>Bitrix</w:t>
            </w:r>
            <w:r>
              <w:t>. выполняет следующие действия:</w:t>
            </w:r>
          </w:p>
          <w:p w14:paraId="3ABEF576" w14:textId="77777777" w:rsidR="004536F9" w:rsidRDefault="004536F9" w:rsidP="004536F9">
            <w:pPr>
              <w:pStyle w:val="2"/>
            </w:pPr>
            <w:r>
              <w:t>закрывает страницу соглашения;</w:t>
            </w:r>
          </w:p>
          <w:p w14:paraId="4ADB93E5" w14:textId="77777777" w:rsidR="004536F9" w:rsidRDefault="004536F9" w:rsidP="004536F9">
            <w:pPr>
              <w:pStyle w:val="2"/>
            </w:pPr>
            <w:r>
              <w:t>удаляет соглашение;</w:t>
            </w:r>
          </w:p>
          <w:p w14:paraId="055B9C02" w14:textId="64C5A4D6" w:rsidR="00010611" w:rsidRPr="002B2AEF" w:rsidRDefault="004536F9" w:rsidP="004536F9">
            <w:pPr>
              <w:pStyle w:val="2"/>
            </w:pPr>
            <w:r>
              <w:t>отображает страницу «Соглашения».</w:t>
            </w:r>
          </w:p>
        </w:tc>
      </w:tr>
      <w:tr w:rsidR="00010611" w:rsidRPr="002472CF" w14:paraId="670F27D1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69BF32DD" w14:textId="093AAF84" w:rsidR="00010611" w:rsidRPr="002B2AEF" w:rsidRDefault="00010611" w:rsidP="004536F9">
            <w:pPr>
              <w:pStyle w:val="affe"/>
            </w:pPr>
            <w:r>
              <w:t>Публикация/снятие с публикации соглашения</w:t>
            </w:r>
          </w:p>
        </w:tc>
      </w:tr>
      <w:tr w:rsidR="00010611" w:rsidRPr="002472CF" w14:paraId="725D302F" w14:textId="77777777" w:rsidTr="004536F9">
        <w:trPr>
          <w:trHeight w:val="549"/>
        </w:trPr>
        <w:tc>
          <w:tcPr>
            <w:tcW w:w="616" w:type="dxa"/>
            <w:vAlign w:val="center"/>
          </w:tcPr>
          <w:p w14:paraId="2629FADE" w14:textId="77777777" w:rsidR="00010611" w:rsidRPr="00686476" w:rsidRDefault="00010611" w:rsidP="0034301D">
            <w:pPr>
              <w:pStyle w:val="a1"/>
              <w:numPr>
                <w:ilvl w:val="0"/>
                <w:numId w:val="105"/>
              </w:numPr>
            </w:pPr>
          </w:p>
        </w:tc>
        <w:tc>
          <w:tcPr>
            <w:tcW w:w="7464" w:type="dxa"/>
          </w:tcPr>
          <w:p w14:paraId="3389E985" w14:textId="47915B2F" w:rsidR="00010611" w:rsidRPr="002B2AEF" w:rsidRDefault="00010611" w:rsidP="004536F9">
            <w:pPr>
              <w:pStyle w:val="afff"/>
            </w:pPr>
            <w:r>
              <w:t>Администратор нажимает активирует признак публикации.</w:t>
            </w:r>
          </w:p>
        </w:tc>
        <w:tc>
          <w:tcPr>
            <w:tcW w:w="7088" w:type="dxa"/>
          </w:tcPr>
          <w:p w14:paraId="4CD0691C" w14:textId="2E63E96D" w:rsidR="00010611" w:rsidRPr="002B2AEF" w:rsidRDefault="004536F9" w:rsidP="00010611">
            <w:pPr>
              <w:pStyle w:val="afff"/>
            </w:pPr>
            <w:r>
              <w:rPr>
                <w:lang w:val="en-US"/>
              </w:rPr>
              <w:t>CMS</w:t>
            </w:r>
            <w:r w:rsidRPr="009B4F9A">
              <w:t xml:space="preserve"> </w:t>
            </w:r>
            <w:r>
              <w:rPr>
                <w:lang w:val="en-US"/>
              </w:rPr>
              <w:t>Bitrix</w:t>
            </w:r>
            <w:r>
              <w:t>. включает активность публикации соглашения и запрашивает принятие опубликованного соглашения в клиентской части ЛКК</w:t>
            </w:r>
          </w:p>
        </w:tc>
      </w:tr>
    </w:tbl>
    <w:p w14:paraId="4F5EB12F" w14:textId="77777777" w:rsidR="009E64BE" w:rsidRDefault="009E64BE" w:rsidP="009E64BE"/>
    <w:p w14:paraId="15473AFE" w14:textId="3651BE67" w:rsidR="009E64BE" w:rsidRDefault="009E64BE" w:rsidP="009E64BE">
      <w:pPr>
        <w:pStyle w:val="33"/>
      </w:pPr>
      <w:bookmarkStart w:id="72" w:name="_Toc147501498"/>
      <w:r w:rsidRPr="002472CF">
        <w:t xml:space="preserve">Проверка </w:t>
      </w:r>
      <w:r>
        <w:t>реализации требований к подсистеме «Обращения»</w:t>
      </w:r>
      <w:bookmarkEnd w:id="72"/>
    </w:p>
    <w:p w14:paraId="68AED55F" w14:textId="4CFADE57" w:rsidR="009E64BE" w:rsidRDefault="009E64BE" w:rsidP="009E64BE">
      <w:pPr>
        <w:pStyle w:val="a5"/>
      </w:pPr>
      <w:r>
        <w:t>В таблице представлены методики проверки выполнения требований к подсистеме «Обращения».</w:t>
      </w:r>
    </w:p>
    <w:p w14:paraId="163C9912" w14:textId="0A5D9131" w:rsidR="009E64BE" w:rsidRPr="006E5ECA" w:rsidRDefault="009E64BE" w:rsidP="009E64BE">
      <w:pPr>
        <w:pStyle w:val="affd"/>
      </w:pPr>
      <w:r>
        <w:t xml:space="preserve">Таблица </w:t>
      </w:r>
      <w:fldSimple w:instr=" SEQ Таблица \* ARABIC ">
        <w:r w:rsidR="004536F9">
          <w:rPr>
            <w:noProof/>
          </w:rPr>
          <w:t>20</w:t>
        </w:r>
      </w:fldSimple>
      <w:r>
        <w:t xml:space="preserve"> – Методика проверки реализации </w:t>
      </w:r>
      <w:r w:rsidR="00010611">
        <w:t>требований к подсистеме «Обращения»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010611" w:rsidRPr="002472CF" w14:paraId="30EEF813" w14:textId="77777777" w:rsidTr="00010611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5AE38258" w14:textId="77777777" w:rsidR="00010611" w:rsidRPr="002472CF" w:rsidRDefault="00010611" w:rsidP="00010611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650C6021" w14:textId="77777777" w:rsidR="00010611" w:rsidRPr="002472CF" w:rsidRDefault="00010611" w:rsidP="00010611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6D0BCFD" w14:textId="77777777" w:rsidR="00010611" w:rsidRPr="002472CF" w:rsidRDefault="00010611" w:rsidP="00010611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6C4C91D8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8338A46" w14:textId="7B06679C" w:rsidR="00010611" w:rsidRPr="002B2AEF" w:rsidRDefault="00010611" w:rsidP="004536F9">
            <w:pPr>
              <w:pStyle w:val="affe"/>
            </w:pPr>
            <w:r>
              <w:t>Подача обращения через клиентский зал</w:t>
            </w:r>
          </w:p>
        </w:tc>
      </w:tr>
      <w:tr w:rsidR="00010611" w:rsidRPr="002472CF" w14:paraId="0254BE4F" w14:textId="77777777" w:rsidTr="00010611">
        <w:trPr>
          <w:trHeight w:val="402"/>
        </w:trPr>
        <w:tc>
          <w:tcPr>
            <w:tcW w:w="616" w:type="dxa"/>
            <w:vAlign w:val="center"/>
          </w:tcPr>
          <w:p w14:paraId="5083F365" w14:textId="77777777" w:rsidR="00010611" w:rsidRPr="00686476" w:rsidRDefault="00010611" w:rsidP="0034301D">
            <w:pPr>
              <w:pStyle w:val="a1"/>
              <w:numPr>
                <w:ilvl w:val="0"/>
                <w:numId w:val="106"/>
              </w:numPr>
            </w:pPr>
          </w:p>
        </w:tc>
        <w:tc>
          <w:tcPr>
            <w:tcW w:w="7464" w:type="dxa"/>
          </w:tcPr>
          <w:p w14:paraId="0F61303C" w14:textId="77777777" w:rsidR="00010611" w:rsidRPr="009B4F9A" w:rsidRDefault="00010611" w:rsidP="0034301D">
            <w:pPr>
              <w:pStyle w:val="17"/>
              <w:numPr>
                <w:ilvl w:val="0"/>
                <w:numId w:val="185"/>
              </w:numPr>
            </w:pPr>
            <w:r w:rsidRPr="009B4F9A">
              <w:t xml:space="preserve">Пользователь инициирует </w:t>
            </w:r>
            <w:r>
              <w:t>процесс получения полного доступа</w:t>
            </w:r>
          </w:p>
          <w:p w14:paraId="4FF73557" w14:textId="77777777" w:rsidR="00010611" w:rsidRDefault="00010611" w:rsidP="0034301D">
            <w:pPr>
              <w:pStyle w:val="17"/>
            </w:pPr>
            <w:r>
              <w:t>Пользователь выбирает способ «Подать заявление в офисе»</w:t>
            </w:r>
          </w:p>
          <w:p w14:paraId="21E9B5A8" w14:textId="77777777" w:rsidR="00010611" w:rsidRPr="00CA4B43" w:rsidRDefault="00010611" w:rsidP="0034301D">
            <w:pPr>
              <w:pStyle w:val="17"/>
            </w:pPr>
            <w:r>
              <w:t>Пользователь распечатывает, заполняет и подписывает заявление</w:t>
            </w:r>
          </w:p>
          <w:p w14:paraId="711D4121" w14:textId="1DEAB3CB" w:rsidR="00010611" w:rsidRPr="002B2AEF" w:rsidRDefault="00010611" w:rsidP="0034301D">
            <w:pPr>
              <w:pStyle w:val="17"/>
            </w:pPr>
            <w:r w:rsidRPr="003D1203">
              <w:t xml:space="preserve">Пользователь </w:t>
            </w:r>
            <w:r w:rsidRPr="00AD12B7">
              <w:t>отправляется в клиентский зал для подачи обращения</w:t>
            </w:r>
          </w:p>
        </w:tc>
        <w:tc>
          <w:tcPr>
            <w:tcW w:w="7088" w:type="dxa"/>
          </w:tcPr>
          <w:p w14:paraId="253BA7CE" w14:textId="77777777" w:rsidR="004536F9" w:rsidRPr="00CA4B43" w:rsidRDefault="004536F9" w:rsidP="0034301D">
            <w:pPr>
              <w:pStyle w:val="17"/>
              <w:numPr>
                <w:ilvl w:val="0"/>
                <w:numId w:val="186"/>
              </w:numPr>
            </w:pPr>
            <w:r>
              <w:t>ЛКК отображает экранную форму для выбора способа подачи обращения</w:t>
            </w:r>
          </w:p>
          <w:p w14:paraId="0A588E38" w14:textId="7B922A42" w:rsidR="00010611" w:rsidRPr="002B2AEF" w:rsidRDefault="004536F9" w:rsidP="0034301D">
            <w:pPr>
              <w:pStyle w:val="17"/>
            </w:pPr>
            <w:r>
              <w:t>ЛКК открывает экранную форму с инструкцией подачи заявления через клиентский зал и ссылками на шаблоны заявлений</w:t>
            </w:r>
          </w:p>
        </w:tc>
      </w:tr>
      <w:tr w:rsidR="00010611" w:rsidRPr="002472CF" w14:paraId="2250E69C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B4BB44D" w14:textId="42B0BBF1" w:rsidR="00010611" w:rsidRPr="002B2AEF" w:rsidRDefault="00010611" w:rsidP="004536F9">
            <w:pPr>
              <w:pStyle w:val="affe"/>
            </w:pPr>
            <w:r>
              <w:lastRenderedPageBreak/>
              <w:t>Подача обращения через личный кабинет</w:t>
            </w:r>
          </w:p>
        </w:tc>
      </w:tr>
      <w:tr w:rsidR="004536F9" w:rsidRPr="002472CF" w14:paraId="317E8493" w14:textId="77777777" w:rsidTr="007D49E4">
        <w:trPr>
          <w:trHeight w:val="402"/>
        </w:trPr>
        <w:tc>
          <w:tcPr>
            <w:tcW w:w="616" w:type="dxa"/>
            <w:vAlign w:val="center"/>
          </w:tcPr>
          <w:p w14:paraId="14ABB33C" w14:textId="77777777" w:rsidR="004536F9" w:rsidRPr="00686476" w:rsidRDefault="004536F9" w:rsidP="0034301D">
            <w:pPr>
              <w:pStyle w:val="a1"/>
              <w:numPr>
                <w:ilvl w:val="0"/>
                <w:numId w:val="106"/>
              </w:numPr>
            </w:pPr>
          </w:p>
        </w:tc>
        <w:tc>
          <w:tcPr>
            <w:tcW w:w="14552" w:type="dxa"/>
            <w:gridSpan w:val="2"/>
          </w:tcPr>
          <w:p w14:paraId="6F3573B8" w14:textId="77777777" w:rsidR="004536F9" w:rsidRPr="009B4F9A" w:rsidRDefault="004536F9" w:rsidP="0034301D">
            <w:pPr>
              <w:pStyle w:val="17"/>
              <w:numPr>
                <w:ilvl w:val="0"/>
                <w:numId w:val="187"/>
              </w:numPr>
            </w:pPr>
            <w:r w:rsidRPr="009B4F9A">
              <w:t>Пользователь инициирует процесс получения полного доступа</w:t>
            </w:r>
          </w:p>
          <w:p w14:paraId="70A53D7F" w14:textId="77777777" w:rsidR="004536F9" w:rsidRPr="00CA4B43" w:rsidRDefault="004536F9" w:rsidP="0034301D">
            <w:pPr>
              <w:pStyle w:val="17"/>
            </w:pPr>
            <w:r>
              <w:t>ЛКК отображает экранную форму для выбора способа подачи обращения</w:t>
            </w:r>
          </w:p>
          <w:p w14:paraId="0E352175" w14:textId="77777777" w:rsidR="004536F9" w:rsidRDefault="004536F9" w:rsidP="0034301D">
            <w:pPr>
              <w:pStyle w:val="17"/>
            </w:pPr>
            <w:r>
              <w:t>Пользователь выбирает способ подачи обращения через ЛКК</w:t>
            </w:r>
          </w:p>
          <w:p w14:paraId="275143C5" w14:textId="77777777" w:rsidR="004536F9" w:rsidRPr="00CA4B43" w:rsidRDefault="004536F9" w:rsidP="0034301D">
            <w:pPr>
              <w:pStyle w:val="17"/>
            </w:pPr>
            <w:r>
              <w:t>ЛКК открывает экранную форму для заполнения информации о заявители с предзаполненными полями.</w:t>
            </w:r>
          </w:p>
          <w:p w14:paraId="73A1B43B" w14:textId="77777777" w:rsidR="004536F9" w:rsidRDefault="004536F9" w:rsidP="0034301D">
            <w:pPr>
              <w:pStyle w:val="17"/>
            </w:pPr>
            <w:r>
              <w:t>Пользователь заполняет оставшуюся информация и инициирует отправку обращения</w:t>
            </w:r>
          </w:p>
          <w:p w14:paraId="1D8C2935" w14:textId="77777777" w:rsidR="004536F9" w:rsidRDefault="004536F9" w:rsidP="0034301D">
            <w:pPr>
              <w:pStyle w:val="17"/>
            </w:pPr>
            <w:r>
              <w:t xml:space="preserve">ЛКК формирует </w:t>
            </w:r>
            <w:r w:rsidRPr="009B4F9A">
              <w:t>печатную форму заявления с заполнением соответствующих полей соответствующего шаблона</w:t>
            </w:r>
          </w:p>
          <w:p w14:paraId="25158DC7" w14:textId="77777777" w:rsidR="004536F9" w:rsidRDefault="004536F9" w:rsidP="0034301D">
            <w:pPr>
              <w:pStyle w:val="17"/>
            </w:pPr>
            <w:r>
              <w:t>ЛКК выполняет проверку возможности подписания заявления с помощью КЭП</w:t>
            </w:r>
          </w:p>
          <w:p w14:paraId="365D39C8" w14:textId="341904E6" w:rsidR="004536F9" w:rsidRPr="002B2AEF" w:rsidRDefault="004536F9" w:rsidP="00010611">
            <w:pPr>
              <w:pStyle w:val="afff"/>
            </w:pPr>
            <w:r w:rsidRPr="00143E82">
              <w:t>Подписывает сформированную печатную форму заявления</w:t>
            </w:r>
            <w:r>
              <w:t xml:space="preserve"> и о</w:t>
            </w:r>
            <w:r w:rsidRPr="003D1203">
              <w:t>тправляет письмо на E-mail</w:t>
            </w:r>
            <w:r w:rsidRPr="00AD12B7">
              <w:t> </w:t>
            </w:r>
            <w:hyperlink r:id="rId12" w:history="1">
              <w:r w:rsidRPr="004536F9">
                <w:t>dostup@vodokanal.spb.ru</w:t>
              </w:r>
            </w:hyperlink>
            <w:r w:rsidRPr="003D1203">
              <w:t xml:space="preserve"> по </w:t>
            </w:r>
            <w:r>
              <w:t xml:space="preserve">утвержденному </w:t>
            </w:r>
            <w:r w:rsidRPr="003D1203">
              <w:t>шаблону</w:t>
            </w:r>
            <w:r>
              <w:t>.</w:t>
            </w:r>
          </w:p>
        </w:tc>
      </w:tr>
      <w:tr w:rsidR="00010611" w:rsidRPr="002472CF" w14:paraId="060436FF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488DE12C" w14:textId="18353223" w:rsidR="00010611" w:rsidRPr="002B2AEF" w:rsidRDefault="00010611" w:rsidP="004536F9">
            <w:pPr>
              <w:pStyle w:val="affe"/>
            </w:pPr>
            <w:r>
              <w:t>Создание обращения «Обратная связь»</w:t>
            </w:r>
          </w:p>
        </w:tc>
      </w:tr>
      <w:tr w:rsidR="004536F9" w:rsidRPr="002472CF" w14:paraId="16F1212F" w14:textId="77777777" w:rsidTr="00113A3F">
        <w:trPr>
          <w:trHeight w:val="402"/>
        </w:trPr>
        <w:tc>
          <w:tcPr>
            <w:tcW w:w="616" w:type="dxa"/>
            <w:vAlign w:val="center"/>
          </w:tcPr>
          <w:p w14:paraId="6ABE783A" w14:textId="77777777" w:rsidR="004536F9" w:rsidRPr="00686476" w:rsidRDefault="004536F9" w:rsidP="0034301D">
            <w:pPr>
              <w:pStyle w:val="a1"/>
              <w:numPr>
                <w:ilvl w:val="0"/>
                <w:numId w:val="106"/>
              </w:numPr>
            </w:pPr>
          </w:p>
        </w:tc>
        <w:tc>
          <w:tcPr>
            <w:tcW w:w="14552" w:type="dxa"/>
            <w:gridSpan w:val="2"/>
          </w:tcPr>
          <w:p w14:paraId="3B236384" w14:textId="77777777" w:rsidR="004536F9" w:rsidRDefault="004536F9" w:rsidP="0034301D">
            <w:pPr>
              <w:pStyle w:val="17"/>
              <w:numPr>
                <w:ilvl w:val="0"/>
                <w:numId w:val="188"/>
              </w:numPr>
            </w:pPr>
            <w:r w:rsidRPr="38C3873A">
              <w:t xml:space="preserve">Пользователь нажимает кнопку </w:t>
            </w:r>
            <w:r>
              <w:t>«Обратная связь» в футере ЛКК</w:t>
            </w:r>
            <w:r w:rsidRPr="38C3873A">
              <w:t>.</w:t>
            </w:r>
          </w:p>
          <w:p w14:paraId="57AD8084" w14:textId="77777777" w:rsidR="004536F9" w:rsidRDefault="004536F9" w:rsidP="0034301D">
            <w:pPr>
              <w:pStyle w:val="17"/>
            </w:pPr>
            <w:r>
              <w:t xml:space="preserve">ЛКК открывает форму выбора </w:t>
            </w:r>
            <w:r w:rsidRPr="38C3873A">
              <w:t>темы</w:t>
            </w:r>
            <w:r>
              <w:t xml:space="preserve"> обращения.</w:t>
            </w:r>
          </w:p>
          <w:p w14:paraId="36281F52" w14:textId="77777777" w:rsidR="004536F9" w:rsidRDefault="004536F9" w:rsidP="0034301D">
            <w:pPr>
              <w:pStyle w:val="17"/>
            </w:pPr>
            <w:r>
              <w:t>ЛКК открывает шаблон.</w:t>
            </w:r>
          </w:p>
          <w:p w14:paraId="3C465EB0" w14:textId="77777777" w:rsidR="004536F9" w:rsidRDefault="004536F9" w:rsidP="0034301D">
            <w:pPr>
              <w:pStyle w:val="17"/>
            </w:pPr>
            <w:r>
              <w:t>Пользователь заполняет поля в минимальном режиме функционирования (в ограниченном, полном – поля заполняются автоматически).</w:t>
            </w:r>
          </w:p>
          <w:p w14:paraId="72AB4DDE" w14:textId="77777777" w:rsidR="004536F9" w:rsidRDefault="004536F9" w:rsidP="0034301D">
            <w:pPr>
              <w:pStyle w:val="17"/>
            </w:pPr>
            <w:r>
              <w:t xml:space="preserve">Пользователь прикрепляет файлы с </w:t>
            </w:r>
            <w:r w:rsidRPr="00FA1FA1">
              <w:t>п</w:t>
            </w:r>
            <w:r w:rsidRPr="00D41B13">
              <w:t>роверк</w:t>
            </w:r>
            <w:r>
              <w:t>ой</w:t>
            </w:r>
            <w:r w:rsidRPr="00D41B13">
              <w:t xml:space="preserve"> полноты и соответствия форматов загружаемых данных, а именно: .</w:t>
            </w:r>
            <w:r w:rsidRPr="00036138">
              <w:t>pdf</w:t>
            </w:r>
            <w:r w:rsidRPr="00D41B13">
              <w:t>, .</w:t>
            </w:r>
            <w:r w:rsidRPr="00036138">
              <w:t>jpeg</w:t>
            </w:r>
            <w:r w:rsidRPr="00D41B13">
              <w:t>, .</w:t>
            </w:r>
            <w:r w:rsidRPr="00036138">
              <w:t>jpg</w:t>
            </w:r>
            <w:r w:rsidRPr="00D41B13">
              <w:t>, .</w:t>
            </w:r>
            <w:r w:rsidRPr="00036138">
              <w:t>tiff</w:t>
            </w:r>
            <w:r w:rsidRPr="00D41B13">
              <w:t>, .</w:t>
            </w:r>
            <w:r w:rsidRPr="00036138">
              <w:t>png</w:t>
            </w:r>
            <w:r w:rsidRPr="00D41B13">
              <w:t>, .</w:t>
            </w:r>
            <w:r w:rsidRPr="00036138">
              <w:t>heif</w:t>
            </w:r>
            <w:r>
              <w:t xml:space="preserve"> (необязательное поле).</w:t>
            </w:r>
          </w:p>
          <w:p w14:paraId="30D725E0" w14:textId="77777777" w:rsidR="004536F9" w:rsidRDefault="004536F9" w:rsidP="0034301D">
            <w:pPr>
              <w:pStyle w:val="17"/>
            </w:pPr>
            <w:r w:rsidRPr="68544767">
              <w:t xml:space="preserve">Пользователь нажимает кнопку </w:t>
            </w:r>
            <w:r>
              <w:t>«От</w:t>
            </w:r>
            <w:r w:rsidRPr="68544767">
              <w:t>править</w:t>
            </w:r>
            <w:r>
              <w:t>»</w:t>
            </w:r>
            <w:r w:rsidRPr="68544767">
              <w:t>.</w:t>
            </w:r>
          </w:p>
          <w:p w14:paraId="48D4CF53" w14:textId="77777777" w:rsidR="004536F9" w:rsidRDefault="004536F9" w:rsidP="0034301D">
            <w:pPr>
              <w:pStyle w:val="17"/>
            </w:pPr>
            <w:r>
              <w:t>ЛКК осуществляет следующие действия:</w:t>
            </w:r>
          </w:p>
          <w:p w14:paraId="272291E6" w14:textId="77777777" w:rsidR="004536F9" w:rsidRDefault="004536F9" w:rsidP="004536F9">
            <w:pPr>
              <w:pStyle w:val="2"/>
            </w:pPr>
            <w:r>
              <w:t>присваивает номер обращению;</w:t>
            </w:r>
          </w:p>
          <w:p w14:paraId="7443E9DC" w14:textId="77777777" w:rsidR="004536F9" w:rsidRPr="004536F9" w:rsidRDefault="004536F9" w:rsidP="004536F9">
            <w:pPr>
              <w:pStyle w:val="2"/>
            </w:pPr>
            <w:r>
              <w:t>направляет обращение на электронную почту технической поддержки с номером в теме и описанием в теле письма и прикрепленными файлами и данными пользователя;</w:t>
            </w:r>
          </w:p>
          <w:p w14:paraId="6C6F9DCC" w14:textId="77777777" w:rsidR="004536F9" w:rsidRDefault="004536F9" w:rsidP="004536F9">
            <w:pPr>
              <w:pStyle w:val="2"/>
            </w:pPr>
            <w:r>
              <w:t>информирует Пользователя об успешной отправке обращения</w:t>
            </w:r>
          </w:p>
          <w:p w14:paraId="1C3E23D3" w14:textId="77777777" w:rsidR="004536F9" w:rsidRPr="002B2AEF" w:rsidRDefault="004536F9" w:rsidP="00010611">
            <w:pPr>
              <w:pStyle w:val="afff"/>
            </w:pPr>
          </w:p>
        </w:tc>
      </w:tr>
      <w:tr w:rsidR="00010611" w:rsidRPr="002472CF" w14:paraId="7217171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4CE7C255" w14:textId="4C3233F4" w:rsidR="00010611" w:rsidRPr="002B2AEF" w:rsidRDefault="00010611" w:rsidP="004536F9">
            <w:pPr>
              <w:pStyle w:val="affe"/>
            </w:pPr>
            <w:r>
              <w:t>Предоставление полного доступа</w:t>
            </w:r>
          </w:p>
        </w:tc>
      </w:tr>
      <w:tr w:rsidR="004536F9" w:rsidRPr="002472CF" w14:paraId="6193C90A" w14:textId="77777777" w:rsidTr="00C40858">
        <w:trPr>
          <w:trHeight w:val="402"/>
        </w:trPr>
        <w:tc>
          <w:tcPr>
            <w:tcW w:w="616" w:type="dxa"/>
            <w:vAlign w:val="center"/>
          </w:tcPr>
          <w:p w14:paraId="7ADD8985" w14:textId="77777777" w:rsidR="004536F9" w:rsidRPr="00686476" w:rsidRDefault="004536F9" w:rsidP="0034301D">
            <w:pPr>
              <w:pStyle w:val="a1"/>
              <w:numPr>
                <w:ilvl w:val="0"/>
                <w:numId w:val="106"/>
              </w:numPr>
            </w:pPr>
          </w:p>
        </w:tc>
        <w:tc>
          <w:tcPr>
            <w:tcW w:w="14552" w:type="dxa"/>
            <w:gridSpan w:val="2"/>
          </w:tcPr>
          <w:p w14:paraId="3E2EA196" w14:textId="77777777" w:rsidR="004536F9" w:rsidRPr="009B4F9A" w:rsidRDefault="004536F9" w:rsidP="0034301D">
            <w:pPr>
              <w:pStyle w:val="17"/>
              <w:numPr>
                <w:ilvl w:val="0"/>
                <w:numId w:val="189"/>
              </w:numPr>
            </w:pPr>
            <w:r w:rsidRPr="009B4F9A">
              <w:t>Администратор нажимает кнопку «Предоставить полный доступ»;</w:t>
            </w:r>
          </w:p>
          <w:p w14:paraId="1DF9BADB" w14:textId="77777777" w:rsidR="004536F9" w:rsidRDefault="004536F9" w:rsidP="0034301D">
            <w:pPr>
              <w:pStyle w:val="17"/>
            </w:pPr>
            <w:r>
              <w:t xml:space="preserve">ЛКК отображает модальное окно для ввода </w:t>
            </w:r>
            <w:r w:rsidRPr="004536F9">
              <w:t>ID</w:t>
            </w:r>
            <w:r w:rsidRPr="009B4F9A">
              <w:t xml:space="preserve"> </w:t>
            </w:r>
            <w:r>
              <w:t>пользователя АСУ ПТП;</w:t>
            </w:r>
          </w:p>
          <w:p w14:paraId="1082225A" w14:textId="77777777" w:rsidR="004536F9" w:rsidRDefault="004536F9" w:rsidP="0034301D">
            <w:pPr>
              <w:pStyle w:val="17"/>
            </w:pPr>
            <w:r>
              <w:t xml:space="preserve">Администратор вводит </w:t>
            </w:r>
            <w:r w:rsidRPr="004536F9">
              <w:t>ID</w:t>
            </w:r>
            <w:r w:rsidRPr="009B4F9A">
              <w:t xml:space="preserve"> </w:t>
            </w:r>
            <w:r>
              <w:t>пользователя АСУ ПТП и нажимает кнопку «Предоставить полный доступ»;</w:t>
            </w:r>
          </w:p>
          <w:p w14:paraId="6B6C9269" w14:textId="77777777" w:rsidR="004536F9" w:rsidRDefault="004536F9" w:rsidP="0034301D">
            <w:pPr>
              <w:pStyle w:val="17"/>
            </w:pPr>
            <w:r w:rsidRPr="0025119F">
              <w:t>Совершает проверку на уникальность ID АСУ ПТП по БД bitrix</w:t>
            </w:r>
            <w:r>
              <w:t>;</w:t>
            </w:r>
          </w:p>
          <w:p w14:paraId="3F39BD6E" w14:textId="77777777" w:rsidR="004536F9" w:rsidRDefault="004536F9" w:rsidP="0034301D">
            <w:pPr>
              <w:pStyle w:val="17"/>
            </w:pPr>
            <w:r w:rsidRPr="0025119F">
              <w:t>Совершает запрос на чтения договоров в АСУ ПТП по введенному ID АСУ ПТП c целью верифицировать ID АСУ ПТП</w:t>
            </w:r>
            <w:r>
              <w:t>;</w:t>
            </w:r>
          </w:p>
          <w:p w14:paraId="25250565" w14:textId="77777777" w:rsidR="004536F9" w:rsidRDefault="004536F9" w:rsidP="0034301D">
            <w:pPr>
              <w:pStyle w:val="17"/>
            </w:pPr>
            <w:r>
              <w:t>АСУ ПТП обрабатывает запрос и направляет положительный ответ в ЛКК;</w:t>
            </w:r>
          </w:p>
          <w:p w14:paraId="184CC4C4" w14:textId="77777777" w:rsidR="004536F9" w:rsidRDefault="004536F9" w:rsidP="0034301D">
            <w:pPr>
              <w:pStyle w:val="17"/>
            </w:pPr>
            <w:r>
              <w:t>ЛКК обрабатывает ответа от АСУ ПТП</w:t>
            </w:r>
          </w:p>
          <w:p w14:paraId="54255B35" w14:textId="77777777" w:rsidR="004536F9" w:rsidRPr="00CA4B43" w:rsidRDefault="004536F9" w:rsidP="0034301D">
            <w:pPr>
              <w:pStyle w:val="17"/>
            </w:pPr>
            <w:r>
              <w:t xml:space="preserve">ЛКК присваивает пользователь роль «Владелец» и вносит в профиль клиента </w:t>
            </w:r>
            <w:r w:rsidRPr="004536F9">
              <w:t>ID</w:t>
            </w:r>
            <w:r w:rsidRPr="009B4F9A">
              <w:t xml:space="preserve"> </w:t>
            </w:r>
            <w:r>
              <w:t>пользователя АСУ ПТП</w:t>
            </w:r>
          </w:p>
          <w:p w14:paraId="3828EF73" w14:textId="77777777" w:rsidR="004536F9" w:rsidRDefault="004536F9" w:rsidP="0034301D">
            <w:pPr>
              <w:pStyle w:val="17"/>
            </w:pPr>
            <w:r>
              <w:t>ЛКК переводит статус обращения в «Выполнено» и на почту клиенту письмо подтверждения полного доступа;</w:t>
            </w:r>
          </w:p>
          <w:p w14:paraId="1576D789" w14:textId="77777777" w:rsidR="004536F9" w:rsidRDefault="004536F9" w:rsidP="0034301D">
            <w:pPr>
              <w:pStyle w:val="17"/>
            </w:pPr>
            <w:r>
              <w:t>ЛКК отображает на детальной странице обращения:</w:t>
            </w:r>
          </w:p>
          <w:p w14:paraId="0B37648F" w14:textId="77777777" w:rsidR="004536F9" w:rsidRDefault="004536F9" w:rsidP="004536F9">
            <w:pPr>
              <w:pStyle w:val="2"/>
            </w:pPr>
            <w:r>
              <w:lastRenderedPageBreak/>
              <w:t>Ответственного сотрудника, обработавшего обращение;</w:t>
            </w:r>
          </w:p>
          <w:p w14:paraId="671987DB" w14:textId="77777777" w:rsidR="004536F9" w:rsidRDefault="004536F9" w:rsidP="004536F9">
            <w:pPr>
              <w:pStyle w:val="2"/>
            </w:pPr>
            <w:r>
              <w:t>Дата обработку обращения;</w:t>
            </w:r>
          </w:p>
          <w:p w14:paraId="597DC874" w14:textId="77777777" w:rsidR="004536F9" w:rsidRPr="00CA4B43" w:rsidRDefault="004536F9" w:rsidP="004536F9">
            <w:pPr>
              <w:pStyle w:val="17"/>
            </w:pPr>
            <w:r>
              <w:t>ЛКК отображает уведомление в клиентской части о положительном принятом решении</w:t>
            </w:r>
          </w:p>
          <w:p w14:paraId="497FF98F" w14:textId="77777777" w:rsidR="004536F9" w:rsidRDefault="004536F9" w:rsidP="0034301D">
            <w:pPr>
              <w:pStyle w:val="17"/>
            </w:pPr>
            <w:r>
              <w:t>ЛКК отображает экранную форму для обязательной смены пароля</w:t>
            </w:r>
          </w:p>
          <w:p w14:paraId="15B1D061" w14:textId="4D95C09C" w:rsidR="004536F9" w:rsidRPr="002B2AEF" w:rsidRDefault="004536F9" w:rsidP="00010611">
            <w:pPr>
              <w:pStyle w:val="afff"/>
            </w:pPr>
            <w:r>
              <w:t>Пользователь выполняет смену пароля.</w:t>
            </w:r>
          </w:p>
        </w:tc>
      </w:tr>
      <w:tr w:rsidR="00010611" w:rsidRPr="002472CF" w14:paraId="16F2D806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6338D93D" w14:textId="44A9C829" w:rsidR="00010611" w:rsidRPr="002B2AEF" w:rsidRDefault="00010611" w:rsidP="004536F9">
            <w:pPr>
              <w:pStyle w:val="affe"/>
            </w:pPr>
            <w:r>
              <w:lastRenderedPageBreak/>
              <w:t>Отказ в предоставление полного доступа</w:t>
            </w:r>
          </w:p>
        </w:tc>
      </w:tr>
      <w:tr w:rsidR="004536F9" w:rsidRPr="002472CF" w14:paraId="2B8FEF6C" w14:textId="77777777" w:rsidTr="000A5EF3">
        <w:trPr>
          <w:trHeight w:val="402"/>
        </w:trPr>
        <w:tc>
          <w:tcPr>
            <w:tcW w:w="616" w:type="dxa"/>
            <w:vAlign w:val="center"/>
          </w:tcPr>
          <w:p w14:paraId="7D561001" w14:textId="77777777" w:rsidR="004536F9" w:rsidRPr="00686476" w:rsidRDefault="004536F9" w:rsidP="0034301D">
            <w:pPr>
              <w:pStyle w:val="a1"/>
              <w:numPr>
                <w:ilvl w:val="0"/>
                <w:numId w:val="106"/>
              </w:numPr>
            </w:pPr>
          </w:p>
        </w:tc>
        <w:tc>
          <w:tcPr>
            <w:tcW w:w="14552" w:type="dxa"/>
            <w:gridSpan w:val="2"/>
          </w:tcPr>
          <w:p w14:paraId="5E5E6A24" w14:textId="77777777" w:rsidR="004536F9" w:rsidRPr="00A96638" w:rsidRDefault="004536F9" w:rsidP="0034301D">
            <w:pPr>
              <w:pStyle w:val="17"/>
              <w:numPr>
                <w:ilvl w:val="0"/>
                <w:numId w:val="190"/>
              </w:numPr>
            </w:pPr>
            <w:r w:rsidRPr="00A96638">
              <w:t>Администратор нажимает кнопку «</w:t>
            </w:r>
            <w:r>
              <w:t>Отклонить обращение</w:t>
            </w:r>
            <w:r w:rsidRPr="00A96638">
              <w:t>»;</w:t>
            </w:r>
          </w:p>
          <w:p w14:paraId="671ACAE1" w14:textId="77777777" w:rsidR="004536F9" w:rsidRDefault="004536F9" w:rsidP="0034301D">
            <w:pPr>
              <w:pStyle w:val="17"/>
            </w:pPr>
            <w:r>
              <w:t>ЛКК отображает модальное окно для ввода причины отклонения обращения;</w:t>
            </w:r>
          </w:p>
          <w:p w14:paraId="09E617D9" w14:textId="77777777" w:rsidR="004536F9" w:rsidRDefault="004536F9" w:rsidP="0034301D">
            <w:pPr>
              <w:pStyle w:val="17"/>
            </w:pPr>
            <w:r>
              <w:t>Администратор вводит причину отклонения и нажимает кнопку «Сохранить»</w:t>
            </w:r>
          </w:p>
          <w:p w14:paraId="5B2D87D8" w14:textId="77777777" w:rsidR="004536F9" w:rsidRDefault="004536F9" w:rsidP="0034301D">
            <w:pPr>
              <w:pStyle w:val="17"/>
            </w:pPr>
            <w:r>
              <w:t>ЛКК переводит статус обращения в «Отклонено» и на почту клиенту письмо об отказе в полном доступе;</w:t>
            </w:r>
          </w:p>
          <w:p w14:paraId="7CC14328" w14:textId="77777777" w:rsidR="004536F9" w:rsidRDefault="004536F9" w:rsidP="0034301D">
            <w:pPr>
              <w:pStyle w:val="17"/>
            </w:pPr>
            <w:r>
              <w:t>ЛКК отображает на детальной странице обращения:</w:t>
            </w:r>
          </w:p>
          <w:p w14:paraId="1D3A3FA2" w14:textId="77777777" w:rsidR="004536F9" w:rsidRDefault="004536F9" w:rsidP="004536F9">
            <w:pPr>
              <w:pStyle w:val="2"/>
            </w:pPr>
            <w:r>
              <w:t>Ответственного сотрудника, обработавшего обращение;</w:t>
            </w:r>
          </w:p>
          <w:p w14:paraId="5EA7E51E" w14:textId="77777777" w:rsidR="004536F9" w:rsidRDefault="004536F9" w:rsidP="004536F9">
            <w:pPr>
              <w:pStyle w:val="2"/>
            </w:pPr>
            <w:r>
              <w:t>Дата обработку обращения;</w:t>
            </w:r>
          </w:p>
          <w:p w14:paraId="6A0DA3BC" w14:textId="77777777" w:rsidR="004536F9" w:rsidRPr="003D1203" w:rsidRDefault="004536F9" w:rsidP="004536F9">
            <w:pPr>
              <w:pStyle w:val="2"/>
            </w:pPr>
            <w:r>
              <w:t>Причину отклонения обращения;</w:t>
            </w:r>
          </w:p>
          <w:p w14:paraId="43BC5830" w14:textId="284F5C75" w:rsidR="004536F9" w:rsidRPr="002B2AEF" w:rsidRDefault="004536F9" w:rsidP="00010611">
            <w:pPr>
              <w:pStyle w:val="afff"/>
            </w:pPr>
            <w:r>
              <w:t>ЛКК отображает уведомление в клиентской части об отказе в получении полного доступа;м</w:t>
            </w:r>
          </w:p>
        </w:tc>
      </w:tr>
      <w:tr w:rsidR="00010611" w:rsidRPr="002472CF" w14:paraId="7A199BE0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012BE41" w14:textId="069761BE" w:rsidR="00010611" w:rsidRPr="002B2AEF" w:rsidRDefault="00010611" w:rsidP="004536F9">
            <w:pPr>
              <w:pStyle w:val="affe"/>
            </w:pPr>
            <w:r>
              <w:t>Создание обращения</w:t>
            </w:r>
          </w:p>
        </w:tc>
      </w:tr>
      <w:tr w:rsidR="004536F9" w:rsidRPr="002472CF" w14:paraId="492C458B" w14:textId="77777777" w:rsidTr="003200A1">
        <w:trPr>
          <w:trHeight w:val="402"/>
        </w:trPr>
        <w:tc>
          <w:tcPr>
            <w:tcW w:w="616" w:type="dxa"/>
            <w:vAlign w:val="center"/>
          </w:tcPr>
          <w:p w14:paraId="437DDF87" w14:textId="77777777" w:rsidR="004536F9" w:rsidRPr="00686476" w:rsidRDefault="004536F9" w:rsidP="0034301D">
            <w:pPr>
              <w:pStyle w:val="a1"/>
              <w:numPr>
                <w:ilvl w:val="0"/>
                <w:numId w:val="106"/>
              </w:numPr>
            </w:pPr>
          </w:p>
        </w:tc>
        <w:tc>
          <w:tcPr>
            <w:tcW w:w="14552" w:type="dxa"/>
            <w:gridSpan w:val="2"/>
          </w:tcPr>
          <w:p w14:paraId="6045F344" w14:textId="77777777" w:rsidR="004536F9" w:rsidRDefault="004536F9" w:rsidP="0034301D">
            <w:pPr>
              <w:pStyle w:val="UC0"/>
              <w:numPr>
                <w:ilvl w:val="0"/>
                <w:numId w:val="191"/>
              </w:numPr>
              <w:rPr>
                <w:lang w:val="ru-RU"/>
              </w:rPr>
            </w:pPr>
            <w:r w:rsidRPr="009B4F9A">
              <w:rPr>
                <w:lang w:val="ru-RU"/>
              </w:rPr>
              <w:t>Администратор нажимает кнопку «</w:t>
            </w:r>
            <w:r>
              <w:rPr>
                <w:lang w:val="ru-RU"/>
              </w:rPr>
              <w:t>Новое</w:t>
            </w:r>
            <w:r w:rsidRPr="009B4F9A">
              <w:rPr>
                <w:lang w:val="ru-RU"/>
              </w:rPr>
              <w:t xml:space="preserve"> обращение»;</w:t>
            </w:r>
          </w:p>
          <w:p w14:paraId="76925057" w14:textId="77777777" w:rsidR="004536F9" w:rsidRDefault="004536F9" w:rsidP="0034301D">
            <w:pPr>
              <w:pStyle w:val="UC0"/>
              <w:numPr>
                <w:ilvl w:val="0"/>
                <w:numId w:val="191"/>
              </w:numPr>
              <w:rPr>
                <w:lang w:val="ru-RU"/>
              </w:rPr>
            </w:pPr>
            <w:r>
              <w:rPr>
                <w:lang w:val="ru-RU"/>
              </w:rPr>
              <w:t>ЛКК открывает страницу создания нового обращения;</w:t>
            </w:r>
          </w:p>
          <w:p w14:paraId="662120B3" w14:textId="77777777" w:rsidR="004536F9" w:rsidRDefault="004536F9" w:rsidP="0034301D">
            <w:pPr>
              <w:pStyle w:val="UC0"/>
              <w:numPr>
                <w:ilvl w:val="0"/>
                <w:numId w:val="191"/>
              </w:numPr>
              <w:rPr>
                <w:lang w:val="ru-RU"/>
              </w:rPr>
            </w:pPr>
            <w:r>
              <w:rPr>
                <w:lang w:val="ru-RU"/>
              </w:rPr>
              <w:t>Администратор заполняет необходимые поля, прикрепляет отсканированное заявление клиента и нажимает кнопку «Сохранить»</w:t>
            </w:r>
          </w:p>
          <w:p w14:paraId="2D0C3A7B" w14:textId="1FF0600D" w:rsidR="004536F9" w:rsidRPr="002B2AEF" w:rsidRDefault="004536F9" w:rsidP="00010611">
            <w:pPr>
              <w:pStyle w:val="afff"/>
            </w:pPr>
            <w:r w:rsidRPr="003D1203">
              <w:t>ЛКК создает обраще</w:t>
            </w:r>
            <w:r w:rsidRPr="00AD12B7">
              <w:t>ние и пере</w:t>
            </w:r>
            <w:r w:rsidRPr="008C6BE8">
              <w:t>адресует администратора на детальную страницу этого обращения</w:t>
            </w:r>
            <w:r>
              <w:t>;</w:t>
            </w:r>
          </w:p>
        </w:tc>
      </w:tr>
    </w:tbl>
    <w:p w14:paraId="59D6BAD2" w14:textId="115B958B" w:rsidR="009E64BE" w:rsidRDefault="009E64BE" w:rsidP="009E64BE">
      <w:pPr>
        <w:pStyle w:val="33"/>
      </w:pPr>
      <w:bookmarkStart w:id="73" w:name="_Toc147501499"/>
      <w:r w:rsidRPr="002472CF">
        <w:t xml:space="preserve">Проверка </w:t>
      </w:r>
      <w:r>
        <w:t>реализации требований к подсистеме «Интерактивный гид»</w:t>
      </w:r>
      <w:bookmarkEnd w:id="73"/>
    </w:p>
    <w:p w14:paraId="1DC9F72A" w14:textId="58E4A107" w:rsidR="009E64BE" w:rsidRDefault="009E64BE" w:rsidP="009E64BE">
      <w:pPr>
        <w:pStyle w:val="a5"/>
      </w:pPr>
      <w:r>
        <w:t>В таблице</w:t>
      </w:r>
      <w:r w:rsidR="00010611" w:rsidRPr="00010611">
        <w:t xml:space="preserve"> </w:t>
      </w:r>
      <w:r w:rsidR="00010611">
        <w:fldChar w:fldCharType="begin"/>
      </w:r>
      <w:r w:rsidR="00010611">
        <w:instrText xml:space="preserve"> REF _Ref147496507 \h\</w:instrText>
      </w:r>
      <w:r w:rsidR="00010611" w:rsidRPr="00010611">
        <w:instrText>#</w:instrText>
      </w:r>
      <w:r w:rsidR="00010611">
        <w:instrText xml:space="preserve">\0 </w:instrText>
      </w:r>
      <w:r w:rsidR="00010611">
        <w:fldChar w:fldCharType="separate"/>
      </w:r>
      <w:r w:rsidR="004536F9">
        <w:t>21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«Интерактивный гид».</w:t>
      </w:r>
    </w:p>
    <w:p w14:paraId="681BB6CF" w14:textId="316809C3" w:rsidR="009E64BE" w:rsidRPr="006E5ECA" w:rsidRDefault="009E64BE" w:rsidP="009E64BE">
      <w:pPr>
        <w:pStyle w:val="affd"/>
      </w:pPr>
      <w:bookmarkStart w:id="74" w:name="_Ref147496507"/>
      <w:r>
        <w:lastRenderedPageBreak/>
        <w:t xml:space="preserve">Таблица </w:t>
      </w:r>
      <w:fldSimple w:instr=" SEQ Таблица \* ARABIC ">
        <w:r w:rsidR="004536F9">
          <w:rPr>
            <w:noProof/>
          </w:rPr>
          <w:t>21</w:t>
        </w:r>
      </w:fldSimple>
      <w:r>
        <w:t xml:space="preserve"> – Методика проверки реализации </w:t>
      </w:r>
      <w:bookmarkEnd w:id="74"/>
      <w:r w:rsidR="00010611">
        <w:t>требований к подсистеме «Интерактивный гид»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9E64BE" w:rsidRPr="002472CF" w14:paraId="79B0C5DD" w14:textId="77777777" w:rsidTr="009E64BE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0A411804" w14:textId="77777777" w:rsidR="009E64BE" w:rsidRPr="002472CF" w:rsidRDefault="009E64BE" w:rsidP="009E64BE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7E430BBE" w14:textId="77777777" w:rsidR="009E64BE" w:rsidRPr="002472CF" w:rsidRDefault="009E64BE" w:rsidP="009E64BE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D26845D" w14:textId="77777777" w:rsidR="009E64BE" w:rsidRPr="002472CF" w:rsidRDefault="009E64BE" w:rsidP="009E64BE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6422BB7A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D5BC1B3" w14:textId="292927AD" w:rsidR="00010611" w:rsidRPr="002B2AEF" w:rsidRDefault="00010611" w:rsidP="004536F9">
            <w:pPr>
              <w:pStyle w:val="affe"/>
            </w:pPr>
            <w:r>
              <w:t>Просмотр сценария</w:t>
            </w:r>
          </w:p>
        </w:tc>
      </w:tr>
      <w:tr w:rsidR="004536F9" w:rsidRPr="002472CF" w14:paraId="3AAE908A" w14:textId="77777777" w:rsidTr="006C74D4">
        <w:trPr>
          <w:trHeight w:val="402"/>
        </w:trPr>
        <w:tc>
          <w:tcPr>
            <w:tcW w:w="616" w:type="dxa"/>
            <w:vAlign w:val="center"/>
          </w:tcPr>
          <w:p w14:paraId="420F8EDF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2D0BE9EF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Пользователь впервые авторизовался в ЛКК;</w:t>
            </w:r>
          </w:p>
          <w:p w14:paraId="3D1A3849" w14:textId="77777777" w:rsidR="004536F9" w:rsidRDefault="004536F9" w:rsidP="004536F9">
            <w:pPr>
              <w:pStyle w:val="17"/>
            </w:pPr>
            <w:r>
              <w:t>ЛКК проверяет наличие опубликованного сценария с типом «При первой авторизации»;</w:t>
            </w:r>
          </w:p>
          <w:p w14:paraId="31EE26C8" w14:textId="77777777" w:rsidR="004536F9" w:rsidRDefault="004536F9" w:rsidP="004536F9">
            <w:pPr>
              <w:pStyle w:val="17"/>
            </w:pPr>
            <w:r>
              <w:t>ЛКК отображает экранную форму сценария;</w:t>
            </w:r>
          </w:p>
          <w:p w14:paraId="18528D77" w14:textId="77777777" w:rsidR="004536F9" w:rsidRDefault="004536F9" w:rsidP="004536F9">
            <w:pPr>
              <w:pStyle w:val="17"/>
            </w:pPr>
            <w:r>
              <w:t>Пользователь просматривает слайды сценария;</w:t>
            </w:r>
          </w:p>
          <w:p w14:paraId="3209DAA9" w14:textId="77777777" w:rsidR="004536F9" w:rsidRDefault="004536F9" w:rsidP="004536F9">
            <w:pPr>
              <w:pStyle w:val="17"/>
            </w:pPr>
            <w:r>
              <w:t>Пользователь нажимает на кнопку «Закрыть»;</w:t>
            </w:r>
          </w:p>
          <w:p w14:paraId="3F16435C" w14:textId="77777777" w:rsidR="004536F9" w:rsidRDefault="004536F9" w:rsidP="004536F9">
            <w:pPr>
              <w:pStyle w:val="17"/>
            </w:pPr>
            <w:r>
              <w:t>ЛКК закрывает экранную форму сценария и больше не отображает сценарий при авторизации;</w:t>
            </w:r>
          </w:p>
          <w:p w14:paraId="257CAABB" w14:textId="54230294" w:rsidR="004536F9" w:rsidRPr="002B2AEF" w:rsidRDefault="004536F9" w:rsidP="004536F9">
            <w:pPr>
              <w:pStyle w:val="17"/>
            </w:pPr>
            <w:r>
              <w:t>ЛКК оставляет возможность вызова сценария в разделе «Помощь», пока сценарий является опубликованным.</w:t>
            </w:r>
          </w:p>
        </w:tc>
      </w:tr>
      <w:tr w:rsidR="00010611" w:rsidRPr="002472CF" w14:paraId="371A4757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098B1110" w14:textId="52D95EC2" w:rsidR="00010611" w:rsidRPr="002B2AEF" w:rsidRDefault="00010611" w:rsidP="00010611">
            <w:pPr>
              <w:pStyle w:val="afff"/>
            </w:pPr>
            <w:r>
              <w:t>Создание сценария</w:t>
            </w:r>
          </w:p>
        </w:tc>
      </w:tr>
      <w:tr w:rsidR="004536F9" w:rsidRPr="002472CF" w14:paraId="14A43C67" w14:textId="77777777" w:rsidTr="00AF7530">
        <w:trPr>
          <w:trHeight w:val="402"/>
        </w:trPr>
        <w:tc>
          <w:tcPr>
            <w:tcW w:w="616" w:type="dxa"/>
            <w:vAlign w:val="center"/>
          </w:tcPr>
          <w:p w14:paraId="6A1B3E47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7267DBA5" w14:textId="77777777" w:rsidR="004536F9" w:rsidRDefault="004536F9" w:rsidP="0034301D">
            <w:pPr>
              <w:pStyle w:val="17"/>
              <w:numPr>
                <w:ilvl w:val="0"/>
                <w:numId w:val="193"/>
              </w:numPr>
            </w:pPr>
            <w:r>
              <w:t>Администратор переходит в раздел «Гид».</w:t>
            </w:r>
          </w:p>
          <w:p w14:paraId="15623A03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нажимает на кнопку «Добавить».</w:t>
            </w:r>
          </w:p>
          <w:p w14:paraId="74583C4F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отображает страницу создания сценария.</w:t>
            </w:r>
          </w:p>
          <w:p w14:paraId="780E9DE1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выбирает тип сценария.</w:t>
            </w:r>
          </w:p>
          <w:p w14:paraId="63CBB241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вводит название сценария.</w:t>
            </w:r>
          </w:p>
          <w:p w14:paraId="188248A6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выбирает раздел.</w:t>
            </w:r>
          </w:p>
          <w:p w14:paraId="5929C465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в выпадающий список «Страница» подставляет страницы выбранного раздела.</w:t>
            </w:r>
          </w:p>
          <w:p w14:paraId="32604A75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выбирает страницу для которой создается сценарий.</w:t>
            </w:r>
          </w:p>
          <w:p w14:paraId="33153655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добавляет слайд.</w:t>
            </w:r>
          </w:p>
          <w:p w14:paraId="4FD22DD3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отображает форму слайда.</w:t>
            </w:r>
          </w:p>
          <w:p w14:paraId="4D34D46A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заполняет текст слайда.</w:t>
            </w:r>
          </w:p>
          <w:p w14:paraId="7EC5BB66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прикладывает картинки при необходимости.</w:t>
            </w:r>
          </w:p>
          <w:p w14:paraId="02B3308B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повторяет поток с шага 7 пока сценарий не будет готов.</w:t>
            </w:r>
          </w:p>
          <w:p w14:paraId="2F59FAF8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инициирует сохранение сценария.</w:t>
            </w:r>
          </w:p>
          <w:p w14:paraId="1E1487A3" w14:textId="29FDD7F6" w:rsidR="004536F9" w:rsidRPr="002B2AEF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сохраняет настройки нового сценария для демонстрации в клиентской части тем пользователям, которые перейдут на страницу, указанную в сценарии.</w:t>
            </w:r>
          </w:p>
        </w:tc>
      </w:tr>
      <w:tr w:rsidR="00010611" w:rsidRPr="002472CF" w14:paraId="490B03C7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09637EFA" w14:textId="408F10D0" w:rsidR="00010611" w:rsidRPr="002B2AEF" w:rsidRDefault="00010611" w:rsidP="00010611">
            <w:pPr>
              <w:pStyle w:val="afff"/>
            </w:pPr>
            <w:r>
              <w:t>Редактирование сценария</w:t>
            </w:r>
          </w:p>
        </w:tc>
      </w:tr>
      <w:tr w:rsidR="004536F9" w:rsidRPr="002472CF" w14:paraId="45E8F7A6" w14:textId="77777777" w:rsidTr="00CE27B7">
        <w:trPr>
          <w:trHeight w:val="402"/>
        </w:trPr>
        <w:tc>
          <w:tcPr>
            <w:tcW w:w="616" w:type="dxa"/>
            <w:vAlign w:val="center"/>
          </w:tcPr>
          <w:p w14:paraId="33CBCCAF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3F0BAD38" w14:textId="77777777" w:rsidR="004536F9" w:rsidRDefault="004536F9" w:rsidP="0034301D">
            <w:pPr>
              <w:pStyle w:val="17"/>
              <w:numPr>
                <w:ilvl w:val="0"/>
                <w:numId w:val="194"/>
              </w:numPr>
            </w:pPr>
            <w:r>
              <w:t>Администратор переходит в раздел «Помощь», вкладка «Интерактивный гид».</w:t>
            </w:r>
          </w:p>
          <w:p w14:paraId="3E011503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выбирает сценарий нажимает на кнопку «Редактировать».</w:t>
            </w:r>
          </w:p>
          <w:p w14:paraId="4A8FDB7F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отображает карточку сценария с возможностью редактирования следующей информации:</w:t>
            </w:r>
          </w:p>
          <w:p w14:paraId="0BE474F3" w14:textId="77777777" w:rsidR="004536F9" w:rsidRDefault="004536F9" w:rsidP="0034301D">
            <w:pPr>
              <w:pStyle w:val="afffffff2"/>
              <w:numPr>
                <w:ilvl w:val="0"/>
                <w:numId w:val="108"/>
              </w:numPr>
              <w:suppressAutoHyphens w:val="0"/>
              <w:spacing w:after="160"/>
            </w:pPr>
            <w:r>
              <w:t>Наименование;</w:t>
            </w:r>
          </w:p>
          <w:p w14:paraId="566751A3" w14:textId="77777777" w:rsidR="004536F9" w:rsidRDefault="004536F9" w:rsidP="0034301D">
            <w:pPr>
              <w:pStyle w:val="afffffff2"/>
              <w:numPr>
                <w:ilvl w:val="0"/>
                <w:numId w:val="108"/>
              </w:numPr>
              <w:suppressAutoHyphens w:val="0"/>
              <w:spacing w:after="160"/>
            </w:pPr>
            <w:r>
              <w:t>Тип показа;</w:t>
            </w:r>
          </w:p>
          <w:p w14:paraId="54B3BF5E" w14:textId="77777777" w:rsidR="004536F9" w:rsidRDefault="004536F9" w:rsidP="0034301D">
            <w:pPr>
              <w:pStyle w:val="afffffff2"/>
              <w:numPr>
                <w:ilvl w:val="0"/>
                <w:numId w:val="108"/>
              </w:numPr>
              <w:suppressAutoHyphens w:val="0"/>
              <w:spacing w:after="160"/>
            </w:pPr>
            <w:r>
              <w:t>Период показа (если тип показа «При авторизации в период»)</w:t>
            </w:r>
          </w:p>
          <w:p w14:paraId="0EC15B3C" w14:textId="77777777" w:rsidR="004536F9" w:rsidRDefault="004536F9" w:rsidP="0034301D">
            <w:pPr>
              <w:pStyle w:val="afffffff2"/>
              <w:numPr>
                <w:ilvl w:val="0"/>
                <w:numId w:val="108"/>
              </w:numPr>
              <w:suppressAutoHyphens w:val="0"/>
              <w:spacing w:after="160"/>
            </w:pPr>
            <w:r>
              <w:lastRenderedPageBreak/>
              <w:t>Слайды (Заголовок, Изображение и Текст)</w:t>
            </w:r>
          </w:p>
          <w:p w14:paraId="2AD5B75C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вносит необходимые изменения</w:t>
            </w:r>
          </w:p>
          <w:p w14:paraId="63E7FE7D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инициирует сохранение сценария.</w:t>
            </w:r>
          </w:p>
          <w:p w14:paraId="19B167D4" w14:textId="561AF8D8" w:rsidR="004536F9" w:rsidRPr="002B2AEF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сохраняет настройки нового сценария.</w:t>
            </w:r>
          </w:p>
        </w:tc>
      </w:tr>
      <w:tr w:rsidR="00010611" w:rsidRPr="002472CF" w14:paraId="40B76D0F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5AB891A" w14:textId="0F94DCEC" w:rsidR="00010611" w:rsidRPr="002B2AEF" w:rsidRDefault="00010611" w:rsidP="00010611">
            <w:pPr>
              <w:pStyle w:val="afff"/>
            </w:pPr>
            <w:r>
              <w:lastRenderedPageBreak/>
              <w:t>Удаление сценария</w:t>
            </w:r>
          </w:p>
        </w:tc>
      </w:tr>
      <w:tr w:rsidR="004536F9" w:rsidRPr="002472CF" w14:paraId="299B9220" w14:textId="77777777" w:rsidTr="00B55910">
        <w:trPr>
          <w:trHeight w:val="402"/>
        </w:trPr>
        <w:tc>
          <w:tcPr>
            <w:tcW w:w="616" w:type="dxa"/>
            <w:vAlign w:val="center"/>
          </w:tcPr>
          <w:p w14:paraId="4B3BE0E8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12F3C51A" w14:textId="77777777" w:rsidR="004536F9" w:rsidRPr="004536F9" w:rsidRDefault="004536F9" w:rsidP="0034301D">
            <w:pPr>
              <w:pStyle w:val="17"/>
              <w:numPr>
                <w:ilvl w:val="0"/>
                <w:numId w:val="196"/>
              </w:numPr>
            </w:pPr>
            <w:r w:rsidRPr="004536F9">
              <w:t>Администратор переходит в раздел «Помощь», вкладка «Интерактивный гид».</w:t>
            </w:r>
          </w:p>
          <w:p w14:paraId="2CDD2B59" w14:textId="77777777" w:rsidR="004536F9" w:rsidRP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4536F9">
              <w:t>Администратор выбирает сценарий нажимает на кнопку «Удалить».</w:t>
            </w:r>
          </w:p>
          <w:p w14:paraId="3BD4B1F3" w14:textId="77777777" w:rsidR="004536F9" w:rsidRP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4536F9">
              <w:t>ЛКК отображает окно подтверждения удаления с кнопками «Удалить» и «Закрыть».</w:t>
            </w:r>
          </w:p>
          <w:p w14:paraId="69BB8F17" w14:textId="77777777" w:rsidR="004536F9" w:rsidRP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4536F9">
              <w:t>Администратор нажимает кнопку «Удалить».</w:t>
            </w:r>
          </w:p>
          <w:p w14:paraId="5B6D6110" w14:textId="77777777" w:rsidR="004536F9" w:rsidRP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4536F9">
              <w:t>ЛКК удаляет запись о сценарии.</w:t>
            </w:r>
          </w:p>
          <w:p w14:paraId="7409735C" w14:textId="0E317862" w:rsidR="004536F9" w:rsidRPr="002B2AEF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4536F9">
              <w:t>ЛКК обновляет страницу «Сценарии»</w:t>
            </w:r>
          </w:p>
        </w:tc>
      </w:tr>
      <w:tr w:rsidR="00010611" w:rsidRPr="002472CF" w14:paraId="10EEFD5A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18F1D7C2" w14:textId="6E7C0D5B" w:rsidR="00010611" w:rsidRPr="002B2AEF" w:rsidRDefault="00010611" w:rsidP="00010611">
            <w:pPr>
              <w:pStyle w:val="afff"/>
            </w:pPr>
            <w:r>
              <w:t>Публикация/Снятие с публикации сценария</w:t>
            </w:r>
          </w:p>
        </w:tc>
      </w:tr>
      <w:tr w:rsidR="004536F9" w:rsidRPr="002472CF" w14:paraId="2328EF48" w14:textId="77777777" w:rsidTr="002E3671">
        <w:trPr>
          <w:trHeight w:val="402"/>
        </w:trPr>
        <w:tc>
          <w:tcPr>
            <w:tcW w:w="616" w:type="dxa"/>
            <w:vAlign w:val="center"/>
          </w:tcPr>
          <w:p w14:paraId="587AFAC0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5A7419F1" w14:textId="77777777" w:rsidR="004536F9" w:rsidRDefault="004536F9" w:rsidP="0034301D">
            <w:pPr>
              <w:pStyle w:val="17"/>
              <w:numPr>
                <w:ilvl w:val="0"/>
                <w:numId w:val="195"/>
              </w:numPr>
            </w:pPr>
            <w:r>
              <w:t>Администратор переходит в раздел «Помощь», вкладка «Интерактивный гид».</w:t>
            </w:r>
          </w:p>
          <w:p w14:paraId="33141BC0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открывает карточку сценария.</w:t>
            </w:r>
          </w:p>
          <w:p w14:paraId="25796F7D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Администратор нажимает кнопку «Опубликовать»</w:t>
            </w:r>
          </w:p>
          <w:p w14:paraId="3EB6E6FA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изменяет признак «Опубликован» на значение «Да».</w:t>
            </w:r>
          </w:p>
          <w:p w14:paraId="09C7D320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отображает сценарий в клиентской части в соответствии с типом показа</w:t>
            </w:r>
          </w:p>
          <w:p w14:paraId="7069BA9C" w14:textId="51FB1EFB" w:rsidR="004536F9" w:rsidRPr="002B2AEF" w:rsidRDefault="004536F9" w:rsidP="0034301D">
            <w:pPr>
              <w:pStyle w:val="17"/>
              <w:numPr>
                <w:ilvl w:val="0"/>
                <w:numId w:val="192"/>
              </w:numPr>
            </w:pPr>
            <w:r>
              <w:t>ЛКК выводит сообщению администратору об успешной публикации сценария.</w:t>
            </w:r>
          </w:p>
        </w:tc>
      </w:tr>
    </w:tbl>
    <w:p w14:paraId="40C12985" w14:textId="256751F7" w:rsidR="009E64BE" w:rsidRDefault="009E64BE" w:rsidP="009E64BE">
      <w:pPr>
        <w:pStyle w:val="24"/>
      </w:pPr>
      <w:bookmarkStart w:id="75" w:name="_Toc147501500"/>
      <w:r>
        <w:t xml:space="preserve">Требования к функциям, выполняемым системой в части </w:t>
      </w:r>
      <w:r w:rsidRPr="00154420">
        <w:t xml:space="preserve">работы с </w:t>
      </w:r>
      <w:r>
        <w:t xml:space="preserve">клиентскими </w:t>
      </w:r>
      <w:r w:rsidRPr="00154420">
        <w:t xml:space="preserve">обращениями, </w:t>
      </w:r>
      <w:r>
        <w:t xml:space="preserve">договорами </w:t>
      </w:r>
      <w:r w:rsidRPr="00154420">
        <w:t>холодного водоснабжения/водоотведения</w:t>
      </w:r>
      <w:bookmarkEnd w:id="75"/>
    </w:p>
    <w:p w14:paraId="4D629DCC" w14:textId="11D7C52B" w:rsidR="009E64BE" w:rsidRDefault="009E64BE" w:rsidP="009E64BE">
      <w:pPr>
        <w:pStyle w:val="33"/>
      </w:pPr>
      <w:bookmarkStart w:id="76" w:name="_Toc147501501"/>
      <w:r w:rsidRPr="002472CF">
        <w:t xml:space="preserve">Проверка </w:t>
      </w:r>
      <w:r>
        <w:t>реализации требований к подсистеме «Договоры»</w:t>
      </w:r>
      <w:bookmarkEnd w:id="76"/>
    </w:p>
    <w:p w14:paraId="5B4C6F2D" w14:textId="5B264AD7" w:rsidR="009E64BE" w:rsidRDefault="009E64BE" w:rsidP="009E64BE">
      <w:pPr>
        <w:pStyle w:val="a5"/>
      </w:pPr>
      <w:r>
        <w:t>В таблице</w:t>
      </w:r>
      <w:r w:rsidR="00010611">
        <w:t xml:space="preserve"> </w:t>
      </w:r>
      <w:r w:rsidR="00010611">
        <w:fldChar w:fldCharType="begin"/>
      </w:r>
      <w:r w:rsidR="00010611">
        <w:instrText xml:space="preserve"> REF _Ref147496779 \h</w:instrText>
      </w:r>
      <w:r w:rsidR="00010611" w:rsidRPr="00010611">
        <w:instrText>\#\0</w:instrText>
      </w:r>
      <w:r w:rsidR="00010611">
        <w:instrText xml:space="preserve"> </w:instrText>
      </w:r>
      <w:r w:rsidR="00010611">
        <w:fldChar w:fldCharType="separate"/>
      </w:r>
      <w:r w:rsidR="004536F9">
        <w:t>22</w:t>
      </w:r>
      <w:r w:rsidR="00010611">
        <w:fldChar w:fldCharType="end"/>
      </w:r>
      <w:r>
        <w:t xml:space="preserve"> представлены методики проверки выполнения требований к подсистеме «Договоры».</w:t>
      </w:r>
    </w:p>
    <w:p w14:paraId="1E5209E9" w14:textId="44894236" w:rsidR="009E64BE" w:rsidRPr="006E5ECA" w:rsidRDefault="009E64BE" w:rsidP="009E64BE">
      <w:pPr>
        <w:pStyle w:val="affd"/>
      </w:pPr>
      <w:bookmarkStart w:id="77" w:name="_Ref147496779"/>
      <w:r>
        <w:lastRenderedPageBreak/>
        <w:t xml:space="preserve">Таблица </w:t>
      </w:r>
      <w:fldSimple w:instr=" SEQ Таблица \* ARABIC ">
        <w:r w:rsidR="004536F9">
          <w:rPr>
            <w:noProof/>
          </w:rPr>
          <w:t>22</w:t>
        </w:r>
      </w:fldSimple>
      <w:r>
        <w:t xml:space="preserve"> – Методика проверки реализации </w:t>
      </w:r>
      <w:r w:rsidR="00010611">
        <w:t>требований к подсистеме «Договоры».</w:t>
      </w:r>
      <w:bookmarkEnd w:id="77"/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010611" w:rsidRPr="002472CF" w14:paraId="1368BCC9" w14:textId="77777777" w:rsidTr="00010611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50CA21C0" w14:textId="77777777" w:rsidR="00010611" w:rsidRPr="002472CF" w:rsidRDefault="00010611" w:rsidP="00010611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757DACD8" w14:textId="77777777" w:rsidR="00010611" w:rsidRPr="002472CF" w:rsidRDefault="00010611" w:rsidP="00010611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15CE276" w14:textId="77777777" w:rsidR="00010611" w:rsidRPr="002472CF" w:rsidRDefault="00010611" w:rsidP="00010611">
            <w:pPr>
              <w:pStyle w:val="afd"/>
            </w:pPr>
            <w:r w:rsidRPr="002472CF">
              <w:t>Ожидаемый результат</w:t>
            </w:r>
          </w:p>
        </w:tc>
      </w:tr>
      <w:tr w:rsidR="00010611" w:rsidRPr="002472CF" w14:paraId="41490C15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77884196" w14:textId="1EF81800" w:rsidR="00010611" w:rsidRPr="002B2AEF" w:rsidRDefault="00010611" w:rsidP="00010611">
            <w:pPr>
              <w:pStyle w:val="afff"/>
            </w:pPr>
            <w:r>
              <w:t>Добавление договора или ЛС к УЗ</w:t>
            </w:r>
          </w:p>
        </w:tc>
      </w:tr>
      <w:tr w:rsidR="004536F9" w:rsidRPr="002472CF" w14:paraId="5166DEE6" w14:textId="77777777" w:rsidTr="00E829E9">
        <w:trPr>
          <w:trHeight w:val="402"/>
        </w:trPr>
        <w:tc>
          <w:tcPr>
            <w:tcW w:w="616" w:type="dxa"/>
            <w:vAlign w:val="center"/>
          </w:tcPr>
          <w:p w14:paraId="2A614D62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1565E934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 w:rsidRPr="002E7941">
              <w:t>Пользователь открывает страницу «Договоры».</w:t>
            </w:r>
          </w:p>
          <w:p w14:paraId="01B02F95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336F61">
              <w:t>ЛКК совершает запрос на просмотр договоров</w:t>
            </w:r>
          </w:p>
          <w:p w14:paraId="5F1E29BD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233423DC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336F61">
              <w:t>ЛКК отображает список договоров.</w:t>
            </w:r>
          </w:p>
          <w:p w14:paraId="2250847E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336F61">
              <w:t>Пользователь инициирует добавление договора к УЗ.</w:t>
            </w:r>
          </w:p>
          <w:p w14:paraId="05F799E3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336F61">
              <w:t>ЛКК отображает форму добавления договора к УЗ.</w:t>
            </w:r>
          </w:p>
          <w:p w14:paraId="06D75137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336F61">
              <w:t>ЛКК просит ввести номер договора/ЛС и номер прибора учета.</w:t>
            </w:r>
          </w:p>
          <w:p w14:paraId="0D5363DB" w14:textId="77777777" w:rsidR="004536F9" w:rsidRDefault="004536F9" w:rsidP="0034301D">
            <w:pPr>
              <w:pStyle w:val="17"/>
              <w:numPr>
                <w:ilvl w:val="0"/>
                <w:numId w:val="192"/>
              </w:numPr>
            </w:pPr>
            <w:r w:rsidRPr="00336F61">
              <w:t>Пользователь вводит номер договора/ЛС и номер прибора учета.</w:t>
            </w:r>
          </w:p>
          <w:p w14:paraId="179F32A7" w14:textId="532A76DD" w:rsidR="004536F9" w:rsidRPr="002B2AEF" w:rsidRDefault="004536F9" w:rsidP="00010611">
            <w:pPr>
              <w:pStyle w:val="afff"/>
            </w:pPr>
            <w:r w:rsidRPr="00336F61">
              <w:t>ЛКК добавляет договор к УЗ Пользователя.</w:t>
            </w:r>
          </w:p>
        </w:tc>
      </w:tr>
      <w:tr w:rsidR="00010611" w:rsidRPr="002472CF" w14:paraId="3A477005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2F0DAA35" w14:textId="5B0CBF81" w:rsidR="00010611" w:rsidRPr="002B2AEF" w:rsidRDefault="00010611" w:rsidP="00010611">
            <w:pPr>
              <w:pStyle w:val="afff"/>
            </w:pPr>
            <w:r>
              <w:t>Удаление договора из УЗ</w:t>
            </w:r>
          </w:p>
        </w:tc>
      </w:tr>
      <w:tr w:rsidR="004536F9" w:rsidRPr="002472CF" w14:paraId="61BCBC1F" w14:textId="77777777" w:rsidTr="00761550">
        <w:trPr>
          <w:trHeight w:val="402"/>
        </w:trPr>
        <w:tc>
          <w:tcPr>
            <w:tcW w:w="616" w:type="dxa"/>
            <w:vAlign w:val="center"/>
          </w:tcPr>
          <w:p w14:paraId="61A15591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4C127E1F" w14:textId="77777777" w:rsidR="004536F9" w:rsidRPr="009B4F9A" w:rsidRDefault="004536F9" w:rsidP="0034301D">
            <w:pPr>
              <w:pStyle w:val="17"/>
              <w:numPr>
                <w:ilvl w:val="0"/>
                <w:numId w:val="198"/>
              </w:numPr>
            </w:pPr>
            <w:r w:rsidRPr="009B4F9A">
              <w:t>Пользователь открывает страницу «Договоры».</w:t>
            </w:r>
          </w:p>
          <w:p w14:paraId="7C7D41E0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>
              <w:t>ЛКК отображает договоры, привязанные к УЗ Пользователя.</w:t>
            </w:r>
          </w:p>
          <w:p w14:paraId="6C552DAD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>
              <w:t>ЛКК</w:t>
            </w:r>
            <w:r w:rsidRPr="446FF250">
              <w:t xml:space="preserve"> отображает</w:t>
            </w:r>
            <w:r>
              <w:t xml:space="preserve"> список договоров</w:t>
            </w:r>
            <w:r w:rsidRPr="446FF250">
              <w:t>.</w:t>
            </w:r>
          </w:p>
          <w:p w14:paraId="1AC63711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>
              <w:t>Пользователь инициирует удаление договора из УЗ.</w:t>
            </w:r>
          </w:p>
          <w:p w14:paraId="4AEC2E65" w14:textId="413B4C56" w:rsidR="004536F9" w:rsidRPr="002B2AEF" w:rsidRDefault="004536F9" w:rsidP="00010611">
            <w:pPr>
              <w:pStyle w:val="afff"/>
            </w:pPr>
            <w:r>
              <w:t>ЛКК удаляет договор из УЗ Пользователя.</w:t>
            </w:r>
          </w:p>
        </w:tc>
      </w:tr>
      <w:tr w:rsidR="00010611" w:rsidRPr="002472CF" w14:paraId="7CA276F5" w14:textId="77777777" w:rsidTr="00010611">
        <w:trPr>
          <w:trHeight w:val="402"/>
        </w:trPr>
        <w:tc>
          <w:tcPr>
            <w:tcW w:w="15168" w:type="dxa"/>
            <w:gridSpan w:val="3"/>
            <w:vAlign w:val="center"/>
          </w:tcPr>
          <w:p w14:paraId="56971236" w14:textId="2E49B546" w:rsidR="00010611" w:rsidRPr="002B2AEF" w:rsidRDefault="00010611" w:rsidP="00010611">
            <w:pPr>
              <w:pStyle w:val="afff"/>
            </w:pPr>
            <w:r>
              <w:t>Просмотр договоров</w:t>
            </w:r>
          </w:p>
        </w:tc>
      </w:tr>
      <w:tr w:rsidR="004536F9" w:rsidRPr="002472CF" w14:paraId="30A465BB" w14:textId="77777777" w:rsidTr="00332789">
        <w:trPr>
          <w:trHeight w:val="402"/>
        </w:trPr>
        <w:tc>
          <w:tcPr>
            <w:tcW w:w="616" w:type="dxa"/>
            <w:vAlign w:val="center"/>
          </w:tcPr>
          <w:p w14:paraId="7FBA90EF" w14:textId="77777777" w:rsidR="004536F9" w:rsidRPr="00686476" w:rsidRDefault="004536F9" w:rsidP="0034301D">
            <w:pPr>
              <w:pStyle w:val="a1"/>
              <w:numPr>
                <w:ilvl w:val="0"/>
                <w:numId w:val="107"/>
              </w:numPr>
            </w:pPr>
          </w:p>
        </w:tc>
        <w:tc>
          <w:tcPr>
            <w:tcW w:w="14552" w:type="dxa"/>
            <w:gridSpan w:val="2"/>
          </w:tcPr>
          <w:p w14:paraId="6F5B8C51" w14:textId="77777777" w:rsidR="004536F9" w:rsidRDefault="004536F9" w:rsidP="0034301D">
            <w:pPr>
              <w:pStyle w:val="17"/>
              <w:numPr>
                <w:ilvl w:val="0"/>
                <w:numId w:val="199"/>
              </w:numPr>
            </w:pPr>
            <w:r w:rsidRPr="002E7941">
              <w:t>Пользователь открывает страницу «Договоры».</w:t>
            </w:r>
          </w:p>
          <w:p w14:paraId="2622FF41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 w:rsidRPr="00336F61">
              <w:t>ЛКК совершает запрос на просмотр договоров</w:t>
            </w:r>
          </w:p>
          <w:p w14:paraId="27A735F5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 w:rsidRPr="004536F9">
              <w:t xml:space="preserve">CMS Bitrix </w:t>
            </w:r>
            <w:r w:rsidRPr="00336F61">
              <w:t>обрабатывает запрос</w:t>
            </w:r>
          </w:p>
          <w:p w14:paraId="54CDCD92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 w:rsidRPr="00336F61">
              <w:t>ЛКК отображает список договоров.</w:t>
            </w:r>
          </w:p>
          <w:p w14:paraId="76544482" w14:textId="77777777" w:rsidR="004536F9" w:rsidRDefault="004536F9" w:rsidP="0034301D">
            <w:pPr>
              <w:pStyle w:val="17"/>
              <w:numPr>
                <w:ilvl w:val="0"/>
                <w:numId w:val="197"/>
              </w:numPr>
            </w:pPr>
            <w:r w:rsidRPr="00336F61">
              <w:t xml:space="preserve">Пользователь </w:t>
            </w:r>
            <w:r>
              <w:t>выбирает договор</w:t>
            </w:r>
          </w:p>
          <w:p w14:paraId="2D5F0089" w14:textId="19D533B4" w:rsidR="004536F9" w:rsidRPr="002B2AEF" w:rsidRDefault="004536F9" w:rsidP="0034301D">
            <w:pPr>
              <w:pStyle w:val="17"/>
              <w:numPr>
                <w:ilvl w:val="0"/>
                <w:numId w:val="197"/>
              </w:numPr>
            </w:pPr>
            <w:r w:rsidRPr="00336F61">
              <w:t xml:space="preserve">ЛКК отображает </w:t>
            </w:r>
            <w:r>
              <w:t>детальную страницу договора</w:t>
            </w:r>
          </w:p>
        </w:tc>
      </w:tr>
    </w:tbl>
    <w:p w14:paraId="7EC03CB3" w14:textId="77777777" w:rsidR="009E64BE" w:rsidRDefault="009E64BE" w:rsidP="009E64BE"/>
    <w:p w14:paraId="236F1FD7" w14:textId="0E02430D" w:rsidR="0040382B" w:rsidRDefault="0040382B" w:rsidP="0040382B">
      <w:pPr>
        <w:pStyle w:val="33"/>
      </w:pPr>
      <w:bookmarkStart w:id="78" w:name="_Toc147501502"/>
      <w:r w:rsidRPr="002472CF">
        <w:t xml:space="preserve">Проверка </w:t>
      </w:r>
      <w:r>
        <w:t>реализации требований к подсистеме «Отчеты»</w:t>
      </w:r>
      <w:bookmarkEnd w:id="78"/>
    </w:p>
    <w:p w14:paraId="273E84D7" w14:textId="0A0F4983" w:rsidR="0040382B" w:rsidRDefault="002922D7" w:rsidP="002922D7">
      <w:pPr>
        <w:pStyle w:val="a5"/>
      </w:pPr>
      <w:r>
        <w:t xml:space="preserve">Выполнить переход на вкладку </w:t>
      </w:r>
      <w:r w:rsidRPr="00CA4B43">
        <w:t>«Отчеты»</w:t>
      </w:r>
      <w:r>
        <w:t xml:space="preserve">, далее на вкладку «Заказы» - отображается </w:t>
      </w:r>
      <w:r w:rsidRPr="00CA4B43">
        <w:t>статистика по заказам, совершенным в разделе «</w:t>
      </w:r>
      <w:r>
        <w:t>Платные услуги</w:t>
      </w:r>
      <w:r w:rsidRPr="00CA4B43">
        <w:t xml:space="preserve">» </w:t>
      </w:r>
      <w:r>
        <w:t>ЛКК. На вкладке представлена фильтрация по следующим параметрами:</w:t>
      </w:r>
    </w:p>
    <w:p w14:paraId="4E429A0B" w14:textId="77777777" w:rsidR="002922D7" w:rsidRPr="003366AB" w:rsidRDefault="002922D7" w:rsidP="002922D7">
      <w:pPr>
        <w:pStyle w:val="10"/>
        <w:rPr>
          <w:lang w:val="en-US"/>
        </w:rPr>
      </w:pPr>
      <w:r>
        <w:t>по группе услуг;</w:t>
      </w:r>
    </w:p>
    <w:p w14:paraId="6C1C63F9" w14:textId="77777777" w:rsidR="002922D7" w:rsidRPr="003366AB" w:rsidRDefault="002922D7" w:rsidP="002922D7">
      <w:pPr>
        <w:pStyle w:val="10"/>
        <w:rPr>
          <w:lang w:val="en-US"/>
        </w:rPr>
      </w:pPr>
      <w:r>
        <w:lastRenderedPageBreak/>
        <w:t>по наименованию услуги;</w:t>
      </w:r>
    </w:p>
    <w:p w14:paraId="18342858" w14:textId="77777777" w:rsidR="002922D7" w:rsidRPr="003366AB" w:rsidRDefault="002922D7" w:rsidP="002922D7">
      <w:pPr>
        <w:pStyle w:val="10"/>
        <w:rPr>
          <w:lang w:val="en-US"/>
        </w:rPr>
      </w:pPr>
      <w:r>
        <w:t>по статусу;</w:t>
      </w:r>
    </w:p>
    <w:p w14:paraId="23FC6634" w14:textId="77777777" w:rsidR="002922D7" w:rsidRPr="003366AB" w:rsidRDefault="002922D7" w:rsidP="002922D7">
      <w:pPr>
        <w:pStyle w:val="10"/>
        <w:rPr>
          <w:lang w:val="en-US"/>
        </w:rPr>
      </w:pPr>
      <w:r>
        <w:t>по сроку выполнения;</w:t>
      </w:r>
    </w:p>
    <w:p w14:paraId="24E98F24" w14:textId="77777777" w:rsidR="002922D7" w:rsidRPr="003366AB" w:rsidRDefault="002922D7" w:rsidP="002922D7">
      <w:pPr>
        <w:pStyle w:val="10"/>
        <w:rPr>
          <w:lang w:val="en-US"/>
        </w:rPr>
      </w:pPr>
      <w:r>
        <w:t>по исполнителям;</w:t>
      </w:r>
    </w:p>
    <w:p w14:paraId="2F251F09" w14:textId="77777777" w:rsidR="002922D7" w:rsidRPr="003366AB" w:rsidRDefault="002922D7" w:rsidP="002922D7">
      <w:pPr>
        <w:pStyle w:val="10"/>
        <w:rPr>
          <w:lang w:val="en-US"/>
        </w:rPr>
      </w:pPr>
      <w:r>
        <w:t>по ролям пользователя;</w:t>
      </w:r>
    </w:p>
    <w:p w14:paraId="3E2476A2" w14:textId="77777777" w:rsidR="002922D7" w:rsidRDefault="002922D7" w:rsidP="002922D7">
      <w:pPr>
        <w:pStyle w:val="10"/>
      </w:pPr>
      <w:r>
        <w:t>по удовлетворенности</w:t>
      </w:r>
    </w:p>
    <w:p w14:paraId="17E800F1" w14:textId="77777777" w:rsidR="002922D7" w:rsidRPr="00CA4B43" w:rsidRDefault="002922D7" w:rsidP="002922D7">
      <w:pPr>
        <w:pStyle w:val="10"/>
      </w:pPr>
      <w:r>
        <w:t>интервалу:</w:t>
      </w:r>
    </w:p>
    <w:p w14:paraId="3A78DA18" w14:textId="77777777" w:rsidR="002922D7" w:rsidRPr="00CA4B43" w:rsidRDefault="002922D7" w:rsidP="002922D7">
      <w:pPr>
        <w:pStyle w:val="21"/>
      </w:pPr>
      <w:r>
        <w:t>по дням;</w:t>
      </w:r>
    </w:p>
    <w:p w14:paraId="49539B91" w14:textId="77777777" w:rsidR="002922D7" w:rsidRPr="00CA4B43" w:rsidRDefault="002922D7" w:rsidP="002922D7">
      <w:pPr>
        <w:pStyle w:val="21"/>
      </w:pPr>
      <w:r>
        <w:t>по неделям;</w:t>
      </w:r>
    </w:p>
    <w:p w14:paraId="2783E324" w14:textId="77777777" w:rsidR="002922D7" w:rsidRPr="00CA4B43" w:rsidRDefault="002922D7" w:rsidP="002922D7">
      <w:pPr>
        <w:pStyle w:val="21"/>
      </w:pPr>
      <w:r>
        <w:t>по месяцам;</w:t>
      </w:r>
    </w:p>
    <w:p w14:paraId="09ADB146" w14:textId="77777777" w:rsidR="002922D7" w:rsidRPr="00CA4B43" w:rsidRDefault="002922D7" w:rsidP="002922D7">
      <w:pPr>
        <w:pStyle w:val="10"/>
      </w:pPr>
      <w:r>
        <w:t>периоду;</w:t>
      </w:r>
    </w:p>
    <w:p w14:paraId="6776920F" w14:textId="77777777" w:rsidR="002922D7" w:rsidRPr="00CA4B43" w:rsidRDefault="002922D7" w:rsidP="002922D7">
      <w:pPr>
        <w:pStyle w:val="10"/>
      </w:pPr>
      <w:r>
        <w:t>отображению:</w:t>
      </w:r>
    </w:p>
    <w:p w14:paraId="4ACE3C2A" w14:textId="77777777" w:rsidR="002922D7" w:rsidRPr="00CA4B43" w:rsidRDefault="002922D7" w:rsidP="002922D7">
      <w:pPr>
        <w:pStyle w:val="21"/>
      </w:pPr>
      <w:r>
        <w:t>в рублях;</w:t>
      </w:r>
    </w:p>
    <w:p w14:paraId="64E6F49E" w14:textId="77777777" w:rsidR="002922D7" w:rsidRPr="00CA4B43" w:rsidRDefault="002922D7" w:rsidP="002922D7">
      <w:pPr>
        <w:pStyle w:val="21"/>
      </w:pPr>
      <w:r>
        <w:t>в количестве;</w:t>
      </w:r>
    </w:p>
    <w:p w14:paraId="0B4337AE" w14:textId="77777777" w:rsidR="002922D7" w:rsidRPr="00CA4B43" w:rsidRDefault="002922D7" w:rsidP="002922D7">
      <w:pPr>
        <w:pStyle w:val="10"/>
      </w:pPr>
      <w:r>
        <w:t>источнику:</w:t>
      </w:r>
    </w:p>
    <w:p w14:paraId="2CBBBF5E" w14:textId="77777777" w:rsidR="002922D7" w:rsidRPr="00CA4B43" w:rsidRDefault="002922D7" w:rsidP="002922D7">
      <w:pPr>
        <w:pStyle w:val="21"/>
      </w:pPr>
      <w:r>
        <w:t>все;</w:t>
      </w:r>
    </w:p>
    <w:p w14:paraId="39A9329F" w14:textId="77777777" w:rsidR="002922D7" w:rsidRPr="00CA4B43" w:rsidRDefault="002922D7" w:rsidP="002922D7">
      <w:pPr>
        <w:pStyle w:val="21"/>
      </w:pPr>
      <w:r>
        <w:t>веб-версия;</w:t>
      </w:r>
    </w:p>
    <w:p w14:paraId="2B07BD74" w14:textId="1FE3AEB6" w:rsidR="002922D7" w:rsidRDefault="002922D7" w:rsidP="002922D7">
      <w:pPr>
        <w:pStyle w:val="21"/>
      </w:pPr>
      <w:r>
        <w:t>мобильное приложение.</w:t>
      </w:r>
    </w:p>
    <w:p w14:paraId="1A9DB8B1" w14:textId="0458E2CE" w:rsidR="002922D7" w:rsidRPr="00EA25FE" w:rsidRDefault="002922D7" w:rsidP="002922D7">
      <w:pPr>
        <w:pStyle w:val="a5"/>
      </w:pPr>
      <w:r w:rsidRPr="008A6BDC">
        <w:t>Отчет</w:t>
      </w:r>
      <w:r>
        <w:t xml:space="preserve"> </w:t>
      </w:r>
      <w:r w:rsidRPr="008A6BDC">
        <w:t xml:space="preserve">по количеству оказанных услуг по направлениям </w:t>
      </w:r>
      <w:r>
        <w:t>формируется</w:t>
      </w:r>
      <w:r w:rsidRPr="00EA25FE">
        <w:t xml:space="preserve"> по:</w:t>
      </w:r>
    </w:p>
    <w:p w14:paraId="2FC30BC9" w14:textId="77777777" w:rsidR="002922D7" w:rsidRDefault="002922D7" w:rsidP="002922D7">
      <w:pPr>
        <w:pStyle w:val="10"/>
        <w:ind w:left="1134" w:hanging="425"/>
      </w:pPr>
      <w:r>
        <w:t>периоду;</w:t>
      </w:r>
    </w:p>
    <w:p w14:paraId="68A7DB4F" w14:textId="77777777" w:rsidR="002922D7" w:rsidRDefault="002922D7" w:rsidP="002922D7">
      <w:pPr>
        <w:pStyle w:val="10"/>
        <w:ind w:left="1134" w:hanging="425"/>
      </w:pPr>
      <w:r w:rsidRPr="008A6BDC">
        <w:t>количеству оказанных услуг по направлениям.</w:t>
      </w:r>
    </w:p>
    <w:p w14:paraId="0A9555DF" w14:textId="783FB3E0" w:rsidR="002922D7" w:rsidRPr="00EA25FE" w:rsidRDefault="002922D7" w:rsidP="002922D7">
      <w:pPr>
        <w:pStyle w:val="a5"/>
      </w:pPr>
      <w:r w:rsidRPr="008A6BDC">
        <w:t xml:space="preserve">Отчет по объему денежных средств по направлениям </w:t>
      </w:r>
      <w:r>
        <w:t>формируется</w:t>
      </w:r>
      <w:r w:rsidRPr="00EA25FE">
        <w:t xml:space="preserve"> по</w:t>
      </w:r>
      <w:r>
        <w:t>:</w:t>
      </w:r>
    </w:p>
    <w:p w14:paraId="1E0BFC45" w14:textId="77777777" w:rsidR="002922D7" w:rsidRDefault="002922D7" w:rsidP="002922D7">
      <w:pPr>
        <w:pStyle w:val="10"/>
        <w:ind w:left="1134" w:hanging="425"/>
      </w:pPr>
      <w:r>
        <w:lastRenderedPageBreak/>
        <w:t>периоду;</w:t>
      </w:r>
    </w:p>
    <w:p w14:paraId="4CD995A4" w14:textId="77777777" w:rsidR="002922D7" w:rsidRPr="008A6BDC" w:rsidRDefault="002922D7" w:rsidP="002922D7">
      <w:pPr>
        <w:pStyle w:val="10"/>
        <w:ind w:left="1134" w:hanging="425"/>
      </w:pPr>
      <w:r w:rsidRPr="008A6BDC">
        <w:t>объему денежных средств по направлениям.</w:t>
      </w:r>
    </w:p>
    <w:p w14:paraId="524EA5B8" w14:textId="54E22814" w:rsidR="002922D7" w:rsidRPr="00EA25FE" w:rsidRDefault="002922D7" w:rsidP="002922D7">
      <w:pPr>
        <w:pStyle w:val="-1"/>
        <w:numPr>
          <w:ilvl w:val="0"/>
          <w:numId w:val="0"/>
        </w:numPr>
        <w:ind w:left="709"/>
      </w:pPr>
      <w:r>
        <w:t xml:space="preserve">Отчет по </w:t>
      </w:r>
      <w:r w:rsidRPr="008A6BDC">
        <w:t xml:space="preserve">статусу заказов </w:t>
      </w:r>
      <w:r>
        <w:t>формируется</w:t>
      </w:r>
      <w:r w:rsidRPr="00EA25FE">
        <w:t xml:space="preserve"> по</w:t>
      </w:r>
      <w:r>
        <w:t>:</w:t>
      </w:r>
    </w:p>
    <w:p w14:paraId="2E386853" w14:textId="77777777" w:rsidR="002922D7" w:rsidRDefault="002922D7" w:rsidP="002922D7">
      <w:pPr>
        <w:pStyle w:val="10"/>
        <w:ind w:left="1134" w:hanging="425"/>
      </w:pPr>
      <w:r>
        <w:t>периоду;</w:t>
      </w:r>
    </w:p>
    <w:p w14:paraId="450701E2" w14:textId="77777777" w:rsidR="002922D7" w:rsidRDefault="002922D7" w:rsidP="002922D7">
      <w:pPr>
        <w:pStyle w:val="10"/>
        <w:ind w:left="1134" w:hanging="425"/>
      </w:pPr>
      <w:r>
        <w:t>статусу заказов.</w:t>
      </w:r>
    </w:p>
    <w:p w14:paraId="38E4E221" w14:textId="393C2BDA" w:rsidR="002922D7" w:rsidRDefault="002922D7" w:rsidP="002922D7">
      <w:pPr>
        <w:pStyle w:val="-1"/>
        <w:numPr>
          <w:ilvl w:val="0"/>
          <w:numId w:val="0"/>
        </w:numPr>
        <w:ind w:left="709"/>
      </w:pPr>
      <w:r w:rsidRPr="008A6BDC">
        <w:t xml:space="preserve">Отчет в перспективе на несколько лет </w:t>
      </w:r>
      <w:r>
        <w:t>формируется</w:t>
      </w:r>
      <w:r w:rsidRPr="008A6BDC">
        <w:t xml:space="preserve"> по</w:t>
      </w:r>
      <w:r>
        <w:t xml:space="preserve"> </w:t>
      </w:r>
      <w:r w:rsidRPr="008A6BDC">
        <w:t>периоду.</w:t>
      </w:r>
      <w:r>
        <w:t xml:space="preserve"> </w:t>
      </w:r>
      <w:r w:rsidRPr="008A6BDC">
        <w:t xml:space="preserve">Отчет в денежном выражении (поступления) </w:t>
      </w:r>
      <w:r w:rsidRPr="00EA25FE">
        <w:t>формир</w:t>
      </w:r>
      <w:r>
        <w:t xml:space="preserve">уется </w:t>
      </w:r>
      <w:r w:rsidRPr="00EA25FE">
        <w:t>по периоду</w:t>
      </w:r>
      <w:r>
        <w:t>.</w:t>
      </w:r>
    </w:p>
    <w:p w14:paraId="546B1DBD" w14:textId="162651B2" w:rsidR="002922D7" w:rsidRDefault="002922D7" w:rsidP="002922D7">
      <w:pPr>
        <w:pStyle w:val="-1"/>
        <w:numPr>
          <w:ilvl w:val="0"/>
          <w:numId w:val="0"/>
        </w:numPr>
        <w:ind w:left="709"/>
      </w:pPr>
      <w:r>
        <w:t>Сформированные отчеты доступны для выгрузки на компьютер.</w:t>
      </w:r>
    </w:p>
    <w:p w14:paraId="322E21AF" w14:textId="41557A13" w:rsidR="0040382B" w:rsidRDefault="0040382B" w:rsidP="0040382B">
      <w:pPr>
        <w:pStyle w:val="24"/>
      </w:pPr>
      <w:bookmarkStart w:id="79" w:name="_Toc147501503"/>
      <w:r>
        <w:t>Требования к интеграции с внешними системами</w:t>
      </w:r>
      <w:bookmarkEnd w:id="79"/>
    </w:p>
    <w:p w14:paraId="2ECF0C98" w14:textId="20B8684A" w:rsidR="0040382B" w:rsidRDefault="0040382B" w:rsidP="0040382B">
      <w:pPr>
        <w:pStyle w:val="33"/>
      </w:pPr>
      <w:bookmarkStart w:id="80" w:name="_Toc147501504"/>
      <w:r w:rsidRPr="002472CF">
        <w:t xml:space="preserve">Проверка </w:t>
      </w:r>
      <w:r>
        <w:t>реализации интеграции с АСУ ПТП</w:t>
      </w:r>
      <w:bookmarkEnd w:id="80"/>
    </w:p>
    <w:p w14:paraId="582301C7" w14:textId="764DF8EE" w:rsidR="0040382B" w:rsidRDefault="002922D7" w:rsidP="0040382B">
      <w:pPr>
        <w:pStyle w:val="a5"/>
      </w:pPr>
      <w:r>
        <w:t>В рамках проверок, указанных в настоящей Программе и методике испытаний отражены проверки, в рамках которых осуществляется взаимодействие с АСУ ПТП</w:t>
      </w:r>
      <w:r w:rsidR="0040382B">
        <w:t>.</w:t>
      </w:r>
    </w:p>
    <w:p w14:paraId="06039BDD" w14:textId="65A7A953" w:rsidR="0040382B" w:rsidRDefault="0040382B" w:rsidP="0040382B">
      <w:pPr>
        <w:pStyle w:val="33"/>
      </w:pPr>
      <w:bookmarkStart w:id="81" w:name="_Toc147501505"/>
      <w:r w:rsidRPr="002472CF">
        <w:t xml:space="preserve">Проверка </w:t>
      </w:r>
      <w:r>
        <w:t xml:space="preserve">реализации </w:t>
      </w:r>
      <w:r w:rsidR="005D4096">
        <w:t>интеграции с ИС «Балтика»</w:t>
      </w:r>
      <w:bookmarkEnd w:id="81"/>
    </w:p>
    <w:p w14:paraId="537F336B" w14:textId="495331BF" w:rsidR="0040382B" w:rsidRDefault="002922D7" w:rsidP="0040382B">
      <w:pPr>
        <w:pStyle w:val="a5"/>
      </w:pPr>
      <w:r>
        <w:t>В рамках проверок, указанных в настоящей Программе и методике испытаний отражены проверки, в рамках которых осуществляется взаимодействие с ИС «Балтика»</w:t>
      </w:r>
      <w:r w:rsidR="0040382B">
        <w:t>.</w:t>
      </w:r>
    </w:p>
    <w:p w14:paraId="5EF5445F" w14:textId="24E429A0" w:rsidR="005D4096" w:rsidRDefault="005D4096" w:rsidP="00396B87">
      <w:pPr>
        <w:pStyle w:val="33"/>
      </w:pPr>
      <w:bookmarkStart w:id="82" w:name="_Toc147501506"/>
      <w:r w:rsidRPr="002472CF">
        <w:t xml:space="preserve">Проверка </w:t>
      </w:r>
      <w:r>
        <w:t>реализации интеграции с СМС-шлюзом «Мегафон»</w:t>
      </w:r>
      <w:bookmarkEnd w:id="82"/>
    </w:p>
    <w:p w14:paraId="0026E95F" w14:textId="4F3786BB" w:rsidR="00396B87" w:rsidRDefault="00396B87" w:rsidP="00396B87">
      <w:pPr>
        <w:pStyle w:val="a5"/>
      </w:pPr>
      <w:r>
        <w:t>Выполнить процедуру отправки информации о данных для отправки СМС-сообщения. Выполнить процедуру инициирования запроса отправки СМС-сообщения. Обе процедуры выполнены успешно.</w:t>
      </w:r>
    </w:p>
    <w:p w14:paraId="57044FFA" w14:textId="1B8434FF" w:rsidR="005D4096" w:rsidRPr="006E5ECA" w:rsidRDefault="00396B87" w:rsidP="00396B87">
      <w:pPr>
        <w:pStyle w:val="a5"/>
      </w:pPr>
      <w:r>
        <w:t>Интеграция с СМС-шлюзом реализована в соответствии с инструкцией «Мегафон» по подключению к сервису по внешнему API.</w:t>
      </w:r>
    </w:p>
    <w:p w14:paraId="04D6D91D" w14:textId="1777CD62" w:rsidR="005D4096" w:rsidRDefault="005D4096" w:rsidP="005D4096">
      <w:pPr>
        <w:pStyle w:val="33"/>
      </w:pPr>
      <w:bookmarkStart w:id="83" w:name="_Toc147501507"/>
      <w:r w:rsidRPr="002472CF">
        <w:lastRenderedPageBreak/>
        <w:t xml:space="preserve">Проверка </w:t>
      </w:r>
      <w:r>
        <w:t>реализации интеграции с банком-эквайером и сервисом фискализации</w:t>
      </w:r>
      <w:bookmarkEnd w:id="83"/>
    </w:p>
    <w:p w14:paraId="20B77802" w14:textId="76D14336" w:rsidR="00396B87" w:rsidRDefault="00396B87" w:rsidP="00396B87">
      <w:r>
        <w:t>Реализовано интеграция с банком-эквайером и сервисом фискализации ОранжДата</w:t>
      </w:r>
      <w:r w:rsidR="005D4096">
        <w:t>.</w:t>
      </w:r>
      <w:r>
        <w:t xml:space="preserve"> Взаимодействие включает:</w:t>
      </w:r>
    </w:p>
    <w:p w14:paraId="39839F79" w14:textId="77777777" w:rsidR="00396B87" w:rsidRPr="008A6BDC" w:rsidRDefault="00396B87" w:rsidP="00396B87">
      <w:pPr>
        <w:pStyle w:val="10"/>
      </w:pPr>
      <w:r w:rsidRPr="008A6BDC">
        <w:t>взаимодействие в части отправки платежей, совершенных в Системе;</w:t>
      </w:r>
    </w:p>
    <w:p w14:paraId="0989A806" w14:textId="77777777" w:rsidR="00396B87" w:rsidRPr="008A6BDC" w:rsidRDefault="00396B87" w:rsidP="00396B87">
      <w:pPr>
        <w:pStyle w:val="10"/>
      </w:pPr>
      <w:r w:rsidRPr="008A6BDC">
        <w:t xml:space="preserve">передача данных для формирования фискальных данных в соответствии с Федеральным законом «О применении контрольно-кассовой техники при осуществлении расчетов в Российской Федерации» от 22.05.2003 </w:t>
      </w:r>
      <w:r>
        <w:t>N</w:t>
      </w:r>
      <w:r w:rsidRPr="008A6BDC">
        <w:t xml:space="preserve"> 54-ФЗ.</w:t>
      </w:r>
    </w:p>
    <w:p w14:paraId="00FF911A" w14:textId="77777777" w:rsidR="00396B87" w:rsidRPr="008A6BDC" w:rsidRDefault="00396B87" w:rsidP="00396B87">
      <w:pPr>
        <w:pStyle w:val="10"/>
      </w:pPr>
      <w:r w:rsidRPr="008A6BDC">
        <w:t>Процесс формирования чека.</w:t>
      </w:r>
    </w:p>
    <w:p w14:paraId="4153CE94" w14:textId="342D2B36" w:rsidR="005D4096" w:rsidRDefault="00396B87" w:rsidP="005D4096">
      <w:pPr>
        <w:pStyle w:val="a5"/>
      </w:pPr>
      <w:r>
        <w:t>Сверить данные, получаемые в рамках взаимодействия. Перечень данных совпадает  с перечнем указанным в технической документации.</w:t>
      </w:r>
    </w:p>
    <w:p w14:paraId="2BEC5916" w14:textId="130B37E3" w:rsidR="00BA0426" w:rsidRDefault="00BA0426" w:rsidP="00BA0426">
      <w:pPr>
        <w:pStyle w:val="33"/>
      </w:pPr>
      <w:bookmarkStart w:id="84" w:name="_Toc147501508"/>
      <w:r w:rsidRPr="002472CF">
        <w:t xml:space="preserve">Проверка </w:t>
      </w:r>
      <w:r>
        <w:t>реализации интеграции с системой предварительной записи «</w:t>
      </w:r>
      <w:r>
        <w:rPr>
          <w:lang w:val="en-US"/>
        </w:rPr>
        <w:t>QuickQ</w:t>
      </w:r>
      <w:r>
        <w:t>»</w:t>
      </w:r>
      <w:bookmarkEnd w:id="84"/>
    </w:p>
    <w:p w14:paraId="252272AA" w14:textId="50924798" w:rsidR="00BA0426" w:rsidRDefault="00396B87" w:rsidP="00396B87">
      <w:pPr>
        <w:pStyle w:val="a5"/>
      </w:pPr>
      <w:r>
        <w:t>Реализовано взаимодействие с системой</w:t>
      </w:r>
      <w:r w:rsidR="00BA0426">
        <w:t xml:space="preserve"> предварительной записи «</w:t>
      </w:r>
      <w:r w:rsidR="00BA0426">
        <w:rPr>
          <w:lang w:val="en-US"/>
        </w:rPr>
        <w:t>QuickQ</w:t>
      </w:r>
      <w:r w:rsidR="00BA0426">
        <w:t>».</w:t>
      </w:r>
      <w:r>
        <w:t xml:space="preserve"> Перечень данных совпадает с перечнем, указанным в технической документации на Систему.</w:t>
      </w:r>
    </w:p>
    <w:p w14:paraId="6210A5A8" w14:textId="1881D34C" w:rsidR="00BA0426" w:rsidRDefault="00BA0426" w:rsidP="00BA0426">
      <w:pPr>
        <w:pStyle w:val="33"/>
      </w:pPr>
      <w:bookmarkStart w:id="85" w:name="_Toc147501509"/>
      <w:r w:rsidRPr="002472CF">
        <w:t xml:space="preserve">Проверка </w:t>
      </w:r>
      <w:r>
        <w:t>реализации интеграции с АСУВ</w:t>
      </w:r>
      <w:bookmarkEnd w:id="85"/>
    </w:p>
    <w:p w14:paraId="4793D28A" w14:textId="0365F248" w:rsidR="00396B87" w:rsidRPr="00396B87" w:rsidRDefault="00396B87" w:rsidP="00396B87">
      <w:pPr>
        <w:pStyle w:val="a5"/>
      </w:pPr>
      <w:r>
        <w:t>Реализовано взаимодействие с системой АСУВ. Перейти к перечню данных, полученных в рамках взаимодействия. Перечень совпадает с перечнем, указанным в технической документации на Систему.</w:t>
      </w:r>
    </w:p>
    <w:p w14:paraId="2647690A" w14:textId="4065DB3F" w:rsidR="00BA0426" w:rsidRDefault="00BA0426" w:rsidP="00BA0426">
      <w:pPr>
        <w:pStyle w:val="24"/>
      </w:pPr>
      <w:bookmarkStart w:id="86" w:name="_Toc147501510"/>
      <w:r>
        <w:t>Требования к подсистеме обеспечения</w:t>
      </w:r>
      <w:bookmarkEnd w:id="86"/>
    </w:p>
    <w:p w14:paraId="1C9559E9" w14:textId="29428CE6" w:rsidR="00BA0426" w:rsidRDefault="00BA0426" w:rsidP="00BA0426">
      <w:pPr>
        <w:pStyle w:val="33"/>
      </w:pPr>
      <w:bookmarkStart w:id="87" w:name="_Toc147501511"/>
      <w:r w:rsidRPr="002472CF">
        <w:t xml:space="preserve">Проверка </w:t>
      </w:r>
      <w:r>
        <w:t>подсистемы журналирования</w:t>
      </w:r>
      <w:bookmarkEnd w:id="87"/>
    </w:p>
    <w:p w14:paraId="28A6F8BE" w14:textId="1AA96664" w:rsidR="00BA0426" w:rsidRPr="00396B87" w:rsidRDefault="00396B87" w:rsidP="00BA0426">
      <w:pPr>
        <w:pStyle w:val="a5"/>
      </w:pPr>
      <w:r>
        <w:t xml:space="preserve">Логирование осуществляется путем вывода логов в поток </w:t>
      </w:r>
      <w:r>
        <w:rPr>
          <w:lang w:eastAsia="x-none"/>
        </w:rPr>
        <w:t xml:space="preserve">вывода данных </w:t>
      </w:r>
      <w:r>
        <w:rPr>
          <w:lang w:val="en-US" w:eastAsia="x-none"/>
        </w:rPr>
        <w:t>std</w:t>
      </w:r>
      <w:r w:rsidRPr="00C86EE8">
        <w:rPr>
          <w:lang w:eastAsia="x-none"/>
        </w:rPr>
        <w:t xml:space="preserve"> </w:t>
      </w:r>
      <w:r>
        <w:rPr>
          <w:lang w:val="en-US" w:eastAsia="x-none"/>
        </w:rPr>
        <w:t>out</w:t>
      </w:r>
      <w:r w:rsidR="00BA0426">
        <w:t>.</w:t>
      </w:r>
      <w:r>
        <w:t xml:space="preserve"> Дальнейшие действия производятся с применением ПО </w:t>
      </w:r>
      <w:r>
        <w:rPr>
          <w:lang w:val="en-US" w:eastAsia="x-none"/>
        </w:rPr>
        <w:t>Kubernates</w:t>
      </w:r>
      <w:r>
        <w:rPr>
          <w:lang w:eastAsia="x-none"/>
        </w:rPr>
        <w:t xml:space="preserve">. Описание работы с </w:t>
      </w:r>
      <w:r>
        <w:rPr>
          <w:lang w:val="en-US" w:eastAsia="x-none"/>
        </w:rPr>
        <w:t>Kubernates</w:t>
      </w:r>
      <w:r>
        <w:rPr>
          <w:lang w:eastAsia="x-none"/>
        </w:rPr>
        <w:t xml:space="preserve"> представлено в соответствующих эксплуатационных документах.</w:t>
      </w:r>
    </w:p>
    <w:p w14:paraId="15400091" w14:textId="5A2DDEBB" w:rsidR="00BA0426" w:rsidRDefault="00BA0426" w:rsidP="00BA0426">
      <w:pPr>
        <w:pStyle w:val="33"/>
      </w:pPr>
      <w:bookmarkStart w:id="88" w:name="_Toc147501512"/>
      <w:r w:rsidRPr="002472CF">
        <w:lastRenderedPageBreak/>
        <w:t xml:space="preserve">Проверка </w:t>
      </w:r>
      <w:r>
        <w:t>подсистемы мониторинга</w:t>
      </w:r>
      <w:bookmarkEnd w:id="88"/>
    </w:p>
    <w:p w14:paraId="4027B817" w14:textId="4ADB2FFF" w:rsidR="00396B87" w:rsidRPr="00B5704E" w:rsidRDefault="00396B87" w:rsidP="00396B87">
      <w:pPr>
        <w:pStyle w:val="aff3"/>
        <w:rPr>
          <w:lang w:eastAsia="x-none"/>
        </w:rPr>
      </w:pPr>
      <w:r w:rsidRPr="00B5704E">
        <w:rPr>
          <w:lang w:eastAsia="x-none"/>
        </w:rPr>
        <w:t>П</w:t>
      </w:r>
      <w:r w:rsidRPr="00396B87">
        <w:rPr>
          <w:rStyle w:val="a9"/>
        </w:rPr>
        <w:t>одсистема мониторинга</w:t>
      </w:r>
      <w:r>
        <w:rPr>
          <w:rStyle w:val="a9"/>
        </w:rPr>
        <w:t xml:space="preserve"> ф</w:t>
      </w:r>
      <w:r w:rsidRPr="00396B87">
        <w:rPr>
          <w:rStyle w:val="a9"/>
        </w:rPr>
        <w:t>ункционир</w:t>
      </w:r>
      <w:r>
        <w:rPr>
          <w:rStyle w:val="a9"/>
        </w:rPr>
        <w:t>ует</w:t>
      </w:r>
      <w:r w:rsidRPr="00396B87">
        <w:rPr>
          <w:rStyle w:val="a9"/>
        </w:rPr>
        <w:t xml:space="preserve"> непрерывно и обеспечива</w:t>
      </w:r>
      <w:r>
        <w:rPr>
          <w:rStyle w:val="a9"/>
        </w:rPr>
        <w:t>ет</w:t>
      </w:r>
      <w:r w:rsidRPr="00396B87">
        <w:rPr>
          <w:rStyle w:val="a9"/>
        </w:rPr>
        <w:t>:</w:t>
      </w:r>
    </w:p>
    <w:p w14:paraId="4ECE29E3" w14:textId="77777777" w:rsidR="00396B87" w:rsidRPr="007B4F5A" w:rsidRDefault="00396B87" w:rsidP="00396B87">
      <w:pPr>
        <w:pStyle w:val="10"/>
      </w:pPr>
      <w:r w:rsidRPr="005D2035">
        <w:t>контроль показателей производительности</w:t>
      </w:r>
      <w:r>
        <w:t>:</w:t>
      </w:r>
    </w:p>
    <w:p w14:paraId="5629DA02" w14:textId="77777777" w:rsidR="00396B87" w:rsidRDefault="00396B87" w:rsidP="00396B87">
      <w:pPr>
        <w:pStyle w:val="21"/>
      </w:pPr>
      <w:r>
        <w:t>количество запросов в секунду</w:t>
      </w:r>
      <w:r w:rsidRPr="005D2035">
        <w:t>;</w:t>
      </w:r>
    </w:p>
    <w:p w14:paraId="1E9D51D3" w14:textId="77777777" w:rsidR="00396B87" w:rsidRPr="005D2035" w:rsidRDefault="00396B87" w:rsidP="00396B87">
      <w:pPr>
        <w:pStyle w:val="21"/>
      </w:pPr>
      <w:r>
        <w:t>время ответа на запрос в секундах;</w:t>
      </w:r>
    </w:p>
    <w:p w14:paraId="1458CFFD" w14:textId="77777777" w:rsidR="00396B87" w:rsidRDefault="00396B87" w:rsidP="00396B87">
      <w:pPr>
        <w:pStyle w:val="21"/>
      </w:pPr>
      <w:r w:rsidRPr="005D2035">
        <w:t xml:space="preserve">контроль </w:t>
      </w:r>
      <w:bookmarkStart w:id="89" w:name="_Hlk106120071"/>
      <w:r w:rsidRPr="005D2035">
        <w:t xml:space="preserve">показателей технического состояния </w:t>
      </w:r>
      <w:bookmarkEnd w:id="89"/>
      <w:r w:rsidRPr="005D2035">
        <w:t>(health check)</w:t>
      </w:r>
      <w:r>
        <w:t>:</w:t>
      </w:r>
    </w:p>
    <w:p w14:paraId="2E2FE990" w14:textId="77777777" w:rsidR="00396B87" w:rsidRDefault="00396B87" w:rsidP="00396B87">
      <w:pPr>
        <w:pStyle w:val="21"/>
      </w:pPr>
      <w:r>
        <w:t>использование процессорного времени</w:t>
      </w:r>
      <w:r w:rsidRPr="005D2035">
        <w:t>;</w:t>
      </w:r>
    </w:p>
    <w:p w14:paraId="7F200C2E" w14:textId="77777777" w:rsidR="00396B87" w:rsidRDefault="00396B87" w:rsidP="00396B87">
      <w:pPr>
        <w:pStyle w:val="21"/>
      </w:pPr>
      <w:r>
        <w:t>использование оперативной памяти;</w:t>
      </w:r>
    </w:p>
    <w:p w14:paraId="0B803CDF" w14:textId="77777777" w:rsidR="00396B87" w:rsidRDefault="00396B87" w:rsidP="00396B87">
      <w:pPr>
        <w:pStyle w:val="21"/>
      </w:pPr>
      <w:r>
        <w:t>текущая скорость обмена с файловой подсистемой;</w:t>
      </w:r>
    </w:p>
    <w:p w14:paraId="51ABE9BD" w14:textId="77777777" w:rsidR="00396B87" w:rsidRPr="005D2035" w:rsidRDefault="00396B87" w:rsidP="00396B87">
      <w:pPr>
        <w:pStyle w:val="21"/>
      </w:pPr>
      <w:r>
        <w:t>текущая скорость обмена по сети;</w:t>
      </w:r>
    </w:p>
    <w:p w14:paraId="4B32D060" w14:textId="77777777" w:rsidR="00396B87" w:rsidRPr="00C00CBA" w:rsidRDefault="00396B87" w:rsidP="00396B87">
      <w:pPr>
        <w:pStyle w:val="10"/>
      </w:pPr>
      <w:r w:rsidRPr="00C00CBA">
        <w:t>контроль показателей доступности</w:t>
      </w:r>
      <w:r>
        <w:t xml:space="preserve"> за счет </w:t>
      </w:r>
      <w:r w:rsidRPr="00C00CBA">
        <w:t>проверки наличия отклика не тестовые запросы со стороны системы мониторинга (по средствам протокола ICMP);</w:t>
      </w:r>
    </w:p>
    <w:p w14:paraId="53628215" w14:textId="474157E6" w:rsidR="00BA0426" w:rsidRDefault="00396B87" w:rsidP="00396B87">
      <w:pPr>
        <w:pStyle w:val="10"/>
      </w:pPr>
      <w:r w:rsidRPr="005D2035">
        <w:t>уведомление ответственного персонала при достижении критических показателей</w:t>
      </w:r>
      <w:r>
        <w:t xml:space="preserve"> производительности</w:t>
      </w:r>
      <w:r w:rsidRPr="005D2035">
        <w:t xml:space="preserve"> или возникновении событий ИБ</w:t>
      </w:r>
      <w:r>
        <w:t>:</w:t>
      </w:r>
      <w:r w:rsidDel="008E76B3">
        <w:t xml:space="preserve"> </w:t>
      </w:r>
      <w:r>
        <w:t>превышение допустимого количества попыток авторизации в клиентской и административной части</w:t>
      </w:r>
      <w:r w:rsidRPr="00C00CBA">
        <w:t>.</w:t>
      </w:r>
    </w:p>
    <w:p w14:paraId="5A580DD5" w14:textId="4F5F6749" w:rsidR="00BA0426" w:rsidRDefault="00BA0426" w:rsidP="00BA0426">
      <w:pPr>
        <w:pStyle w:val="33"/>
      </w:pPr>
      <w:bookmarkStart w:id="90" w:name="_Toc147501513"/>
      <w:r w:rsidRPr="002472CF">
        <w:t xml:space="preserve">Проверка </w:t>
      </w:r>
      <w:r>
        <w:t>реализации видов обеспечения</w:t>
      </w:r>
      <w:bookmarkEnd w:id="90"/>
    </w:p>
    <w:p w14:paraId="1A0A3C41" w14:textId="4CA93712" w:rsidR="00BA0426" w:rsidRPr="00BA0426" w:rsidRDefault="00FC3125" w:rsidP="00BA0426">
      <w:pPr>
        <w:pStyle w:val="41"/>
      </w:pPr>
      <w:r>
        <w:t>Проверка требований к реализации математического обеспечения</w:t>
      </w:r>
    </w:p>
    <w:p w14:paraId="7F1794B1" w14:textId="68D74E11" w:rsidR="00BA0426" w:rsidRDefault="00396B87" w:rsidP="00BA0426">
      <w:pPr>
        <w:pStyle w:val="a5"/>
      </w:pPr>
      <w:r w:rsidRPr="00B5704E">
        <w:t xml:space="preserve">При разработке </w:t>
      </w:r>
      <w:r>
        <w:t>ЛКК</w:t>
      </w:r>
      <w:r w:rsidRPr="00B5704E">
        <w:t xml:space="preserve"> </w:t>
      </w:r>
      <w:r>
        <w:t>использовались</w:t>
      </w:r>
      <w:r w:rsidRPr="00B5704E">
        <w:t xml:space="preserve"> математические методы и алгоритмы, обеспечивающие эффективность решения задач</w:t>
      </w:r>
      <w:r>
        <w:t>. Решения по математическому обеспечению представлены в соответствующих документах.</w:t>
      </w:r>
    </w:p>
    <w:p w14:paraId="36913F6F" w14:textId="2A62F702" w:rsidR="00FC3125" w:rsidRPr="00BA0426" w:rsidRDefault="00FC3125" w:rsidP="00FC3125">
      <w:pPr>
        <w:pStyle w:val="41"/>
      </w:pPr>
      <w:r>
        <w:lastRenderedPageBreak/>
        <w:t>Проверка требований к реализации информационному обеспечению</w:t>
      </w:r>
    </w:p>
    <w:p w14:paraId="7D3B48FB" w14:textId="0446561A" w:rsidR="00FC3125" w:rsidRDefault="00396B87" w:rsidP="00FC3125">
      <w:pPr>
        <w:pStyle w:val="a5"/>
      </w:pPr>
      <w:r>
        <w:t>Проверки, отраженные в настоящей Программе и методике испытаний, демонстрировали процедуры журналирования событий. Решения по организации архитектуры БД отражены в соответствующей технической документации.</w:t>
      </w:r>
    </w:p>
    <w:p w14:paraId="479A4508" w14:textId="2935BC5A" w:rsidR="00FC3125" w:rsidRPr="00BA0426" w:rsidRDefault="00FC3125" w:rsidP="00FC3125">
      <w:pPr>
        <w:pStyle w:val="41"/>
      </w:pPr>
      <w:r>
        <w:t>Проверка требований к реализации лингвистическому обеспечению</w:t>
      </w:r>
    </w:p>
    <w:p w14:paraId="04572AB6" w14:textId="1AC41A53" w:rsidR="00FC3125" w:rsidRDefault="00396B87" w:rsidP="00FC3125">
      <w:pPr>
        <w:pStyle w:val="a5"/>
      </w:pPr>
      <w:r>
        <w:t>Интерфейс реализован на русском языке, что подтверждается проверками функциональных возможностей Системы, проведенными по настоящей Программе и методике.</w:t>
      </w:r>
    </w:p>
    <w:p w14:paraId="4B130842" w14:textId="5C33648B" w:rsidR="00FC3125" w:rsidRDefault="00FC3125" w:rsidP="00FC3125">
      <w:pPr>
        <w:pStyle w:val="41"/>
      </w:pPr>
      <w:r>
        <w:t>Проверка требований к реализации программного обеспечения</w:t>
      </w:r>
    </w:p>
    <w:p w14:paraId="3AA51272" w14:textId="6062EBFE" w:rsidR="00396B87" w:rsidRPr="00396B87" w:rsidRDefault="00396B87" w:rsidP="00396B87">
      <w:pPr>
        <w:pStyle w:val="a5"/>
      </w:pPr>
      <w:r>
        <w:t>Решения по использованию программного обеспечения отражены в технической документации описывающей решения по реализации Системы.</w:t>
      </w:r>
    </w:p>
    <w:p w14:paraId="727DDE74" w14:textId="388431C1" w:rsidR="00FC3125" w:rsidRDefault="00FC3125" w:rsidP="00FC3125">
      <w:pPr>
        <w:pStyle w:val="41"/>
      </w:pPr>
      <w:r>
        <w:t>Проверка требований к реализации технического обеспечения</w:t>
      </w:r>
    </w:p>
    <w:p w14:paraId="42757D60" w14:textId="64E910B9" w:rsidR="00396B87" w:rsidRPr="00396B87" w:rsidRDefault="00396B87" w:rsidP="00396B87">
      <w:pPr>
        <w:pStyle w:val="a5"/>
      </w:pPr>
      <w:r>
        <w:t>Требование реализуется сотрудниками Заказчика.</w:t>
      </w:r>
    </w:p>
    <w:p w14:paraId="66BB9453" w14:textId="7BEEBC44" w:rsidR="00FC3125" w:rsidRPr="00BA0426" w:rsidRDefault="00FC3125" w:rsidP="00FC3125">
      <w:pPr>
        <w:pStyle w:val="41"/>
      </w:pPr>
      <w:r>
        <w:t>Проверка требований к реализации метрологического обеспечения</w:t>
      </w:r>
    </w:p>
    <w:p w14:paraId="453634A8" w14:textId="03F1A471" w:rsidR="00FC3125" w:rsidRDefault="00396B87" w:rsidP="00FC3125">
      <w:pPr>
        <w:pStyle w:val="a5"/>
      </w:pPr>
      <w:r>
        <w:t>Требования не предъявлялись.</w:t>
      </w:r>
    </w:p>
    <w:p w14:paraId="336233AA" w14:textId="57502996" w:rsidR="00FC3125" w:rsidRPr="00BA0426" w:rsidRDefault="00FC3125" w:rsidP="00FC3125">
      <w:pPr>
        <w:pStyle w:val="41"/>
      </w:pPr>
      <w:r>
        <w:t>Проверка требований к реализации организационного обеспечения</w:t>
      </w:r>
    </w:p>
    <w:p w14:paraId="5964D19B" w14:textId="5AC3EC17" w:rsidR="00FC3125" w:rsidRDefault="00FC3125" w:rsidP="00FC3125">
      <w:pPr>
        <w:pStyle w:val="a5"/>
      </w:pPr>
      <w:r>
        <w:t>В таблице</w:t>
      </w:r>
      <w:r w:rsidR="00396B87">
        <w:t xml:space="preserve"> </w:t>
      </w:r>
      <w:r w:rsidR="00396B87">
        <w:fldChar w:fldCharType="begin"/>
      </w:r>
      <w:r w:rsidR="00396B87">
        <w:instrText xml:space="preserve"> REF _Ref147497134 \h</w:instrText>
      </w:r>
      <w:r w:rsidR="00396B87" w:rsidRPr="00396B87">
        <w:instrText>\#\0</w:instrText>
      </w:r>
      <w:r w:rsidR="00396B87">
        <w:instrText xml:space="preserve"> </w:instrText>
      </w:r>
      <w:r w:rsidR="00396B87">
        <w:fldChar w:fldCharType="separate"/>
      </w:r>
      <w:r w:rsidR="004536F9">
        <w:t>23</w:t>
      </w:r>
      <w:r w:rsidR="00396B87">
        <w:fldChar w:fldCharType="end"/>
      </w:r>
      <w:r>
        <w:t xml:space="preserve"> представлены методики проверки реализации организационного обеспечения.</w:t>
      </w:r>
    </w:p>
    <w:p w14:paraId="0BCA00C7" w14:textId="1DB1FCB1" w:rsidR="00FC3125" w:rsidRPr="006E5ECA" w:rsidRDefault="00FC3125" w:rsidP="00FC3125">
      <w:pPr>
        <w:pStyle w:val="affd"/>
      </w:pPr>
      <w:bookmarkStart w:id="91" w:name="_Ref147497134"/>
      <w:r>
        <w:lastRenderedPageBreak/>
        <w:t xml:space="preserve">Таблица </w:t>
      </w:r>
      <w:fldSimple w:instr=" SEQ Таблица \* ARABIC ">
        <w:r w:rsidR="004536F9">
          <w:rPr>
            <w:noProof/>
          </w:rPr>
          <w:t>23</w:t>
        </w:r>
      </w:fldSimple>
      <w:r>
        <w:t xml:space="preserve"> – Методика проверки реализации </w:t>
      </w:r>
      <w:r w:rsidR="00396B87">
        <w:t>организационного обеспечения</w:t>
      </w:r>
      <w:bookmarkEnd w:id="91"/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FC3125" w:rsidRPr="002472CF" w14:paraId="2D5153E1" w14:textId="77777777" w:rsidTr="0084612F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5F8C811F" w14:textId="77777777" w:rsidR="00FC3125" w:rsidRPr="002472CF" w:rsidRDefault="00FC3125" w:rsidP="0084612F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2C427042" w14:textId="77777777" w:rsidR="00FC3125" w:rsidRPr="002472CF" w:rsidRDefault="00FC3125" w:rsidP="0084612F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BD96055" w14:textId="77777777" w:rsidR="00FC3125" w:rsidRPr="002472CF" w:rsidRDefault="00FC3125" w:rsidP="0084612F">
            <w:pPr>
              <w:pStyle w:val="afd"/>
            </w:pPr>
            <w:r w:rsidRPr="002472CF">
              <w:t>Ожидаемый результат</w:t>
            </w:r>
          </w:p>
        </w:tc>
      </w:tr>
      <w:tr w:rsidR="00396B87" w:rsidRPr="002472CF" w14:paraId="56602495" w14:textId="77777777" w:rsidTr="00396B87">
        <w:trPr>
          <w:trHeight w:val="402"/>
        </w:trPr>
        <w:tc>
          <w:tcPr>
            <w:tcW w:w="616" w:type="dxa"/>
            <w:vAlign w:val="center"/>
          </w:tcPr>
          <w:p w14:paraId="02CEBF85" w14:textId="77777777" w:rsidR="00396B87" w:rsidRPr="00686476" w:rsidRDefault="00396B87" w:rsidP="0034301D">
            <w:pPr>
              <w:pStyle w:val="a1"/>
              <w:numPr>
                <w:ilvl w:val="0"/>
                <w:numId w:val="111"/>
              </w:numPr>
            </w:pPr>
          </w:p>
        </w:tc>
        <w:tc>
          <w:tcPr>
            <w:tcW w:w="14552" w:type="dxa"/>
            <w:gridSpan w:val="2"/>
          </w:tcPr>
          <w:p w14:paraId="235A32EB" w14:textId="34289FB1" w:rsidR="00396B87" w:rsidRPr="002B2AEF" w:rsidRDefault="00396B87" w:rsidP="00396B87">
            <w:pPr>
              <w:pStyle w:val="afff"/>
            </w:pPr>
            <w:r>
              <w:t>Требования реализуются сотрудниками Заказчика</w:t>
            </w:r>
          </w:p>
        </w:tc>
      </w:tr>
    </w:tbl>
    <w:p w14:paraId="64E5DFBC" w14:textId="4E5386A5" w:rsidR="0084612F" w:rsidRPr="00BA0426" w:rsidRDefault="0084612F" w:rsidP="0084612F">
      <w:pPr>
        <w:pStyle w:val="41"/>
      </w:pPr>
      <w:r>
        <w:t>Проверка требований к реализации методического обеспечения</w:t>
      </w:r>
    </w:p>
    <w:p w14:paraId="61C52C93" w14:textId="26A07271" w:rsidR="0084612F" w:rsidRDefault="0084612F" w:rsidP="0084612F">
      <w:pPr>
        <w:pStyle w:val="a5"/>
      </w:pPr>
      <w:r>
        <w:t>В таблице</w:t>
      </w:r>
      <w:r w:rsidR="00396B87">
        <w:t xml:space="preserve"> </w:t>
      </w:r>
      <w:r w:rsidR="00396B87">
        <w:fldChar w:fldCharType="begin"/>
      </w:r>
      <w:r w:rsidR="00396B87">
        <w:instrText xml:space="preserve"> REF _Ref147497050 \h</w:instrText>
      </w:r>
      <w:r w:rsidR="00396B87" w:rsidRPr="00396B87">
        <w:instrText>\#\0</w:instrText>
      </w:r>
      <w:r w:rsidR="00396B87">
        <w:instrText xml:space="preserve"> </w:instrText>
      </w:r>
      <w:r w:rsidR="00396B87">
        <w:fldChar w:fldCharType="separate"/>
      </w:r>
      <w:r w:rsidR="004536F9">
        <w:t>24</w:t>
      </w:r>
      <w:r w:rsidR="00396B87">
        <w:fldChar w:fldCharType="end"/>
      </w:r>
      <w:r>
        <w:t xml:space="preserve"> представлены методики проверки реализации методического обеспечения.</w:t>
      </w:r>
    </w:p>
    <w:p w14:paraId="644BF837" w14:textId="3B0A2473" w:rsidR="0084612F" w:rsidRPr="006E5ECA" w:rsidRDefault="0084612F" w:rsidP="0084612F">
      <w:pPr>
        <w:pStyle w:val="affd"/>
      </w:pPr>
      <w:bookmarkStart w:id="92" w:name="_Ref147497050"/>
      <w:r>
        <w:t xml:space="preserve">Таблица </w:t>
      </w:r>
      <w:fldSimple w:instr=" SEQ Таблица \* ARABIC ">
        <w:r w:rsidR="004536F9">
          <w:rPr>
            <w:noProof/>
          </w:rPr>
          <w:t>24</w:t>
        </w:r>
      </w:fldSimple>
      <w:r>
        <w:t xml:space="preserve"> – Методика проверки реализации </w:t>
      </w:r>
      <w:bookmarkEnd w:id="92"/>
      <w:r w:rsidR="00396B87">
        <w:t>методического обеспечения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84612F" w:rsidRPr="002472CF" w14:paraId="7136BD27" w14:textId="77777777" w:rsidTr="0084612F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517E36A3" w14:textId="77777777" w:rsidR="0084612F" w:rsidRPr="002472CF" w:rsidRDefault="0084612F" w:rsidP="0084612F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7202F131" w14:textId="77777777" w:rsidR="0084612F" w:rsidRPr="002472CF" w:rsidRDefault="0084612F" w:rsidP="0084612F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5EBC6CE" w14:textId="77777777" w:rsidR="0084612F" w:rsidRPr="002472CF" w:rsidRDefault="0084612F" w:rsidP="0084612F">
            <w:pPr>
              <w:pStyle w:val="afd"/>
            </w:pPr>
            <w:r w:rsidRPr="002472CF">
              <w:t>Ожидаемый результат</w:t>
            </w:r>
          </w:p>
        </w:tc>
      </w:tr>
      <w:tr w:rsidR="0084612F" w:rsidRPr="002472CF" w14:paraId="06C3EB93" w14:textId="77777777" w:rsidTr="0084612F">
        <w:trPr>
          <w:trHeight w:val="77"/>
        </w:trPr>
        <w:tc>
          <w:tcPr>
            <w:tcW w:w="616" w:type="dxa"/>
            <w:vAlign w:val="center"/>
          </w:tcPr>
          <w:p w14:paraId="5C0365CC" w14:textId="77777777" w:rsidR="0084612F" w:rsidRPr="00686476" w:rsidRDefault="0084612F" w:rsidP="0034301D">
            <w:pPr>
              <w:pStyle w:val="a1"/>
              <w:numPr>
                <w:ilvl w:val="0"/>
                <w:numId w:val="110"/>
              </w:numPr>
            </w:pPr>
          </w:p>
        </w:tc>
        <w:tc>
          <w:tcPr>
            <w:tcW w:w="14552" w:type="dxa"/>
            <w:gridSpan w:val="2"/>
          </w:tcPr>
          <w:p w14:paraId="7772047A" w14:textId="77777777" w:rsidR="0084612F" w:rsidRDefault="00396B87" w:rsidP="00396B87">
            <w:pPr>
              <w:pStyle w:val="afff"/>
            </w:pPr>
            <w:r>
              <w:t>При реализации Системы учитывались требования следующих нормативных документов:</w:t>
            </w:r>
          </w:p>
          <w:p w14:paraId="6C22A1C5" w14:textId="77777777" w:rsidR="00396B87" w:rsidRPr="008A6BDC" w:rsidRDefault="00396B87" w:rsidP="00396B87">
            <w:pPr>
              <w:pStyle w:val="13"/>
            </w:pPr>
            <w:r w:rsidRPr="008A6BDC">
              <w:t>СТП 7.3-03-2008 Стандарт предприятия. Порядок разработки, внедрения, сопровождения и эксплуатации автоматизированных систем управления технологическими процессами;</w:t>
            </w:r>
          </w:p>
          <w:p w14:paraId="07A500AD" w14:textId="77777777" w:rsidR="00396B87" w:rsidRPr="00B5704E" w:rsidRDefault="00396B87" w:rsidP="00396B87">
            <w:pPr>
              <w:pStyle w:val="13"/>
            </w:pPr>
            <w:r w:rsidRPr="008A6BDC">
              <w:t xml:space="preserve">ГОСТ 24.104-85 ЕСС АСУ. Автоматизированные системы управления. </w:t>
            </w:r>
            <w:r>
              <w:t>Общие требования;</w:t>
            </w:r>
          </w:p>
          <w:p w14:paraId="09651ADB" w14:textId="1412C999" w:rsidR="00396B87" w:rsidRPr="002B2AEF" w:rsidRDefault="00396B87" w:rsidP="00396B87">
            <w:pPr>
              <w:pStyle w:val="13"/>
            </w:pPr>
            <w:r w:rsidRPr="008A6BDC">
              <w:t xml:space="preserve">РД 50-682-89. Руководящий документ по стандартизации. Методические указания. Информационная технология. Комплекс стандартов и руководящих документов на автоматизированные системы. </w:t>
            </w:r>
            <w:r>
              <w:t>Общие положения.</w:t>
            </w:r>
          </w:p>
        </w:tc>
      </w:tr>
    </w:tbl>
    <w:p w14:paraId="21DCE9E6" w14:textId="6BB502BA" w:rsidR="0084612F" w:rsidRPr="00BA0426" w:rsidRDefault="0084612F" w:rsidP="0084612F">
      <w:pPr>
        <w:pStyle w:val="33"/>
      </w:pPr>
      <w:bookmarkStart w:id="93" w:name="_Toc147501514"/>
      <w:r>
        <w:t>Проверка требований к надежности</w:t>
      </w:r>
      <w:bookmarkEnd w:id="93"/>
    </w:p>
    <w:p w14:paraId="3305E071" w14:textId="25B484EC" w:rsidR="0084612F" w:rsidRDefault="0084612F" w:rsidP="0084612F">
      <w:pPr>
        <w:pStyle w:val="a5"/>
      </w:pPr>
      <w:r>
        <w:t>В таблице</w:t>
      </w:r>
      <w:r w:rsidR="00396B87">
        <w:t xml:space="preserve"> </w:t>
      </w:r>
      <w:r w:rsidR="00396B87">
        <w:fldChar w:fldCharType="begin"/>
      </w:r>
      <w:r w:rsidR="00396B87">
        <w:instrText xml:space="preserve"> REF _Ref147496987 \h</w:instrText>
      </w:r>
      <w:r w:rsidR="00396B87" w:rsidRPr="00396B87">
        <w:instrText>\#\0</w:instrText>
      </w:r>
      <w:r w:rsidR="00396B87">
        <w:instrText xml:space="preserve"> </w:instrText>
      </w:r>
      <w:r w:rsidR="00396B87">
        <w:fldChar w:fldCharType="separate"/>
      </w:r>
      <w:r w:rsidR="004536F9">
        <w:t>25</w:t>
      </w:r>
      <w:r w:rsidR="00396B87">
        <w:fldChar w:fldCharType="end"/>
      </w:r>
      <w:r>
        <w:t xml:space="preserve"> представлены методики проверки требований к надежности.</w:t>
      </w:r>
    </w:p>
    <w:p w14:paraId="03801842" w14:textId="4FFB78D6" w:rsidR="0084612F" w:rsidRPr="006E5ECA" w:rsidRDefault="0084612F" w:rsidP="0084612F">
      <w:pPr>
        <w:pStyle w:val="affd"/>
      </w:pPr>
      <w:bookmarkStart w:id="94" w:name="_Ref147496987"/>
      <w:r>
        <w:t xml:space="preserve">Таблица </w:t>
      </w:r>
      <w:fldSimple w:instr=" SEQ Таблица \* ARABIC ">
        <w:r w:rsidR="004536F9">
          <w:rPr>
            <w:noProof/>
          </w:rPr>
          <w:t>25</w:t>
        </w:r>
      </w:fldSimple>
      <w:r>
        <w:t xml:space="preserve"> – Методика проверки реализации </w:t>
      </w:r>
      <w:bookmarkEnd w:id="94"/>
      <w:r w:rsidR="00396B87">
        <w:t>требований к надежности</w:t>
      </w:r>
    </w:p>
    <w:tbl>
      <w:tblPr>
        <w:tblStyle w:val="afffffb"/>
        <w:tblW w:w="15168" w:type="dxa"/>
        <w:tblInd w:w="-5" w:type="dxa"/>
        <w:tblLook w:val="04A0" w:firstRow="1" w:lastRow="0" w:firstColumn="1" w:lastColumn="0" w:noHBand="0" w:noVBand="1"/>
      </w:tblPr>
      <w:tblGrid>
        <w:gridCol w:w="616"/>
        <w:gridCol w:w="7464"/>
        <w:gridCol w:w="7088"/>
      </w:tblGrid>
      <w:tr w:rsidR="0084612F" w:rsidRPr="002472CF" w14:paraId="3B6EA8EC" w14:textId="77777777" w:rsidTr="0084612F">
        <w:trPr>
          <w:tblHeader/>
        </w:trPr>
        <w:tc>
          <w:tcPr>
            <w:tcW w:w="616" w:type="dxa"/>
            <w:shd w:val="clear" w:color="auto" w:fill="auto"/>
            <w:vAlign w:val="center"/>
          </w:tcPr>
          <w:p w14:paraId="642F6135" w14:textId="77777777" w:rsidR="0084612F" w:rsidRPr="002472CF" w:rsidRDefault="0084612F" w:rsidP="0084612F">
            <w:pPr>
              <w:pStyle w:val="afd"/>
            </w:pPr>
            <w:r w:rsidRPr="002472CF">
              <w:t>№ п/п</w:t>
            </w:r>
          </w:p>
        </w:tc>
        <w:tc>
          <w:tcPr>
            <w:tcW w:w="7464" w:type="dxa"/>
            <w:shd w:val="clear" w:color="auto" w:fill="auto"/>
            <w:vAlign w:val="center"/>
          </w:tcPr>
          <w:p w14:paraId="08B1282A" w14:textId="77777777" w:rsidR="0084612F" w:rsidRPr="002472CF" w:rsidRDefault="0084612F" w:rsidP="0084612F">
            <w:pPr>
              <w:pStyle w:val="afd"/>
            </w:pPr>
            <w:r w:rsidRPr="002472CF">
              <w:t>Описание выполняемых действий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F5E9B0B" w14:textId="77777777" w:rsidR="0084612F" w:rsidRPr="002472CF" w:rsidRDefault="0084612F" w:rsidP="0084612F">
            <w:pPr>
              <w:pStyle w:val="afd"/>
            </w:pPr>
            <w:r w:rsidRPr="002472CF">
              <w:t>Ожидаемый результат</w:t>
            </w:r>
          </w:p>
        </w:tc>
      </w:tr>
      <w:tr w:rsidR="00396B87" w:rsidRPr="002472CF" w14:paraId="11205529" w14:textId="77777777" w:rsidTr="00396B87">
        <w:trPr>
          <w:trHeight w:val="402"/>
        </w:trPr>
        <w:tc>
          <w:tcPr>
            <w:tcW w:w="616" w:type="dxa"/>
            <w:vAlign w:val="center"/>
          </w:tcPr>
          <w:p w14:paraId="1F01BE4E" w14:textId="77777777" w:rsidR="00396B87" w:rsidRPr="00686476" w:rsidRDefault="00396B87" w:rsidP="0034301D">
            <w:pPr>
              <w:pStyle w:val="a1"/>
              <w:numPr>
                <w:ilvl w:val="0"/>
                <w:numId w:val="109"/>
              </w:numPr>
            </w:pPr>
          </w:p>
        </w:tc>
        <w:tc>
          <w:tcPr>
            <w:tcW w:w="14552" w:type="dxa"/>
            <w:gridSpan w:val="2"/>
          </w:tcPr>
          <w:p w14:paraId="7A184BC9" w14:textId="2079FB5F" w:rsidR="00396B87" w:rsidRPr="002B2AEF" w:rsidRDefault="00396B87" w:rsidP="00396B87">
            <w:pPr>
              <w:pStyle w:val="afff"/>
            </w:pPr>
            <w:r>
              <w:t>Решения по надежности отражены в технической документации описывающей решения по реализации Системы</w:t>
            </w:r>
          </w:p>
        </w:tc>
      </w:tr>
    </w:tbl>
    <w:p w14:paraId="43555017" w14:textId="77777777" w:rsidR="00BD184D" w:rsidRPr="00BD184D" w:rsidRDefault="00BD184D" w:rsidP="00CA2E72">
      <w:pPr>
        <w:pStyle w:val="a5"/>
      </w:pPr>
    </w:p>
    <w:sectPr w:rsidR="00BD184D" w:rsidRPr="00BD184D" w:rsidSect="003A5FB4">
      <w:headerReference w:type="default" r:id="rId13"/>
      <w:pgSz w:w="16838" w:h="11906" w:orient="landscape"/>
      <w:pgMar w:top="1701" w:right="1134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FAA41" w14:textId="77777777" w:rsidR="00C71AE8" w:rsidRDefault="00C71AE8" w:rsidP="008D3CFB">
      <w:r>
        <w:separator/>
      </w:r>
    </w:p>
  </w:endnote>
  <w:endnote w:type="continuationSeparator" w:id="0">
    <w:p w14:paraId="21690A5E" w14:textId="77777777" w:rsidR="00C71AE8" w:rsidRDefault="00C71AE8" w:rsidP="008D3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4519569"/>
      <w:docPartObj>
        <w:docPartGallery w:val="Page Numbers (Bottom of Page)"/>
        <w:docPartUnique/>
      </w:docPartObj>
    </w:sdtPr>
    <w:sdtEndPr/>
    <w:sdtContent>
      <w:p w14:paraId="634378C0" w14:textId="079499DF" w:rsidR="004C6012" w:rsidRDefault="004C6012" w:rsidP="0061642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29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0C1BD" w14:textId="77777777" w:rsidR="00C71AE8" w:rsidRDefault="00C71AE8" w:rsidP="008D3CFB">
      <w:r>
        <w:separator/>
      </w:r>
    </w:p>
  </w:footnote>
  <w:footnote w:type="continuationSeparator" w:id="0">
    <w:p w14:paraId="0E30654F" w14:textId="77777777" w:rsidR="00C71AE8" w:rsidRDefault="00C71AE8" w:rsidP="008D3CFB">
      <w:r>
        <w:continuationSeparator/>
      </w:r>
    </w:p>
  </w:footnote>
  <w:footnote w:id="1">
    <w:p w14:paraId="7AE31A95" w14:textId="44DA7F0C" w:rsidR="004C6012" w:rsidRDefault="004C6012">
      <w:pPr>
        <w:pStyle w:val="affffffc"/>
      </w:pPr>
      <w:r>
        <w:rPr>
          <w:rStyle w:val="affffffe"/>
        </w:rPr>
        <w:footnoteRef/>
      </w:r>
      <w:r>
        <w:t xml:space="preserve"> Состав меню различен для пользовательской и административной части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A84B1" w14:textId="77777777" w:rsidR="004C6012" w:rsidRPr="00D16335" w:rsidRDefault="004C6012" w:rsidP="00D16335">
    <w:pPr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8544341"/>
      <w:docPartObj>
        <w:docPartGallery w:val="Page Numbers (Top of Page)"/>
        <w:docPartUnique/>
      </w:docPartObj>
    </w:sdtPr>
    <w:sdtEndPr/>
    <w:sdtContent>
      <w:p w14:paraId="7013E4C4" w14:textId="1391C54E" w:rsidR="004C6012" w:rsidRDefault="00C71AE8">
        <w:pPr>
          <w:pStyle w:val="af0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557885"/>
      <w:docPartObj>
        <w:docPartGallery w:val="Page Numbers (Top of Page)"/>
        <w:docPartUnique/>
      </w:docPartObj>
    </w:sdtPr>
    <w:sdtEndPr/>
    <w:sdtContent>
      <w:p w14:paraId="3030AC4C" w14:textId="32EE3D4E" w:rsidR="004C6012" w:rsidRDefault="00C71AE8">
        <w:pPr>
          <w:pStyle w:val="af0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713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" w15:restartNumberingAfterBreak="0">
    <w:nsid w:val="018F73C5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" w15:restartNumberingAfterBreak="0">
    <w:nsid w:val="05845AA5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" w15:restartNumberingAfterBreak="0">
    <w:nsid w:val="0A3C5D3B"/>
    <w:multiLevelType w:val="hybridMultilevel"/>
    <w:tmpl w:val="4940AB12"/>
    <w:lvl w:ilvl="0" w:tplc="56E4BFB4">
      <w:start w:val="1"/>
      <w:numFmt w:val="bullet"/>
      <w:pStyle w:val="UC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2308"/>
    <w:multiLevelType w:val="hybridMultilevel"/>
    <w:tmpl w:val="43C44AAA"/>
    <w:lvl w:ilvl="0" w:tplc="DF2EA80C">
      <w:start w:val="1"/>
      <w:numFmt w:val="decimal"/>
      <w:pStyle w:val="a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03BE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6" w15:restartNumberingAfterBreak="0">
    <w:nsid w:val="151D3046"/>
    <w:multiLevelType w:val="multilevel"/>
    <w:tmpl w:val="6E68F85C"/>
    <w:styleLink w:val="a0"/>
    <w:lvl w:ilvl="0">
      <w:start w:val="1"/>
      <w:numFmt w:val="bullet"/>
      <w:pStyle w:val="-1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decimal"/>
      <w:pStyle w:val="-2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bullet"/>
      <w:pStyle w:val="-3"/>
      <w:lvlText w:val="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pStyle w:val="-4"/>
      <w:lvlText w:val="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tabs>
          <w:tab w:val="num" w:pos="2835"/>
        </w:tabs>
        <w:ind w:left="1800" w:firstLine="61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7140D0A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8" w15:restartNumberingAfterBreak="0">
    <w:nsid w:val="1A8344D9"/>
    <w:multiLevelType w:val="hybridMultilevel"/>
    <w:tmpl w:val="DC207926"/>
    <w:lvl w:ilvl="0" w:tplc="079C67F2">
      <w:start w:val="1"/>
      <w:numFmt w:val="bullet"/>
      <w:pStyle w:val="2"/>
      <w:lvlText w:val="o"/>
      <w:lvlJc w:val="left"/>
      <w:pPr>
        <w:tabs>
          <w:tab w:val="num" w:pos="680"/>
        </w:tabs>
        <w:ind w:left="680" w:hanging="283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F2F92"/>
    <w:multiLevelType w:val="multilevel"/>
    <w:tmpl w:val="7DEE71F6"/>
    <w:lvl w:ilvl="0">
      <w:start w:val="1"/>
      <w:numFmt w:val="decimal"/>
      <w:pStyle w:val="a1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0" w15:restartNumberingAfterBreak="0">
    <w:nsid w:val="290E4612"/>
    <w:multiLevelType w:val="multilevel"/>
    <w:tmpl w:val="58BEFAD0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932F74"/>
    <w:multiLevelType w:val="hybridMultilevel"/>
    <w:tmpl w:val="D84A28A8"/>
    <w:lvl w:ilvl="0" w:tplc="3710DC78">
      <w:start w:val="1"/>
      <w:numFmt w:val="bullet"/>
      <w:pStyle w:val="10"/>
      <w:lvlText w:val="–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C15A9F"/>
    <w:multiLevelType w:val="hybridMultilevel"/>
    <w:tmpl w:val="A94AF032"/>
    <w:lvl w:ilvl="0" w:tplc="56A8E926">
      <w:start w:val="1"/>
      <w:numFmt w:val="bullet"/>
      <w:pStyle w:val="3"/>
      <w:lvlText w:val="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2CC94CD1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4" w15:restartNumberingAfterBreak="0">
    <w:nsid w:val="2EB51ADB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5" w15:restartNumberingAfterBreak="0">
    <w:nsid w:val="37185E3E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6" w15:restartNumberingAfterBreak="0">
    <w:nsid w:val="37585E4D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7" w15:restartNumberingAfterBreak="0">
    <w:nsid w:val="390661C2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18" w15:restartNumberingAfterBreak="0">
    <w:nsid w:val="39D31F98"/>
    <w:multiLevelType w:val="hybridMultilevel"/>
    <w:tmpl w:val="685AC866"/>
    <w:lvl w:ilvl="0" w:tplc="9EB29E16">
      <w:start w:val="1"/>
      <w:numFmt w:val="bullet"/>
      <w:pStyle w:val="11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A743A18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0" w15:restartNumberingAfterBreak="0">
    <w:nsid w:val="3B7F4271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1" w15:restartNumberingAfterBreak="0">
    <w:nsid w:val="3EDD5478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2" w15:restartNumberingAfterBreak="0">
    <w:nsid w:val="417D0BD3"/>
    <w:multiLevelType w:val="hybridMultilevel"/>
    <w:tmpl w:val="13B67FBA"/>
    <w:lvl w:ilvl="0" w:tplc="AA68EF7C">
      <w:start w:val="1"/>
      <w:numFmt w:val="bullet"/>
      <w:pStyle w:val="30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3" w15:restartNumberingAfterBreak="0">
    <w:nsid w:val="42127477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4" w15:restartNumberingAfterBreak="0">
    <w:nsid w:val="42C8372A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5" w15:restartNumberingAfterBreak="0">
    <w:nsid w:val="436B2696"/>
    <w:multiLevelType w:val="hybridMultilevel"/>
    <w:tmpl w:val="5B7AE326"/>
    <w:lvl w:ilvl="0" w:tplc="B85E7AD6">
      <w:start w:val="1"/>
      <w:numFmt w:val="bullet"/>
      <w:pStyle w:val="4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95BC7"/>
    <w:multiLevelType w:val="hybridMultilevel"/>
    <w:tmpl w:val="DB84EF3A"/>
    <w:lvl w:ilvl="0" w:tplc="0570F15A">
      <w:start w:val="1"/>
      <w:numFmt w:val="bullet"/>
      <w:pStyle w:val="21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C7BE4"/>
    <w:multiLevelType w:val="hybridMultilevel"/>
    <w:tmpl w:val="79624028"/>
    <w:lvl w:ilvl="0" w:tplc="DCCC2A76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735AE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29" w15:restartNumberingAfterBreak="0">
    <w:nsid w:val="4AEF7587"/>
    <w:multiLevelType w:val="hybridMultilevel"/>
    <w:tmpl w:val="20A6CB98"/>
    <w:lvl w:ilvl="0" w:tplc="0419000F">
      <w:start w:val="1"/>
      <w:numFmt w:val="decimal"/>
      <w:pStyle w:val="1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E372A"/>
    <w:multiLevelType w:val="multilevel"/>
    <w:tmpl w:val="7E8665D2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0" w:firstLine="155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0" w:firstLine="1985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35"/>
        </w:tabs>
        <w:ind w:left="0" w:firstLine="24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260"/>
        </w:tabs>
        <w:ind w:left="0" w:firstLine="28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86"/>
        </w:tabs>
        <w:ind w:left="0" w:firstLine="32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11"/>
        </w:tabs>
        <w:ind w:left="0" w:firstLine="3686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536"/>
        </w:tabs>
        <w:ind w:left="0" w:firstLine="4111"/>
      </w:pPr>
      <w:rPr>
        <w:rFonts w:hint="default"/>
      </w:rPr>
    </w:lvl>
  </w:abstractNum>
  <w:abstractNum w:abstractNumId="31" w15:restartNumberingAfterBreak="0">
    <w:nsid w:val="4B6C30DF"/>
    <w:multiLevelType w:val="hybridMultilevel"/>
    <w:tmpl w:val="8F345DF2"/>
    <w:lvl w:ilvl="0" w:tplc="1A7A2F0C">
      <w:start w:val="1"/>
      <w:numFmt w:val="bullet"/>
      <w:pStyle w:val="13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F31DDA"/>
    <w:multiLevelType w:val="hybridMultilevel"/>
    <w:tmpl w:val="ADE240B0"/>
    <w:lvl w:ilvl="0" w:tplc="0F7C87C2">
      <w:start w:val="1"/>
      <w:numFmt w:val="decimal"/>
      <w:pStyle w:val="a3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690960"/>
    <w:multiLevelType w:val="multilevel"/>
    <w:tmpl w:val="FCCA5BE0"/>
    <w:lvl w:ilvl="0">
      <w:start w:val="1"/>
      <w:numFmt w:val="decimal"/>
      <w:pStyle w:val="14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B0005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5" w15:restartNumberingAfterBreak="0">
    <w:nsid w:val="54B14C4B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6" w15:restartNumberingAfterBreak="0">
    <w:nsid w:val="57761809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37" w15:restartNumberingAfterBreak="0">
    <w:nsid w:val="580D4115"/>
    <w:multiLevelType w:val="multilevel"/>
    <w:tmpl w:val="325EC09A"/>
    <w:lvl w:ilvl="0">
      <w:start w:val="1"/>
      <w:numFmt w:val="decimal"/>
      <w:pStyle w:val="15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38" w15:restartNumberingAfterBreak="0">
    <w:nsid w:val="5A9556CB"/>
    <w:multiLevelType w:val="multilevel"/>
    <w:tmpl w:val="409E7DCA"/>
    <w:lvl w:ilvl="0">
      <w:start w:val="1"/>
      <w:numFmt w:val="decimal"/>
      <w:pStyle w:val="16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3"/>
      <w:suff w:val="space"/>
      <w:lvlText w:val="%1.%2.%3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1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9" w15:restartNumberingAfterBreak="0">
    <w:nsid w:val="5CE76664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0" w15:restartNumberingAfterBreak="0">
    <w:nsid w:val="5E66432F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1" w15:restartNumberingAfterBreak="0">
    <w:nsid w:val="5F440BC9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2" w15:restartNumberingAfterBreak="0">
    <w:nsid w:val="6106786B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3" w15:restartNumberingAfterBreak="0">
    <w:nsid w:val="62DF52F2"/>
    <w:multiLevelType w:val="multilevel"/>
    <w:tmpl w:val="CA76B78E"/>
    <w:lvl w:ilvl="0">
      <w:start w:val="1"/>
      <w:numFmt w:val="decimal"/>
      <w:pStyle w:val="17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44" w15:restartNumberingAfterBreak="0">
    <w:nsid w:val="63A0484C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5" w15:restartNumberingAfterBreak="0">
    <w:nsid w:val="656F28FF"/>
    <w:multiLevelType w:val="multilevel"/>
    <w:tmpl w:val="CD1E6F4E"/>
    <w:lvl w:ilvl="0">
      <w:start w:val="1"/>
      <w:numFmt w:val="bullet"/>
      <w:pStyle w:val="dash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0" w:firstLine="1559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0" w:firstLine="198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0" w:firstLine="241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260"/>
        </w:tabs>
        <w:ind w:left="0" w:firstLine="283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686"/>
        </w:tabs>
        <w:ind w:left="0" w:firstLine="32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111"/>
        </w:tabs>
        <w:ind w:left="0" w:firstLine="368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0" w:firstLine="4111"/>
      </w:pPr>
      <w:rPr>
        <w:rFonts w:ascii="Symbol" w:hAnsi="Symbol" w:hint="default"/>
      </w:rPr>
    </w:lvl>
  </w:abstractNum>
  <w:abstractNum w:abstractNumId="46" w15:restartNumberingAfterBreak="0">
    <w:nsid w:val="691063C1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7" w15:restartNumberingAfterBreak="0">
    <w:nsid w:val="6EBD1996"/>
    <w:multiLevelType w:val="multilevel"/>
    <w:tmpl w:val="7DEE71F6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48" w15:restartNumberingAfterBreak="0">
    <w:nsid w:val="77C64022"/>
    <w:multiLevelType w:val="hybridMultilevel"/>
    <w:tmpl w:val="64BAC9F4"/>
    <w:lvl w:ilvl="0" w:tplc="9D8437E0">
      <w:start w:val="1"/>
      <w:numFmt w:val="decimal"/>
      <w:pStyle w:val="UC0"/>
      <w:lvlText w:val="%1."/>
      <w:lvlJc w:val="left"/>
      <w:pPr>
        <w:ind w:left="720" w:hanging="360"/>
      </w:pPr>
      <w:rPr>
        <w:u w:val="none"/>
      </w:rPr>
    </w:lvl>
    <w:lvl w:ilvl="1" w:tplc="DC681A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F6E23C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52A05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6DA1E7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BC88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EF0F4A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744E58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25CC14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7"/>
  </w:num>
  <w:num w:numId="3">
    <w:abstractNumId w:val="32"/>
  </w:num>
  <w:num w:numId="4">
    <w:abstractNumId w:val="10"/>
  </w:num>
  <w:num w:numId="5">
    <w:abstractNumId w:val="4"/>
  </w:num>
  <w:num w:numId="6">
    <w:abstractNumId w:val="9"/>
  </w:num>
  <w:num w:numId="7">
    <w:abstractNumId w:val="31"/>
  </w:num>
  <w:num w:numId="8">
    <w:abstractNumId w:val="33"/>
  </w:num>
  <w:num w:numId="9">
    <w:abstractNumId w:val="38"/>
  </w:num>
  <w:num w:numId="10">
    <w:abstractNumId w:val="11"/>
  </w:num>
  <w:num w:numId="11">
    <w:abstractNumId w:val="29"/>
  </w:num>
  <w:num w:numId="12">
    <w:abstractNumId w:val="26"/>
  </w:num>
  <w:num w:numId="13">
    <w:abstractNumId w:val="22"/>
  </w:num>
  <w:num w:numId="14">
    <w:abstractNumId w:val="25"/>
  </w:num>
  <w:num w:numId="15">
    <w:abstractNumId w:val="8"/>
  </w:num>
  <w:num w:numId="16">
    <w:abstractNumId w:val="12"/>
  </w:num>
  <w:num w:numId="17">
    <w:abstractNumId w:val="34"/>
  </w:num>
  <w:num w:numId="18">
    <w:abstractNumId w:val="15"/>
  </w:num>
  <w:num w:numId="19">
    <w:abstractNumId w:val="20"/>
  </w:num>
  <w:num w:numId="20">
    <w:abstractNumId w:val="6"/>
  </w:num>
  <w:num w:numId="21">
    <w:abstractNumId w:val="19"/>
  </w:num>
  <w:num w:numId="22">
    <w:abstractNumId w:val="21"/>
  </w:num>
  <w:num w:numId="23">
    <w:abstractNumId w:val="14"/>
  </w:num>
  <w:num w:numId="24">
    <w:abstractNumId w:val="36"/>
  </w:num>
  <w:num w:numId="25">
    <w:abstractNumId w:val="16"/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8"/>
    <w:lvlOverride w:ilvl="0">
      <w:startOverride w:val="1"/>
    </w:lvlOverride>
  </w:num>
  <w:num w:numId="2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</w:num>
  <w:num w:numId="4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6"/>
  </w:num>
  <w:num w:numId="5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3"/>
  </w:num>
  <w:num w:numId="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7"/>
  </w:num>
  <w:num w:numId="8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0"/>
  </w:num>
  <w:num w:numId="9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</w:num>
  <w:num w:numId="99">
    <w:abstractNumId w:val="45"/>
  </w:num>
  <w:num w:numId="100">
    <w:abstractNumId w:val="23"/>
  </w:num>
  <w:num w:numId="101">
    <w:abstractNumId w:val="5"/>
  </w:num>
  <w:num w:numId="102">
    <w:abstractNumId w:val="41"/>
  </w:num>
  <w:num w:numId="103">
    <w:abstractNumId w:val="42"/>
  </w:num>
  <w:num w:numId="104">
    <w:abstractNumId w:val="40"/>
  </w:num>
  <w:num w:numId="105">
    <w:abstractNumId w:val="24"/>
  </w:num>
  <w:num w:numId="106">
    <w:abstractNumId w:val="47"/>
  </w:num>
  <w:num w:numId="107">
    <w:abstractNumId w:val="2"/>
  </w:num>
  <w:num w:numId="108">
    <w:abstractNumId w:val="27"/>
  </w:num>
  <w:num w:numId="109">
    <w:abstractNumId w:val="35"/>
  </w:num>
  <w:num w:numId="110">
    <w:abstractNumId w:val="7"/>
  </w:num>
  <w:num w:numId="111">
    <w:abstractNumId w:val="39"/>
  </w:num>
  <w:num w:numId="1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43"/>
  </w:num>
  <w:num w:numId="1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44"/>
  </w:num>
  <w:num w:numId="1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lickAndTypeStyle w:val="a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35"/>
    <w:rsid w:val="0000263B"/>
    <w:rsid w:val="00010611"/>
    <w:rsid w:val="00010CFE"/>
    <w:rsid w:val="00013CBD"/>
    <w:rsid w:val="00017AB1"/>
    <w:rsid w:val="00022E66"/>
    <w:rsid w:val="00023DFF"/>
    <w:rsid w:val="000324B6"/>
    <w:rsid w:val="0003282D"/>
    <w:rsid w:val="00042103"/>
    <w:rsid w:val="000457D7"/>
    <w:rsid w:val="00046E0B"/>
    <w:rsid w:val="00047078"/>
    <w:rsid w:val="0005264D"/>
    <w:rsid w:val="00055D03"/>
    <w:rsid w:val="000566F1"/>
    <w:rsid w:val="0006238C"/>
    <w:rsid w:val="00066CCF"/>
    <w:rsid w:val="00066EAA"/>
    <w:rsid w:val="00067B55"/>
    <w:rsid w:val="00067CA1"/>
    <w:rsid w:val="00067D13"/>
    <w:rsid w:val="00073571"/>
    <w:rsid w:val="000736C1"/>
    <w:rsid w:val="000866D2"/>
    <w:rsid w:val="00090BCB"/>
    <w:rsid w:val="000949AC"/>
    <w:rsid w:val="000A4057"/>
    <w:rsid w:val="000A42C0"/>
    <w:rsid w:val="000A431F"/>
    <w:rsid w:val="000B2620"/>
    <w:rsid w:val="000B3106"/>
    <w:rsid w:val="000C13C4"/>
    <w:rsid w:val="000C5DCF"/>
    <w:rsid w:val="000C5E57"/>
    <w:rsid w:val="000D0654"/>
    <w:rsid w:val="000D542F"/>
    <w:rsid w:val="000D76D7"/>
    <w:rsid w:val="000D7C2D"/>
    <w:rsid w:val="000E1B0A"/>
    <w:rsid w:val="000E7F6E"/>
    <w:rsid w:val="000F5AB2"/>
    <w:rsid w:val="000F6C23"/>
    <w:rsid w:val="00100C8D"/>
    <w:rsid w:val="00104A72"/>
    <w:rsid w:val="001061CC"/>
    <w:rsid w:val="00107A3D"/>
    <w:rsid w:val="001100DD"/>
    <w:rsid w:val="00114658"/>
    <w:rsid w:val="001203CA"/>
    <w:rsid w:val="00121FA2"/>
    <w:rsid w:val="00122C49"/>
    <w:rsid w:val="0012770D"/>
    <w:rsid w:val="001346E5"/>
    <w:rsid w:val="0014061C"/>
    <w:rsid w:val="00145537"/>
    <w:rsid w:val="001479FF"/>
    <w:rsid w:val="00153A2B"/>
    <w:rsid w:val="00155A3A"/>
    <w:rsid w:val="001569E5"/>
    <w:rsid w:val="00160D55"/>
    <w:rsid w:val="00164F55"/>
    <w:rsid w:val="00174297"/>
    <w:rsid w:val="00186685"/>
    <w:rsid w:val="00191423"/>
    <w:rsid w:val="00192F1B"/>
    <w:rsid w:val="00193728"/>
    <w:rsid w:val="00195106"/>
    <w:rsid w:val="00195AC4"/>
    <w:rsid w:val="001969F5"/>
    <w:rsid w:val="001B72BC"/>
    <w:rsid w:val="001B77AC"/>
    <w:rsid w:val="001B7869"/>
    <w:rsid w:val="001D0D90"/>
    <w:rsid w:val="001D452A"/>
    <w:rsid w:val="001D7E07"/>
    <w:rsid w:val="001E01EB"/>
    <w:rsid w:val="001E2596"/>
    <w:rsid w:val="001E4282"/>
    <w:rsid w:val="001F11B6"/>
    <w:rsid w:val="001F169F"/>
    <w:rsid w:val="001F5CA5"/>
    <w:rsid w:val="001F7FB8"/>
    <w:rsid w:val="002008FA"/>
    <w:rsid w:val="00206399"/>
    <w:rsid w:val="00206425"/>
    <w:rsid w:val="00206BC3"/>
    <w:rsid w:val="00213124"/>
    <w:rsid w:val="00215480"/>
    <w:rsid w:val="00215785"/>
    <w:rsid w:val="00223242"/>
    <w:rsid w:val="00231693"/>
    <w:rsid w:val="00232E2E"/>
    <w:rsid w:val="00235D0F"/>
    <w:rsid w:val="00237623"/>
    <w:rsid w:val="00237A2B"/>
    <w:rsid w:val="00243256"/>
    <w:rsid w:val="00251B6C"/>
    <w:rsid w:val="00252528"/>
    <w:rsid w:val="00252571"/>
    <w:rsid w:val="002558BE"/>
    <w:rsid w:val="00257934"/>
    <w:rsid w:val="0026656E"/>
    <w:rsid w:val="00267315"/>
    <w:rsid w:val="00267BFF"/>
    <w:rsid w:val="00270162"/>
    <w:rsid w:val="00273125"/>
    <w:rsid w:val="00275346"/>
    <w:rsid w:val="00281805"/>
    <w:rsid w:val="00286BBE"/>
    <w:rsid w:val="002906C3"/>
    <w:rsid w:val="00291326"/>
    <w:rsid w:val="002922D7"/>
    <w:rsid w:val="00293ED9"/>
    <w:rsid w:val="00294608"/>
    <w:rsid w:val="002A6B5B"/>
    <w:rsid w:val="002A7298"/>
    <w:rsid w:val="002B15B7"/>
    <w:rsid w:val="002B2AEF"/>
    <w:rsid w:val="002C4024"/>
    <w:rsid w:val="002C6B03"/>
    <w:rsid w:val="002D1E5F"/>
    <w:rsid w:val="002D205B"/>
    <w:rsid w:val="002D4419"/>
    <w:rsid w:val="002E113B"/>
    <w:rsid w:val="002E13A7"/>
    <w:rsid w:val="002E1402"/>
    <w:rsid w:val="002E1C3B"/>
    <w:rsid w:val="002E2984"/>
    <w:rsid w:val="002E3247"/>
    <w:rsid w:val="002E7985"/>
    <w:rsid w:val="002F09EA"/>
    <w:rsid w:val="002F245D"/>
    <w:rsid w:val="002F4F24"/>
    <w:rsid w:val="002F71CE"/>
    <w:rsid w:val="003064B8"/>
    <w:rsid w:val="003120FC"/>
    <w:rsid w:val="0032114C"/>
    <w:rsid w:val="003247C4"/>
    <w:rsid w:val="00335D0C"/>
    <w:rsid w:val="0034301D"/>
    <w:rsid w:val="003477E4"/>
    <w:rsid w:val="00347C19"/>
    <w:rsid w:val="003509D4"/>
    <w:rsid w:val="00353AD6"/>
    <w:rsid w:val="00354853"/>
    <w:rsid w:val="003572FE"/>
    <w:rsid w:val="003606B2"/>
    <w:rsid w:val="00361378"/>
    <w:rsid w:val="00363E5B"/>
    <w:rsid w:val="00364ECB"/>
    <w:rsid w:val="00367098"/>
    <w:rsid w:val="0037325E"/>
    <w:rsid w:val="003749F8"/>
    <w:rsid w:val="00375301"/>
    <w:rsid w:val="00380AE0"/>
    <w:rsid w:val="00390EE7"/>
    <w:rsid w:val="00392847"/>
    <w:rsid w:val="00393560"/>
    <w:rsid w:val="00394F02"/>
    <w:rsid w:val="00395AB9"/>
    <w:rsid w:val="00396B87"/>
    <w:rsid w:val="003A0D2D"/>
    <w:rsid w:val="003A5FB4"/>
    <w:rsid w:val="003A71C2"/>
    <w:rsid w:val="003A7D4D"/>
    <w:rsid w:val="003B3781"/>
    <w:rsid w:val="003B3F6D"/>
    <w:rsid w:val="003B47D9"/>
    <w:rsid w:val="003B4D06"/>
    <w:rsid w:val="003B569D"/>
    <w:rsid w:val="003B6FC8"/>
    <w:rsid w:val="003C2D29"/>
    <w:rsid w:val="003C4220"/>
    <w:rsid w:val="003C57FD"/>
    <w:rsid w:val="003D1025"/>
    <w:rsid w:val="003D3785"/>
    <w:rsid w:val="003D56BA"/>
    <w:rsid w:val="003E37A4"/>
    <w:rsid w:val="003E5EDB"/>
    <w:rsid w:val="003E6136"/>
    <w:rsid w:val="003E6CC7"/>
    <w:rsid w:val="003E709C"/>
    <w:rsid w:val="003F0138"/>
    <w:rsid w:val="003F0C37"/>
    <w:rsid w:val="003F7134"/>
    <w:rsid w:val="0040382B"/>
    <w:rsid w:val="00405807"/>
    <w:rsid w:val="00415CC1"/>
    <w:rsid w:val="00415EE5"/>
    <w:rsid w:val="00417DB8"/>
    <w:rsid w:val="00421A65"/>
    <w:rsid w:val="0043373C"/>
    <w:rsid w:val="0043494F"/>
    <w:rsid w:val="004351A0"/>
    <w:rsid w:val="00437B62"/>
    <w:rsid w:val="00442A3E"/>
    <w:rsid w:val="00444BE4"/>
    <w:rsid w:val="0044551E"/>
    <w:rsid w:val="0045278A"/>
    <w:rsid w:val="004536F9"/>
    <w:rsid w:val="00457CDF"/>
    <w:rsid w:val="00466F2D"/>
    <w:rsid w:val="004676C3"/>
    <w:rsid w:val="00470F7F"/>
    <w:rsid w:val="00470FB4"/>
    <w:rsid w:val="00485D9C"/>
    <w:rsid w:val="004864FF"/>
    <w:rsid w:val="00490B90"/>
    <w:rsid w:val="00491C20"/>
    <w:rsid w:val="0049600D"/>
    <w:rsid w:val="004A1F36"/>
    <w:rsid w:val="004A6FD2"/>
    <w:rsid w:val="004A7972"/>
    <w:rsid w:val="004A7F3F"/>
    <w:rsid w:val="004B2716"/>
    <w:rsid w:val="004C11FB"/>
    <w:rsid w:val="004C3102"/>
    <w:rsid w:val="004C547A"/>
    <w:rsid w:val="004C6012"/>
    <w:rsid w:val="004D18F9"/>
    <w:rsid w:val="004D70F7"/>
    <w:rsid w:val="004E0836"/>
    <w:rsid w:val="004E44AE"/>
    <w:rsid w:val="004F3F0F"/>
    <w:rsid w:val="004F5CC8"/>
    <w:rsid w:val="0050745C"/>
    <w:rsid w:val="005124EC"/>
    <w:rsid w:val="0052195A"/>
    <w:rsid w:val="00527FD9"/>
    <w:rsid w:val="005330E8"/>
    <w:rsid w:val="00534F43"/>
    <w:rsid w:val="00542C4A"/>
    <w:rsid w:val="005448D4"/>
    <w:rsid w:val="0054527A"/>
    <w:rsid w:val="00553840"/>
    <w:rsid w:val="00553B88"/>
    <w:rsid w:val="005565C3"/>
    <w:rsid w:val="00557B07"/>
    <w:rsid w:val="005603B5"/>
    <w:rsid w:val="005612A8"/>
    <w:rsid w:val="0056350E"/>
    <w:rsid w:val="00565DC9"/>
    <w:rsid w:val="00565E49"/>
    <w:rsid w:val="00567C54"/>
    <w:rsid w:val="00567EF6"/>
    <w:rsid w:val="005760E9"/>
    <w:rsid w:val="00583CED"/>
    <w:rsid w:val="00584F66"/>
    <w:rsid w:val="00585EC0"/>
    <w:rsid w:val="00586DD8"/>
    <w:rsid w:val="00587244"/>
    <w:rsid w:val="00587A39"/>
    <w:rsid w:val="005A1CCF"/>
    <w:rsid w:val="005A262E"/>
    <w:rsid w:val="005A28CB"/>
    <w:rsid w:val="005A39A0"/>
    <w:rsid w:val="005A533F"/>
    <w:rsid w:val="005B3635"/>
    <w:rsid w:val="005B59B4"/>
    <w:rsid w:val="005C13E0"/>
    <w:rsid w:val="005C5C3A"/>
    <w:rsid w:val="005C7D55"/>
    <w:rsid w:val="005D4096"/>
    <w:rsid w:val="005E3F40"/>
    <w:rsid w:val="005E5DC9"/>
    <w:rsid w:val="005F3230"/>
    <w:rsid w:val="005F5A54"/>
    <w:rsid w:val="005F6FDF"/>
    <w:rsid w:val="00604758"/>
    <w:rsid w:val="0061486D"/>
    <w:rsid w:val="00615AED"/>
    <w:rsid w:val="00616420"/>
    <w:rsid w:val="006177C5"/>
    <w:rsid w:val="00620E22"/>
    <w:rsid w:val="00626F00"/>
    <w:rsid w:val="006271E2"/>
    <w:rsid w:val="00627206"/>
    <w:rsid w:val="00627B3D"/>
    <w:rsid w:val="0063136F"/>
    <w:rsid w:val="0063177F"/>
    <w:rsid w:val="006352A1"/>
    <w:rsid w:val="006459E2"/>
    <w:rsid w:val="00646D2E"/>
    <w:rsid w:val="00652E40"/>
    <w:rsid w:val="006532A5"/>
    <w:rsid w:val="00653DA0"/>
    <w:rsid w:val="0066192C"/>
    <w:rsid w:val="006658DF"/>
    <w:rsid w:val="00683379"/>
    <w:rsid w:val="00683C1C"/>
    <w:rsid w:val="00686476"/>
    <w:rsid w:val="00690B67"/>
    <w:rsid w:val="006928E4"/>
    <w:rsid w:val="0069300B"/>
    <w:rsid w:val="00693A2B"/>
    <w:rsid w:val="00694946"/>
    <w:rsid w:val="006949A1"/>
    <w:rsid w:val="006A1471"/>
    <w:rsid w:val="006A4DEA"/>
    <w:rsid w:val="006A6330"/>
    <w:rsid w:val="006B0963"/>
    <w:rsid w:val="006B3F28"/>
    <w:rsid w:val="006B4CAD"/>
    <w:rsid w:val="006B63A3"/>
    <w:rsid w:val="006B7CC9"/>
    <w:rsid w:val="006C0293"/>
    <w:rsid w:val="006C2226"/>
    <w:rsid w:val="006C24C7"/>
    <w:rsid w:val="006C2CB1"/>
    <w:rsid w:val="006C6EDE"/>
    <w:rsid w:val="006E5ECA"/>
    <w:rsid w:val="006E7D43"/>
    <w:rsid w:val="006F0BC4"/>
    <w:rsid w:val="006F2EAA"/>
    <w:rsid w:val="006F63CD"/>
    <w:rsid w:val="00702780"/>
    <w:rsid w:val="00702D1F"/>
    <w:rsid w:val="00705254"/>
    <w:rsid w:val="00707DF4"/>
    <w:rsid w:val="00713775"/>
    <w:rsid w:val="007166B0"/>
    <w:rsid w:val="00720C59"/>
    <w:rsid w:val="0072130F"/>
    <w:rsid w:val="0073228F"/>
    <w:rsid w:val="0073253B"/>
    <w:rsid w:val="007343F6"/>
    <w:rsid w:val="007354E1"/>
    <w:rsid w:val="007419AE"/>
    <w:rsid w:val="00742204"/>
    <w:rsid w:val="00747077"/>
    <w:rsid w:val="00747F8D"/>
    <w:rsid w:val="0075137B"/>
    <w:rsid w:val="007514F8"/>
    <w:rsid w:val="007526FE"/>
    <w:rsid w:val="00753979"/>
    <w:rsid w:val="0075579C"/>
    <w:rsid w:val="00757171"/>
    <w:rsid w:val="007574E5"/>
    <w:rsid w:val="007620AD"/>
    <w:rsid w:val="007645DC"/>
    <w:rsid w:val="00766098"/>
    <w:rsid w:val="0077167E"/>
    <w:rsid w:val="00772825"/>
    <w:rsid w:val="00783616"/>
    <w:rsid w:val="007842D3"/>
    <w:rsid w:val="00792C0A"/>
    <w:rsid w:val="007B2CB1"/>
    <w:rsid w:val="007B2D98"/>
    <w:rsid w:val="007B592F"/>
    <w:rsid w:val="007B5C64"/>
    <w:rsid w:val="007B7047"/>
    <w:rsid w:val="007C1A74"/>
    <w:rsid w:val="007C2624"/>
    <w:rsid w:val="007D0437"/>
    <w:rsid w:val="007D0D5C"/>
    <w:rsid w:val="007E2C26"/>
    <w:rsid w:val="007E543F"/>
    <w:rsid w:val="007F13D9"/>
    <w:rsid w:val="007F25AF"/>
    <w:rsid w:val="00801790"/>
    <w:rsid w:val="00802515"/>
    <w:rsid w:val="00805E70"/>
    <w:rsid w:val="00806D58"/>
    <w:rsid w:val="00807AB1"/>
    <w:rsid w:val="0081420F"/>
    <w:rsid w:val="00820086"/>
    <w:rsid w:val="00821BC2"/>
    <w:rsid w:val="008319D8"/>
    <w:rsid w:val="008372E1"/>
    <w:rsid w:val="008410AA"/>
    <w:rsid w:val="0084130A"/>
    <w:rsid w:val="00842102"/>
    <w:rsid w:val="0084612F"/>
    <w:rsid w:val="00852FD4"/>
    <w:rsid w:val="00856BCD"/>
    <w:rsid w:val="00865AC0"/>
    <w:rsid w:val="00866F4D"/>
    <w:rsid w:val="0087242B"/>
    <w:rsid w:val="008734ED"/>
    <w:rsid w:val="008842DD"/>
    <w:rsid w:val="00890B14"/>
    <w:rsid w:val="00893490"/>
    <w:rsid w:val="008A7586"/>
    <w:rsid w:val="008B48F0"/>
    <w:rsid w:val="008B6F00"/>
    <w:rsid w:val="008C0A00"/>
    <w:rsid w:val="008C2C93"/>
    <w:rsid w:val="008C305D"/>
    <w:rsid w:val="008C5A02"/>
    <w:rsid w:val="008C76AC"/>
    <w:rsid w:val="008C781E"/>
    <w:rsid w:val="008D3CFB"/>
    <w:rsid w:val="008D6A1A"/>
    <w:rsid w:val="008E01D7"/>
    <w:rsid w:val="008F4A56"/>
    <w:rsid w:val="008F57F2"/>
    <w:rsid w:val="008F7E2E"/>
    <w:rsid w:val="0090302F"/>
    <w:rsid w:val="00903D61"/>
    <w:rsid w:val="00914F80"/>
    <w:rsid w:val="009151DD"/>
    <w:rsid w:val="009229EB"/>
    <w:rsid w:val="00923A3C"/>
    <w:rsid w:val="00943714"/>
    <w:rsid w:val="00944546"/>
    <w:rsid w:val="0095232B"/>
    <w:rsid w:val="00953D62"/>
    <w:rsid w:val="00953DC4"/>
    <w:rsid w:val="00980B16"/>
    <w:rsid w:val="00983666"/>
    <w:rsid w:val="00992C5F"/>
    <w:rsid w:val="009940B4"/>
    <w:rsid w:val="009957A8"/>
    <w:rsid w:val="00995F58"/>
    <w:rsid w:val="0099617D"/>
    <w:rsid w:val="009965F0"/>
    <w:rsid w:val="009A1933"/>
    <w:rsid w:val="009A30F3"/>
    <w:rsid w:val="009B1B2F"/>
    <w:rsid w:val="009B64CC"/>
    <w:rsid w:val="009C3D7F"/>
    <w:rsid w:val="009C6504"/>
    <w:rsid w:val="009D7539"/>
    <w:rsid w:val="009E4165"/>
    <w:rsid w:val="009E456F"/>
    <w:rsid w:val="009E64BE"/>
    <w:rsid w:val="009E697D"/>
    <w:rsid w:val="009F02DE"/>
    <w:rsid w:val="009F1673"/>
    <w:rsid w:val="009F42F5"/>
    <w:rsid w:val="00A0029A"/>
    <w:rsid w:val="00A00366"/>
    <w:rsid w:val="00A021C7"/>
    <w:rsid w:val="00A0474C"/>
    <w:rsid w:val="00A1432B"/>
    <w:rsid w:val="00A17655"/>
    <w:rsid w:val="00A27340"/>
    <w:rsid w:val="00A325FA"/>
    <w:rsid w:val="00A349FA"/>
    <w:rsid w:val="00A37487"/>
    <w:rsid w:val="00A40057"/>
    <w:rsid w:val="00A41AAF"/>
    <w:rsid w:val="00A41B08"/>
    <w:rsid w:val="00A42D1A"/>
    <w:rsid w:val="00A4572B"/>
    <w:rsid w:val="00A5526E"/>
    <w:rsid w:val="00A60168"/>
    <w:rsid w:val="00A606E3"/>
    <w:rsid w:val="00A61781"/>
    <w:rsid w:val="00A62066"/>
    <w:rsid w:val="00A637B5"/>
    <w:rsid w:val="00A63CDC"/>
    <w:rsid w:val="00A722BB"/>
    <w:rsid w:val="00A73135"/>
    <w:rsid w:val="00A813A0"/>
    <w:rsid w:val="00A900A4"/>
    <w:rsid w:val="00A92C98"/>
    <w:rsid w:val="00A92F67"/>
    <w:rsid w:val="00A939EF"/>
    <w:rsid w:val="00AA6A01"/>
    <w:rsid w:val="00AA70F9"/>
    <w:rsid w:val="00AA7BE7"/>
    <w:rsid w:val="00AB153F"/>
    <w:rsid w:val="00AB225B"/>
    <w:rsid w:val="00AB3FBA"/>
    <w:rsid w:val="00AB43D1"/>
    <w:rsid w:val="00AB47EF"/>
    <w:rsid w:val="00AB671C"/>
    <w:rsid w:val="00AC1F00"/>
    <w:rsid w:val="00AC62A0"/>
    <w:rsid w:val="00AD1030"/>
    <w:rsid w:val="00AD1FBD"/>
    <w:rsid w:val="00AD5BE2"/>
    <w:rsid w:val="00AD7FA3"/>
    <w:rsid w:val="00AE0F4E"/>
    <w:rsid w:val="00AE1925"/>
    <w:rsid w:val="00AE555A"/>
    <w:rsid w:val="00AF1786"/>
    <w:rsid w:val="00AF5770"/>
    <w:rsid w:val="00AF6D6B"/>
    <w:rsid w:val="00B0192C"/>
    <w:rsid w:val="00B02942"/>
    <w:rsid w:val="00B035A1"/>
    <w:rsid w:val="00B06D0F"/>
    <w:rsid w:val="00B072A9"/>
    <w:rsid w:val="00B11D40"/>
    <w:rsid w:val="00B16C13"/>
    <w:rsid w:val="00B32394"/>
    <w:rsid w:val="00B328F5"/>
    <w:rsid w:val="00B34624"/>
    <w:rsid w:val="00B37789"/>
    <w:rsid w:val="00B40D4B"/>
    <w:rsid w:val="00B40E7C"/>
    <w:rsid w:val="00B422EE"/>
    <w:rsid w:val="00B43167"/>
    <w:rsid w:val="00B47180"/>
    <w:rsid w:val="00B5042E"/>
    <w:rsid w:val="00B51E38"/>
    <w:rsid w:val="00B54B11"/>
    <w:rsid w:val="00B63DC7"/>
    <w:rsid w:val="00B74CE8"/>
    <w:rsid w:val="00B7534C"/>
    <w:rsid w:val="00B76A60"/>
    <w:rsid w:val="00B76B14"/>
    <w:rsid w:val="00B81A03"/>
    <w:rsid w:val="00B83C86"/>
    <w:rsid w:val="00B878BE"/>
    <w:rsid w:val="00B87EF5"/>
    <w:rsid w:val="00B92E56"/>
    <w:rsid w:val="00B9300A"/>
    <w:rsid w:val="00B96907"/>
    <w:rsid w:val="00BA0426"/>
    <w:rsid w:val="00BA06B0"/>
    <w:rsid w:val="00BA3C4F"/>
    <w:rsid w:val="00BB123B"/>
    <w:rsid w:val="00BB710C"/>
    <w:rsid w:val="00BB7AA3"/>
    <w:rsid w:val="00BC2EED"/>
    <w:rsid w:val="00BC66E0"/>
    <w:rsid w:val="00BD090F"/>
    <w:rsid w:val="00BD184D"/>
    <w:rsid w:val="00BD1C1A"/>
    <w:rsid w:val="00BD4651"/>
    <w:rsid w:val="00BE754A"/>
    <w:rsid w:val="00BF051C"/>
    <w:rsid w:val="00BF16CC"/>
    <w:rsid w:val="00BF1768"/>
    <w:rsid w:val="00BF3EBD"/>
    <w:rsid w:val="00BF45C5"/>
    <w:rsid w:val="00C01CC3"/>
    <w:rsid w:val="00C01D26"/>
    <w:rsid w:val="00C058BA"/>
    <w:rsid w:val="00C05AD8"/>
    <w:rsid w:val="00C06B89"/>
    <w:rsid w:val="00C06BD9"/>
    <w:rsid w:val="00C1137E"/>
    <w:rsid w:val="00C135AE"/>
    <w:rsid w:val="00C17E31"/>
    <w:rsid w:val="00C231DC"/>
    <w:rsid w:val="00C33544"/>
    <w:rsid w:val="00C33C04"/>
    <w:rsid w:val="00C375B2"/>
    <w:rsid w:val="00C40D4C"/>
    <w:rsid w:val="00C47F5D"/>
    <w:rsid w:val="00C510D0"/>
    <w:rsid w:val="00C5185D"/>
    <w:rsid w:val="00C533C7"/>
    <w:rsid w:val="00C53A8A"/>
    <w:rsid w:val="00C564A7"/>
    <w:rsid w:val="00C57049"/>
    <w:rsid w:val="00C60F02"/>
    <w:rsid w:val="00C63481"/>
    <w:rsid w:val="00C70BA8"/>
    <w:rsid w:val="00C70E07"/>
    <w:rsid w:val="00C719A7"/>
    <w:rsid w:val="00C71AE8"/>
    <w:rsid w:val="00C750C8"/>
    <w:rsid w:val="00C75ABF"/>
    <w:rsid w:val="00C770D8"/>
    <w:rsid w:val="00C81F92"/>
    <w:rsid w:val="00C82FDD"/>
    <w:rsid w:val="00C84985"/>
    <w:rsid w:val="00C8534A"/>
    <w:rsid w:val="00C86947"/>
    <w:rsid w:val="00C87C59"/>
    <w:rsid w:val="00C910F4"/>
    <w:rsid w:val="00C967EF"/>
    <w:rsid w:val="00C9799E"/>
    <w:rsid w:val="00CA2E72"/>
    <w:rsid w:val="00CB1D0E"/>
    <w:rsid w:val="00CB3459"/>
    <w:rsid w:val="00CB67A3"/>
    <w:rsid w:val="00CC092C"/>
    <w:rsid w:val="00CC0B1C"/>
    <w:rsid w:val="00CC158F"/>
    <w:rsid w:val="00CC26D7"/>
    <w:rsid w:val="00CC2B6E"/>
    <w:rsid w:val="00CC4B3A"/>
    <w:rsid w:val="00CC5662"/>
    <w:rsid w:val="00CC77D1"/>
    <w:rsid w:val="00CD5678"/>
    <w:rsid w:val="00CE6EB7"/>
    <w:rsid w:val="00CE74B7"/>
    <w:rsid w:val="00CF57E3"/>
    <w:rsid w:val="00D006E3"/>
    <w:rsid w:val="00D00E19"/>
    <w:rsid w:val="00D0115A"/>
    <w:rsid w:val="00D05CE8"/>
    <w:rsid w:val="00D13C16"/>
    <w:rsid w:val="00D14CDC"/>
    <w:rsid w:val="00D15933"/>
    <w:rsid w:val="00D16335"/>
    <w:rsid w:val="00D17589"/>
    <w:rsid w:val="00D2755F"/>
    <w:rsid w:val="00D33977"/>
    <w:rsid w:val="00D3443E"/>
    <w:rsid w:val="00D34F45"/>
    <w:rsid w:val="00D36089"/>
    <w:rsid w:val="00D362F7"/>
    <w:rsid w:val="00D41561"/>
    <w:rsid w:val="00D42FF2"/>
    <w:rsid w:val="00D437A0"/>
    <w:rsid w:val="00D44A85"/>
    <w:rsid w:val="00D47D30"/>
    <w:rsid w:val="00D5450C"/>
    <w:rsid w:val="00D555A6"/>
    <w:rsid w:val="00D5709F"/>
    <w:rsid w:val="00D5752A"/>
    <w:rsid w:val="00D61923"/>
    <w:rsid w:val="00D64443"/>
    <w:rsid w:val="00D74A71"/>
    <w:rsid w:val="00D76665"/>
    <w:rsid w:val="00D77375"/>
    <w:rsid w:val="00D82127"/>
    <w:rsid w:val="00D90B54"/>
    <w:rsid w:val="00D9489E"/>
    <w:rsid w:val="00D964B9"/>
    <w:rsid w:val="00DA0FBE"/>
    <w:rsid w:val="00DA3ACF"/>
    <w:rsid w:val="00DA4981"/>
    <w:rsid w:val="00DA4F2A"/>
    <w:rsid w:val="00DA503D"/>
    <w:rsid w:val="00DA6F3B"/>
    <w:rsid w:val="00DB00C1"/>
    <w:rsid w:val="00DB0873"/>
    <w:rsid w:val="00DB2378"/>
    <w:rsid w:val="00DB50C9"/>
    <w:rsid w:val="00DC3C3C"/>
    <w:rsid w:val="00DC3FCA"/>
    <w:rsid w:val="00DC5283"/>
    <w:rsid w:val="00DC606A"/>
    <w:rsid w:val="00DE0BB3"/>
    <w:rsid w:val="00DE1382"/>
    <w:rsid w:val="00DE2B41"/>
    <w:rsid w:val="00DE3B08"/>
    <w:rsid w:val="00DE68B0"/>
    <w:rsid w:val="00E010E2"/>
    <w:rsid w:val="00E21875"/>
    <w:rsid w:val="00E227E5"/>
    <w:rsid w:val="00E236AA"/>
    <w:rsid w:val="00E241EA"/>
    <w:rsid w:val="00E31292"/>
    <w:rsid w:val="00E332A0"/>
    <w:rsid w:val="00E33336"/>
    <w:rsid w:val="00E334BD"/>
    <w:rsid w:val="00E40978"/>
    <w:rsid w:val="00E410E6"/>
    <w:rsid w:val="00E4406D"/>
    <w:rsid w:val="00E45ADF"/>
    <w:rsid w:val="00E52966"/>
    <w:rsid w:val="00E53DEE"/>
    <w:rsid w:val="00E54EA0"/>
    <w:rsid w:val="00E5661A"/>
    <w:rsid w:val="00E573E8"/>
    <w:rsid w:val="00E61C40"/>
    <w:rsid w:val="00E70D7D"/>
    <w:rsid w:val="00E70ECB"/>
    <w:rsid w:val="00E7517B"/>
    <w:rsid w:val="00E93A3B"/>
    <w:rsid w:val="00E96180"/>
    <w:rsid w:val="00EA2824"/>
    <w:rsid w:val="00EA459F"/>
    <w:rsid w:val="00EA5136"/>
    <w:rsid w:val="00EA7BAD"/>
    <w:rsid w:val="00EB3DCA"/>
    <w:rsid w:val="00EC015E"/>
    <w:rsid w:val="00EC2F4D"/>
    <w:rsid w:val="00EC4BC1"/>
    <w:rsid w:val="00EC628A"/>
    <w:rsid w:val="00ED0867"/>
    <w:rsid w:val="00ED4683"/>
    <w:rsid w:val="00EE1877"/>
    <w:rsid w:val="00EF0AA1"/>
    <w:rsid w:val="00EF32A9"/>
    <w:rsid w:val="00EF376B"/>
    <w:rsid w:val="00EF749C"/>
    <w:rsid w:val="00F0295D"/>
    <w:rsid w:val="00F13072"/>
    <w:rsid w:val="00F17641"/>
    <w:rsid w:val="00F217F5"/>
    <w:rsid w:val="00F2799A"/>
    <w:rsid w:val="00F33F05"/>
    <w:rsid w:val="00F4441B"/>
    <w:rsid w:val="00F458A2"/>
    <w:rsid w:val="00F5649D"/>
    <w:rsid w:val="00F642B9"/>
    <w:rsid w:val="00F67517"/>
    <w:rsid w:val="00F675C2"/>
    <w:rsid w:val="00F70F2A"/>
    <w:rsid w:val="00F70FC8"/>
    <w:rsid w:val="00F768F4"/>
    <w:rsid w:val="00F83CF9"/>
    <w:rsid w:val="00F84D12"/>
    <w:rsid w:val="00F921C9"/>
    <w:rsid w:val="00F9435E"/>
    <w:rsid w:val="00F945D3"/>
    <w:rsid w:val="00F94DF7"/>
    <w:rsid w:val="00F96982"/>
    <w:rsid w:val="00F97FA1"/>
    <w:rsid w:val="00FA601E"/>
    <w:rsid w:val="00FB15A5"/>
    <w:rsid w:val="00FB357D"/>
    <w:rsid w:val="00FC0570"/>
    <w:rsid w:val="00FC3125"/>
    <w:rsid w:val="00FC4AB4"/>
    <w:rsid w:val="00FD543E"/>
    <w:rsid w:val="00FD76C6"/>
    <w:rsid w:val="00FE1CFB"/>
    <w:rsid w:val="00FE346B"/>
    <w:rsid w:val="00FF288B"/>
    <w:rsid w:val="00FF2A9A"/>
    <w:rsid w:val="00FF4E48"/>
    <w:rsid w:val="00FF5660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CD186"/>
  <w15:docId w15:val="{55D024C6-09A6-4A0E-89D4-A3366C5C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16335"/>
    <w:pPr>
      <w:suppressAutoHyphens/>
      <w:ind w:firstLine="709"/>
    </w:pPr>
    <w:rPr>
      <w:rFonts w:asciiTheme="minorHAnsi" w:eastAsia="Times New Roman" w:hAnsiTheme="minorHAnsi"/>
      <w:sz w:val="24"/>
      <w:lang w:eastAsia="ar-SA"/>
    </w:rPr>
  </w:style>
  <w:style w:type="paragraph" w:styleId="16">
    <w:name w:val="heading 1"/>
    <w:basedOn w:val="a4"/>
    <w:next w:val="24"/>
    <w:link w:val="18"/>
    <w:qFormat/>
    <w:rsid w:val="00013CBD"/>
    <w:pPr>
      <w:keepNext/>
      <w:keepLines/>
      <w:pageBreakBefore/>
      <w:numPr>
        <w:numId w:val="9"/>
      </w:numPr>
      <w:spacing w:before="240" w:after="240" w:line="360" w:lineRule="auto"/>
      <w:ind w:firstLine="709"/>
      <w:jc w:val="both"/>
      <w:outlineLvl w:val="0"/>
    </w:pPr>
    <w:rPr>
      <w:rFonts w:cs="Arial"/>
      <w:b/>
      <w:bCs/>
      <w:caps/>
      <w:kern w:val="32"/>
      <w:szCs w:val="28"/>
    </w:rPr>
  </w:style>
  <w:style w:type="paragraph" w:styleId="24">
    <w:name w:val="heading 2"/>
    <w:basedOn w:val="a4"/>
    <w:next w:val="33"/>
    <w:link w:val="26"/>
    <w:uiPriority w:val="9"/>
    <w:qFormat/>
    <w:rsid w:val="00013CBD"/>
    <w:pPr>
      <w:keepNext/>
      <w:keepLines/>
      <w:numPr>
        <w:ilvl w:val="1"/>
        <w:numId w:val="9"/>
      </w:numPr>
      <w:spacing w:before="240" w:after="240" w:line="360" w:lineRule="auto"/>
      <w:jc w:val="both"/>
      <w:outlineLvl w:val="1"/>
    </w:pPr>
    <w:rPr>
      <w:rFonts w:cs="Arial"/>
      <w:b/>
      <w:bCs/>
      <w:iCs/>
      <w:szCs w:val="28"/>
    </w:rPr>
  </w:style>
  <w:style w:type="paragraph" w:styleId="33">
    <w:name w:val="heading 3"/>
    <w:basedOn w:val="a4"/>
    <w:next w:val="a5"/>
    <w:link w:val="35"/>
    <w:uiPriority w:val="9"/>
    <w:qFormat/>
    <w:rsid w:val="00013CBD"/>
    <w:pPr>
      <w:keepNext/>
      <w:keepLines/>
      <w:numPr>
        <w:ilvl w:val="2"/>
        <w:numId w:val="9"/>
      </w:numPr>
      <w:spacing w:before="240" w:after="240" w:line="360" w:lineRule="auto"/>
      <w:jc w:val="both"/>
      <w:outlineLvl w:val="2"/>
    </w:pPr>
    <w:rPr>
      <w:rFonts w:cs="Arial"/>
      <w:b/>
      <w:bCs/>
      <w:szCs w:val="26"/>
    </w:rPr>
  </w:style>
  <w:style w:type="paragraph" w:styleId="41">
    <w:name w:val="heading 4"/>
    <w:basedOn w:val="a4"/>
    <w:next w:val="a5"/>
    <w:link w:val="42"/>
    <w:uiPriority w:val="9"/>
    <w:qFormat/>
    <w:rsid w:val="004A1F36"/>
    <w:pPr>
      <w:keepNext/>
      <w:keepLines/>
      <w:numPr>
        <w:ilvl w:val="3"/>
        <w:numId w:val="9"/>
      </w:numPr>
      <w:tabs>
        <w:tab w:val="left" w:pos="993"/>
      </w:tabs>
      <w:spacing w:before="240" w:after="240" w:line="360" w:lineRule="auto"/>
      <w:jc w:val="both"/>
      <w:outlineLvl w:val="3"/>
    </w:pPr>
    <w:rPr>
      <w:rFonts w:cs="Arial"/>
      <w:b/>
      <w:bCs/>
      <w:szCs w:val="26"/>
    </w:rPr>
  </w:style>
  <w:style w:type="paragraph" w:styleId="50">
    <w:name w:val="heading 5"/>
    <w:basedOn w:val="a4"/>
    <w:next w:val="a5"/>
    <w:link w:val="51"/>
    <w:uiPriority w:val="9"/>
    <w:qFormat/>
    <w:rsid w:val="004A1F36"/>
    <w:pPr>
      <w:keepNext/>
      <w:keepLines/>
      <w:numPr>
        <w:ilvl w:val="4"/>
        <w:numId w:val="9"/>
      </w:numPr>
      <w:spacing w:before="240" w:after="240" w:line="360" w:lineRule="auto"/>
      <w:jc w:val="both"/>
      <w:outlineLvl w:val="4"/>
    </w:pPr>
    <w:rPr>
      <w:rFonts w:cs="Arial"/>
      <w:b/>
      <w:bCs/>
      <w:szCs w:val="26"/>
    </w:rPr>
  </w:style>
  <w:style w:type="paragraph" w:styleId="6">
    <w:name w:val="heading 6"/>
    <w:basedOn w:val="a4"/>
    <w:next w:val="a5"/>
    <w:link w:val="60"/>
    <w:uiPriority w:val="9"/>
    <w:qFormat/>
    <w:rsid w:val="004A1F36"/>
    <w:pPr>
      <w:keepNext/>
      <w:keepLines/>
      <w:numPr>
        <w:ilvl w:val="5"/>
        <w:numId w:val="9"/>
      </w:numPr>
      <w:spacing w:before="240" w:after="240" w:line="360" w:lineRule="auto"/>
      <w:jc w:val="both"/>
      <w:outlineLvl w:val="5"/>
    </w:pPr>
    <w:rPr>
      <w:b/>
    </w:rPr>
  </w:style>
  <w:style w:type="paragraph" w:styleId="7">
    <w:name w:val="heading 7"/>
    <w:basedOn w:val="a4"/>
    <w:next w:val="a5"/>
    <w:link w:val="70"/>
    <w:uiPriority w:val="9"/>
    <w:qFormat/>
    <w:rsid w:val="001B7869"/>
    <w:pPr>
      <w:keepNext/>
      <w:keepLines/>
      <w:numPr>
        <w:ilvl w:val="6"/>
        <w:numId w:val="9"/>
      </w:numPr>
      <w:spacing w:before="240" w:after="240"/>
      <w:outlineLvl w:val="6"/>
    </w:pPr>
    <w:rPr>
      <w:b/>
      <w:sz w:val="28"/>
    </w:rPr>
  </w:style>
  <w:style w:type="paragraph" w:styleId="8">
    <w:name w:val="heading 8"/>
    <w:basedOn w:val="a4"/>
    <w:next w:val="a5"/>
    <w:link w:val="80"/>
    <w:uiPriority w:val="9"/>
    <w:qFormat/>
    <w:rsid w:val="001B7869"/>
    <w:pPr>
      <w:keepNext/>
      <w:keepLines/>
      <w:numPr>
        <w:ilvl w:val="7"/>
        <w:numId w:val="9"/>
      </w:numPr>
      <w:spacing w:before="240" w:after="240"/>
      <w:outlineLvl w:val="7"/>
    </w:pPr>
    <w:rPr>
      <w:b/>
      <w:sz w:val="28"/>
    </w:rPr>
  </w:style>
  <w:style w:type="paragraph" w:styleId="9">
    <w:name w:val="heading 9"/>
    <w:basedOn w:val="a4"/>
    <w:next w:val="a5"/>
    <w:link w:val="90"/>
    <w:uiPriority w:val="9"/>
    <w:qFormat/>
    <w:rsid w:val="004C11FB"/>
    <w:pPr>
      <w:keepNext/>
      <w:keepLines/>
      <w:numPr>
        <w:ilvl w:val="8"/>
        <w:numId w:val="9"/>
      </w:numPr>
      <w:spacing w:before="240" w:after="240" w:line="360" w:lineRule="auto"/>
      <w:jc w:val="both"/>
      <w:outlineLvl w:val="8"/>
    </w:pPr>
    <w:rPr>
      <w:b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5">
    <w:name w:val="_Основной с красной строки"/>
    <w:basedOn w:val="a4"/>
    <w:link w:val="a9"/>
    <w:qFormat/>
    <w:rsid w:val="00C01CC3"/>
    <w:pPr>
      <w:spacing w:line="360" w:lineRule="auto"/>
      <w:jc w:val="both"/>
    </w:pPr>
    <w:rPr>
      <w:szCs w:val="18"/>
    </w:rPr>
  </w:style>
  <w:style w:type="character" w:customStyle="1" w:styleId="a9">
    <w:name w:val="_Основной с красной строки Знак"/>
    <w:link w:val="a5"/>
    <w:rsid w:val="00C01CC3"/>
    <w:rPr>
      <w:rFonts w:asciiTheme="minorHAnsi" w:eastAsia="Times New Roman" w:hAnsiTheme="minorHAnsi"/>
      <w:sz w:val="24"/>
      <w:szCs w:val="18"/>
      <w:lang w:eastAsia="ar-SA"/>
    </w:rPr>
  </w:style>
  <w:style w:type="character" w:customStyle="1" w:styleId="35">
    <w:name w:val="Заголовок 3 Знак"/>
    <w:link w:val="33"/>
    <w:uiPriority w:val="9"/>
    <w:rsid w:val="00013CBD"/>
    <w:rPr>
      <w:rFonts w:asciiTheme="minorHAnsi" w:eastAsia="Times New Roman" w:hAnsiTheme="minorHAnsi" w:cs="Arial"/>
      <w:b/>
      <w:bCs/>
      <w:sz w:val="24"/>
      <w:szCs w:val="26"/>
      <w:lang w:eastAsia="ar-SA"/>
    </w:rPr>
  </w:style>
  <w:style w:type="character" w:customStyle="1" w:styleId="26">
    <w:name w:val="Заголовок 2 Знак"/>
    <w:link w:val="24"/>
    <w:uiPriority w:val="9"/>
    <w:rsid w:val="00013CBD"/>
    <w:rPr>
      <w:rFonts w:asciiTheme="minorHAnsi" w:eastAsia="Times New Roman" w:hAnsiTheme="minorHAnsi" w:cs="Arial"/>
      <w:b/>
      <w:bCs/>
      <w:iCs/>
      <w:sz w:val="24"/>
      <w:szCs w:val="28"/>
      <w:lang w:eastAsia="ar-SA"/>
    </w:rPr>
  </w:style>
  <w:style w:type="character" w:customStyle="1" w:styleId="18">
    <w:name w:val="Заголовок 1 Знак"/>
    <w:link w:val="16"/>
    <w:rsid w:val="00013CBD"/>
    <w:rPr>
      <w:rFonts w:asciiTheme="minorHAnsi" w:eastAsia="Times New Roman" w:hAnsiTheme="minorHAnsi" w:cs="Arial"/>
      <w:b/>
      <w:bCs/>
      <w:caps/>
      <w:kern w:val="32"/>
      <w:sz w:val="24"/>
      <w:szCs w:val="28"/>
      <w:lang w:eastAsia="ar-SA"/>
    </w:rPr>
  </w:style>
  <w:style w:type="character" w:customStyle="1" w:styleId="42">
    <w:name w:val="Заголовок 4 Знак"/>
    <w:link w:val="41"/>
    <w:uiPriority w:val="9"/>
    <w:rsid w:val="004A1F36"/>
    <w:rPr>
      <w:rFonts w:asciiTheme="minorHAnsi" w:eastAsia="Times New Roman" w:hAnsiTheme="minorHAnsi" w:cs="Arial"/>
      <w:b/>
      <w:bCs/>
      <w:sz w:val="24"/>
      <w:szCs w:val="26"/>
      <w:lang w:eastAsia="ar-SA"/>
    </w:rPr>
  </w:style>
  <w:style w:type="character" w:customStyle="1" w:styleId="51">
    <w:name w:val="Заголовок 5 Знак"/>
    <w:link w:val="50"/>
    <w:uiPriority w:val="9"/>
    <w:rsid w:val="004A1F36"/>
    <w:rPr>
      <w:rFonts w:asciiTheme="minorHAnsi" w:eastAsia="Times New Roman" w:hAnsiTheme="minorHAnsi" w:cs="Arial"/>
      <w:b/>
      <w:bCs/>
      <w:sz w:val="24"/>
      <w:szCs w:val="26"/>
      <w:lang w:eastAsia="ar-SA"/>
    </w:rPr>
  </w:style>
  <w:style w:type="character" w:customStyle="1" w:styleId="60">
    <w:name w:val="Заголовок 6 Знак"/>
    <w:link w:val="6"/>
    <w:uiPriority w:val="9"/>
    <w:rsid w:val="004A1F36"/>
    <w:rPr>
      <w:rFonts w:asciiTheme="minorHAnsi" w:eastAsia="Times New Roman" w:hAnsiTheme="minorHAnsi"/>
      <w:b/>
      <w:sz w:val="24"/>
      <w:lang w:eastAsia="ar-SA"/>
    </w:rPr>
  </w:style>
  <w:style w:type="character" w:customStyle="1" w:styleId="70">
    <w:name w:val="Заголовок 7 Знак"/>
    <w:link w:val="7"/>
    <w:uiPriority w:val="9"/>
    <w:rsid w:val="001B7869"/>
    <w:rPr>
      <w:rFonts w:asciiTheme="minorHAnsi" w:eastAsia="Times New Roman" w:hAnsiTheme="minorHAnsi"/>
      <w:b/>
      <w:sz w:val="28"/>
      <w:lang w:eastAsia="ar-SA"/>
    </w:rPr>
  </w:style>
  <w:style w:type="character" w:customStyle="1" w:styleId="80">
    <w:name w:val="Заголовок 8 Знак"/>
    <w:link w:val="8"/>
    <w:uiPriority w:val="9"/>
    <w:rsid w:val="001B7869"/>
    <w:rPr>
      <w:rFonts w:asciiTheme="minorHAnsi" w:eastAsia="Times New Roman" w:hAnsiTheme="minorHAnsi"/>
      <w:b/>
      <w:sz w:val="28"/>
      <w:lang w:eastAsia="ar-SA"/>
    </w:rPr>
  </w:style>
  <w:style w:type="character" w:customStyle="1" w:styleId="90">
    <w:name w:val="Заголовок 9 Знак"/>
    <w:link w:val="9"/>
    <w:uiPriority w:val="9"/>
    <w:rsid w:val="004C11FB"/>
    <w:rPr>
      <w:rFonts w:asciiTheme="minorHAnsi" w:eastAsia="Times New Roman" w:hAnsiTheme="minorHAnsi"/>
      <w:b/>
      <w:sz w:val="24"/>
      <w:lang w:eastAsia="ar-SA"/>
    </w:rPr>
  </w:style>
  <w:style w:type="paragraph" w:customStyle="1" w:styleId="aa">
    <w:name w:val="_Согласовано"/>
    <w:aliases w:val="Составили"/>
    <w:basedOn w:val="a4"/>
    <w:link w:val="ab"/>
    <w:rsid w:val="001B7869"/>
    <w:pPr>
      <w:spacing w:before="12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character" w:customStyle="1" w:styleId="ab">
    <w:name w:val="_Согласовано Знак"/>
    <w:aliases w:val="Составили Знак"/>
    <w:link w:val="aa"/>
    <w:rsid w:val="001B7869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paragraph" w:customStyle="1" w:styleId="ac">
    <w:name w:val="_Титул_Город"/>
    <w:aliases w:val="год"/>
    <w:basedOn w:val="a4"/>
    <w:link w:val="ad"/>
    <w:rsid w:val="001203CA"/>
    <w:pPr>
      <w:spacing w:before="120"/>
      <w:ind w:firstLine="0"/>
      <w:jc w:val="center"/>
    </w:pPr>
    <w:rPr>
      <w:szCs w:val="24"/>
    </w:rPr>
  </w:style>
  <w:style w:type="character" w:customStyle="1" w:styleId="ad">
    <w:name w:val="_Титул_Город Знак"/>
    <w:aliases w:val="год Знак"/>
    <w:link w:val="ac"/>
    <w:rsid w:val="001203CA"/>
    <w:rPr>
      <w:rFonts w:asciiTheme="minorHAnsi" w:eastAsia="Times New Roman" w:hAnsiTheme="minorHAnsi"/>
      <w:sz w:val="24"/>
      <w:szCs w:val="24"/>
      <w:lang w:eastAsia="ar-SA"/>
    </w:rPr>
  </w:style>
  <w:style w:type="paragraph" w:customStyle="1" w:styleId="ae">
    <w:name w:val="_Титул_Объект автоматизации"/>
    <w:basedOn w:val="a4"/>
    <w:link w:val="af"/>
    <w:rsid w:val="003E37A4"/>
    <w:pPr>
      <w:spacing w:before="240" w:after="240"/>
      <w:jc w:val="center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">
    <w:name w:val="_Название объекта автоматизации Знак"/>
    <w:link w:val="ae"/>
    <w:rsid w:val="003E37A4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styleId="af0">
    <w:name w:val="header"/>
    <w:basedOn w:val="a4"/>
    <w:link w:val="af1"/>
    <w:uiPriority w:val="99"/>
    <w:unhideWhenUsed/>
    <w:rsid w:val="00AD1FB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6"/>
    <w:link w:val="af0"/>
    <w:uiPriority w:val="99"/>
    <w:rsid w:val="00AD1FBD"/>
    <w:rPr>
      <w:rFonts w:asciiTheme="minorHAnsi" w:eastAsia="Times New Roman" w:hAnsiTheme="minorHAnsi"/>
      <w:sz w:val="24"/>
      <w:lang w:eastAsia="ar-SA"/>
    </w:rPr>
  </w:style>
  <w:style w:type="paragraph" w:styleId="af2">
    <w:name w:val="footer"/>
    <w:basedOn w:val="a4"/>
    <w:link w:val="af3"/>
    <w:uiPriority w:val="99"/>
    <w:unhideWhenUsed/>
    <w:rsid w:val="00AD1FB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6"/>
    <w:link w:val="af2"/>
    <w:uiPriority w:val="99"/>
    <w:rsid w:val="00AD1FBD"/>
    <w:rPr>
      <w:rFonts w:asciiTheme="minorHAnsi" w:eastAsia="Times New Roman" w:hAnsiTheme="minorHAnsi"/>
      <w:sz w:val="24"/>
      <w:lang w:eastAsia="ar-SA"/>
    </w:rPr>
  </w:style>
  <w:style w:type="paragraph" w:customStyle="1" w:styleId="af4">
    <w:name w:val="_Чертеж_подписи в рамке"/>
    <w:link w:val="af5"/>
    <w:rsid w:val="00FB357D"/>
    <w:pPr>
      <w:jc w:val="center"/>
    </w:pPr>
    <w:rPr>
      <w:rFonts w:eastAsia="Times New Roman"/>
      <w:i/>
      <w:sz w:val="18"/>
    </w:rPr>
  </w:style>
  <w:style w:type="character" w:customStyle="1" w:styleId="af5">
    <w:name w:val="_Чертеж_подписи в рамке Знак"/>
    <w:link w:val="af4"/>
    <w:rsid w:val="00FB357D"/>
    <w:rPr>
      <w:rFonts w:eastAsia="Times New Roman"/>
      <w:i/>
      <w:sz w:val="18"/>
    </w:rPr>
  </w:style>
  <w:style w:type="paragraph" w:customStyle="1" w:styleId="af6">
    <w:name w:val="Чертежный"/>
    <w:rsid w:val="00FB357D"/>
    <w:pPr>
      <w:jc w:val="both"/>
    </w:pPr>
    <w:rPr>
      <w:rFonts w:eastAsia="Times New Roman"/>
      <w:i/>
      <w:sz w:val="28"/>
      <w:lang w:val="uk-UA"/>
    </w:rPr>
  </w:style>
  <w:style w:type="paragraph" w:customStyle="1" w:styleId="af7">
    <w:name w:val="_Титул_Название системы"/>
    <w:basedOn w:val="a4"/>
    <w:link w:val="af8"/>
    <w:rsid w:val="001203CA"/>
    <w:pPr>
      <w:spacing w:before="240" w:after="240"/>
      <w:ind w:firstLine="0"/>
      <w:jc w:val="center"/>
    </w:pPr>
    <w:rPr>
      <w:rFonts w:ascii="Times New Roman Полужирный" w:hAnsi="Times New Roman Полужирный" w:cs="Arial"/>
      <w:b/>
      <w:caps/>
      <w:szCs w:val="28"/>
      <w:lang w:eastAsia="en-US"/>
    </w:rPr>
  </w:style>
  <w:style w:type="paragraph" w:customStyle="1" w:styleId="af9">
    <w:name w:val="_Титул_другое"/>
    <w:basedOn w:val="a4"/>
    <w:rsid w:val="001B7869"/>
    <w:rPr>
      <w:sz w:val="28"/>
      <w:szCs w:val="28"/>
    </w:rPr>
  </w:style>
  <w:style w:type="character" w:customStyle="1" w:styleId="af8">
    <w:name w:val="_Титул_Название системы Знак"/>
    <w:link w:val="af7"/>
    <w:rsid w:val="001203CA"/>
    <w:rPr>
      <w:rFonts w:ascii="Times New Roman Полужирный" w:eastAsia="Times New Roman" w:hAnsi="Times New Roman Полужирный" w:cs="Arial"/>
      <w:b/>
      <w:caps/>
      <w:sz w:val="24"/>
      <w:szCs w:val="28"/>
      <w:lang w:eastAsia="en-US"/>
    </w:rPr>
  </w:style>
  <w:style w:type="paragraph" w:styleId="afa">
    <w:name w:val="Document Map"/>
    <w:basedOn w:val="a4"/>
    <w:link w:val="afb"/>
    <w:uiPriority w:val="99"/>
    <w:semiHidden/>
    <w:unhideWhenUsed/>
    <w:rsid w:val="003E37A4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link w:val="afa"/>
    <w:uiPriority w:val="99"/>
    <w:semiHidden/>
    <w:rsid w:val="003E37A4"/>
    <w:rPr>
      <w:rFonts w:ascii="Tahoma" w:eastAsia="Times New Roman" w:hAnsi="Tahoma" w:cs="Tahoma"/>
      <w:sz w:val="16"/>
      <w:szCs w:val="16"/>
    </w:rPr>
  </w:style>
  <w:style w:type="character" w:customStyle="1" w:styleId="afc">
    <w:name w:val="_Табл_Заголовок Знак"/>
    <w:link w:val="afd"/>
    <w:rsid w:val="003F0C37"/>
    <w:rPr>
      <w:rFonts w:asciiTheme="minorHAnsi" w:eastAsia="Times New Roman" w:hAnsiTheme="minorHAnsi"/>
      <w:b/>
      <w:szCs w:val="16"/>
      <w:lang w:eastAsia="ar-SA"/>
    </w:rPr>
  </w:style>
  <w:style w:type="paragraph" w:customStyle="1" w:styleId="afd">
    <w:name w:val="_Табл_Заголовок"/>
    <w:basedOn w:val="a4"/>
    <w:link w:val="afc"/>
    <w:qFormat/>
    <w:rsid w:val="003F0C37"/>
    <w:pPr>
      <w:keepNext/>
      <w:spacing w:before="120" w:after="120"/>
      <w:ind w:firstLine="0"/>
      <w:jc w:val="center"/>
    </w:pPr>
    <w:rPr>
      <w:b/>
      <w:sz w:val="20"/>
      <w:szCs w:val="16"/>
    </w:rPr>
  </w:style>
  <w:style w:type="character" w:customStyle="1" w:styleId="afe">
    <w:name w:val="_Титул наименование организации Знак"/>
    <w:link w:val="aff"/>
    <w:locked/>
    <w:rsid w:val="001B7869"/>
    <w:rPr>
      <w:rFonts w:ascii="Times New Roman" w:eastAsia="Times New Roman" w:hAnsi="Times New Roman"/>
      <w:noProof/>
      <w:sz w:val="28"/>
      <w:szCs w:val="26"/>
    </w:rPr>
  </w:style>
  <w:style w:type="paragraph" w:customStyle="1" w:styleId="aff">
    <w:name w:val="_Титул наименование организации"/>
    <w:basedOn w:val="a4"/>
    <w:link w:val="afe"/>
    <w:rsid w:val="001B7869"/>
    <w:pPr>
      <w:jc w:val="center"/>
    </w:pPr>
    <w:rPr>
      <w:noProof/>
      <w:sz w:val="28"/>
      <w:szCs w:val="26"/>
    </w:rPr>
  </w:style>
  <w:style w:type="paragraph" w:customStyle="1" w:styleId="aff0">
    <w:name w:val="_Заголовок без нумерации в оглавлении"/>
    <w:basedOn w:val="a4"/>
    <w:next w:val="a5"/>
    <w:qFormat/>
    <w:rsid w:val="004D70F7"/>
    <w:pPr>
      <w:keepNext/>
      <w:keepLines/>
      <w:pageBreakBefore/>
      <w:spacing w:before="240" w:after="240" w:line="360" w:lineRule="auto"/>
      <w:jc w:val="both"/>
      <w:outlineLvl w:val="0"/>
    </w:pPr>
    <w:rPr>
      <w:rFonts w:ascii="Times New Roman Полужирный" w:hAnsi="Times New Roman Полужирный"/>
      <w:b/>
      <w:caps/>
      <w:szCs w:val="32"/>
    </w:rPr>
  </w:style>
  <w:style w:type="paragraph" w:customStyle="1" w:styleId="aff1">
    <w:name w:val="_Заголовок без нумерации Не в оглавлении"/>
    <w:basedOn w:val="a4"/>
    <w:next w:val="a5"/>
    <w:link w:val="aff2"/>
    <w:rsid w:val="002E13A7"/>
    <w:pPr>
      <w:keepNext/>
      <w:keepLines/>
      <w:pageBreakBefore/>
      <w:spacing w:before="240" w:after="240" w:line="360" w:lineRule="auto"/>
      <w:jc w:val="both"/>
    </w:pPr>
    <w:rPr>
      <w:b/>
      <w:caps/>
      <w:szCs w:val="24"/>
    </w:rPr>
  </w:style>
  <w:style w:type="character" w:customStyle="1" w:styleId="aff2">
    <w:name w:val="_Заголовок без нумерации Не в оглавлении Знак"/>
    <w:link w:val="aff1"/>
    <w:rsid w:val="002E13A7"/>
    <w:rPr>
      <w:rFonts w:asciiTheme="minorHAnsi" w:eastAsia="Times New Roman" w:hAnsiTheme="minorHAnsi"/>
      <w:b/>
      <w:caps/>
      <w:sz w:val="24"/>
      <w:szCs w:val="24"/>
      <w:lang w:eastAsia="ar-SA"/>
    </w:rPr>
  </w:style>
  <w:style w:type="paragraph" w:customStyle="1" w:styleId="21">
    <w:name w:val="_Маркированный список уровня 2"/>
    <w:basedOn w:val="a4"/>
    <w:link w:val="27"/>
    <w:qFormat/>
    <w:rsid w:val="003606B2"/>
    <w:pPr>
      <w:numPr>
        <w:numId w:val="12"/>
      </w:numPr>
      <w:spacing w:line="360" w:lineRule="auto"/>
      <w:contextualSpacing/>
      <w:jc w:val="both"/>
    </w:pPr>
    <w:rPr>
      <w:szCs w:val="18"/>
    </w:rPr>
  </w:style>
  <w:style w:type="character" w:customStyle="1" w:styleId="27">
    <w:name w:val="_Маркированный список уровня 2 Знак"/>
    <w:link w:val="21"/>
    <w:rsid w:val="003606B2"/>
    <w:rPr>
      <w:rFonts w:asciiTheme="minorHAnsi" w:eastAsia="Times New Roman" w:hAnsiTheme="minorHAnsi"/>
      <w:sz w:val="24"/>
      <w:szCs w:val="18"/>
      <w:lang w:eastAsia="ar-SA"/>
    </w:rPr>
  </w:style>
  <w:style w:type="paragraph" w:customStyle="1" w:styleId="30">
    <w:name w:val="_Маркированный список уровня 3"/>
    <w:basedOn w:val="a4"/>
    <w:link w:val="36"/>
    <w:qFormat/>
    <w:rsid w:val="00C01CC3"/>
    <w:pPr>
      <w:numPr>
        <w:numId w:val="13"/>
      </w:numPr>
      <w:spacing w:line="360" w:lineRule="auto"/>
      <w:ind w:left="1984" w:hanging="425"/>
      <w:jc w:val="both"/>
    </w:pPr>
    <w:rPr>
      <w:szCs w:val="18"/>
    </w:rPr>
  </w:style>
  <w:style w:type="character" w:customStyle="1" w:styleId="36">
    <w:name w:val="_Маркированный список уровня 3 Знак"/>
    <w:link w:val="30"/>
    <w:rsid w:val="00C01CC3"/>
    <w:rPr>
      <w:rFonts w:asciiTheme="minorHAnsi" w:eastAsia="Times New Roman" w:hAnsiTheme="minorHAnsi"/>
      <w:sz w:val="24"/>
      <w:szCs w:val="18"/>
      <w:lang w:eastAsia="ar-SA"/>
    </w:rPr>
  </w:style>
  <w:style w:type="paragraph" w:customStyle="1" w:styleId="15">
    <w:name w:val="_Нумерованный 1"/>
    <w:basedOn w:val="a4"/>
    <w:link w:val="110"/>
    <w:qFormat/>
    <w:rsid w:val="00AF1786"/>
    <w:pPr>
      <w:numPr>
        <w:numId w:val="2"/>
      </w:numPr>
      <w:spacing w:line="360" w:lineRule="auto"/>
      <w:jc w:val="both"/>
    </w:pPr>
  </w:style>
  <w:style w:type="character" w:customStyle="1" w:styleId="110">
    <w:name w:val="_Нумерованный 1 Знак1"/>
    <w:link w:val="15"/>
    <w:rsid w:val="00AF1786"/>
    <w:rPr>
      <w:rFonts w:asciiTheme="minorHAnsi" w:eastAsia="Times New Roman" w:hAnsiTheme="minorHAnsi"/>
      <w:sz w:val="24"/>
      <w:lang w:eastAsia="ar-SA"/>
    </w:rPr>
  </w:style>
  <w:style w:type="paragraph" w:customStyle="1" w:styleId="23">
    <w:name w:val="_Нумерованный 2"/>
    <w:basedOn w:val="15"/>
    <w:link w:val="210"/>
    <w:qFormat/>
    <w:rsid w:val="003E37A4"/>
    <w:pPr>
      <w:numPr>
        <w:ilvl w:val="1"/>
      </w:numPr>
    </w:pPr>
  </w:style>
  <w:style w:type="character" w:customStyle="1" w:styleId="210">
    <w:name w:val="_Нумерованный 2 Знак1"/>
    <w:link w:val="23"/>
    <w:rsid w:val="003E37A4"/>
    <w:rPr>
      <w:rFonts w:asciiTheme="minorHAnsi" w:eastAsia="Times New Roman" w:hAnsiTheme="minorHAnsi"/>
      <w:sz w:val="24"/>
      <w:lang w:eastAsia="ar-SA"/>
    </w:rPr>
  </w:style>
  <w:style w:type="paragraph" w:customStyle="1" w:styleId="32">
    <w:name w:val="_Нумерованный 3"/>
    <w:basedOn w:val="23"/>
    <w:link w:val="37"/>
    <w:rsid w:val="003E37A4"/>
    <w:pPr>
      <w:numPr>
        <w:ilvl w:val="2"/>
      </w:numPr>
    </w:pPr>
  </w:style>
  <w:style w:type="character" w:customStyle="1" w:styleId="37">
    <w:name w:val="_Нумерованный 3 Знак"/>
    <w:link w:val="32"/>
    <w:rsid w:val="003E37A4"/>
    <w:rPr>
      <w:rFonts w:asciiTheme="minorHAnsi" w:eastAsia="Times New Roman" w:hAnsiTheme="minorHAnsi"/>
      <w:sz w:val="24"/>
      <w:lang w:eastAsia="ar-SA"/>
    </w:rPr>
  </w:style>
  <w:style w:type="paragraph" w:customStyle="1" w:styleId="aff3">
    <w:name w:val="_Основной перед списком"/>
    <w:basedOn w:val="a5"/>
    <w:next w:val="a4"/>
    <w:link w:val="aff4"/>
    <w:qFormat/>
    <w:rsid w:val="003E37A4"/>
    <w:pPr>
      <w:keepNext/>
    </w:pPr>
  </w:style>
  <w:style w:type="character" w:customStyle="1" w:styleId="aff4">
    <w:name w:val="_Основной перед списком Знак"/>
    <w:link w:val="aff3"/>
    <w:rsid w:val="003E37A4"/>
    <w:rPr>
      <w:rFonts w:ascii="Times New Roman" w:eastAsia="Times New Roman" w:hAnsi="Times New Roman"/>
      <w:sz w:val="28"/>
      <w:szCs w:val="24"/>
    </w:rPr>
  </w:style>
  <w:style w:type="paragraph" w:customStyle="1" w:styleId="aff5">
    <w:name w:val="_Основной после таблицы и рисунка"/>
    <w:basedOn w:val="a5"/>
    <w:next w:val="a5"/>
    <w:qFormat/>
    <w:rsid w:val="003E37A4"/>
    <w:pPr>
      <w:spacing w:before="240"/>
    </w:pPr>
  </w:style>
  <w:style w:type="paragraph" w:customStyle="1" w:styleId="1">
    <w:name w:val="_Перечисление 1"/>
    <w:basedOn w:val="a4"/>
    <w:qFormat/>
    <w:rsid w:val="003E37A4"/>
    <w:pPr>
      <w:numPr>
        <w:numId w:val="4"/>
      </w:numPr>
    </w:pPr>
    <w:rPr>
      <w:sz w:val="28"/>
    </w:rPr>
  </w:style>
  <w:style w:type="paragraph" w:customStyle="1" w:styleId="20">
    <w:name w:val="_Перечисление 2"/>
    <w:basedOn w:val="1"/>
    <w:qFormat/>
    <w:rsid w:val="003E37A4"/>
    <w:pPr>
      <w:numPr>
        <w:ilvl w:val="1"/>
      </w:numPr>
    </w:pPr>
  </w:style>
  <w:style w:type="paragraph" w:customStyle="1" w:styleId="aff6">
    <w:name w:val="_Приложение_название"/>
    <w:basedOn w:val="aff1"/>
    <w:next w:val="a5"/>
    <w:qFormat/>
    <w:rsid w:val="00615AED"/>
    <w:pPr>
      <w:pageBreakBefore w:val="0"/>
    </w:pPr>
  </w:style>
  <w:style w:type="paragraph" w:customStyle="1" w:styleId="aff7">
    <w:name w:val="_Приложение_тип"/>
    <w:basedOn w:val="a5"/>
    <w:next w:val="aff6"/>
    <w:qFormat/>
    <w:rsid w:val="003E37A4"/>
    <w:pPr>
      <w:keepNext/>
      <w:keepLines/>
      <w:ind w:firstLine="0"/>
      <w:jc w:val="center"/>
    </w:pPr>
    <w:rPr>
      <w:i/>
    </w:rPr>
  </w:style>
  <w:style w:type="paragraph" w:customStyle="1" w:styleId="aff8">
    <w:name w:val="_Примечание"/>
    <w:basedOn w:val="a5"/>
    <w:next w:val="a5"/>
    <w:qFormat/>
    <w:rsid w:val="003E37A4"/>
  </w:style>
  <w:style w:type="paragraph" w:customStyle="1" w:styleId="a">
    <w:name w:val="_Примечание_нумерованное"/>
    <w:basedOn w:val="aff8"/>
    <w:qFormat/>
    <w:rsid w:val="003E37A4"/>
    <w:pPr>
      <w:numPr>
        <w:numId w:val="5"/>
      </w:numPr>
    </w:pPr>
  </w:style>
  <w:style w:type="paragraph" w:customStyle="1" w:styleId="aff9">
    <w:name w:val="_Рисунок_Картинка"/>
    <w:basedOn w:val="a4"/>
    <w:next w:val="a4"/>
    <w:link w:val="affa"/>
    <w:qFormat/>
    <w:rsid w:val="00D5709F"/>
    <w:pPr>
      <w:keepNext/>
      <w:spacing w:before="120" w:after="120"/>
      <w:jc w:val="center"/>
    </w:pPr>
  </w:style>
  <w:style w:type="character" w:customStyle="1" w:styleId="affa">
    <w:name w:val="_Рисунок_Картинка Знак"/>
    <w:link w:val="aff9"/>
    <w:rsid w:val="00D5709F"/>
    <w:rPr>
      <w:rFonts w:asciiTheme="minorHAnsi" w:eastAsia="Times New Roman" w:hAnsiTheme="minorHAnsi"/>
      <w:sz w:val="24"/>
      <w:lang w:eastAsia="ar-SA"/>
    </w:rPr>
  </w:style>
  <w:style w:type="paragraph" w:customStyle="1" w:styleId="affb">
    <w:name w:val="_Рисунок_Название"/>
    <w:basedOn w:val="a4"/>
    <w:next w:val="aff5"/>
    <w:link w:val="affc"/>
    <w:rsid w:val="00D5709F"/>
    <w:pPr>
      <w:keepLines/>
      <w:spacing w:before="120" w:after="240"/>
      <w:jc w:val="center"/>
    </w:pPr>
    <w:rPr>
      <w:bCs/>
      <w:szCs w:val="28"/>
    </w:rPr>
  </w:style>
  <w:style w:type="character" w:customStyle="1" w:styleId="affc">
    <w:name w:val="_Рисунок_Название Знак"/>
    <w:link w:val="affb"/>
    <w:rsid w:val="00D5709F"/>
    <w:rPr>
      <w:rFonts w:asciiTheme="minorHAnsi" w:eastAsia="Times New Roman" w:hAnsiTheme="minorHAnsi"/>
      <w:bCs/>
      <w:sz w:val="24"/>
      <w:szCs w:val="28"/>
      <w:lang w:eastAsia="ar-SA"/>
    </w:rPr>
  </w:style>
  <w:style w:type="paragraph" w:customStyle="1" w:styleId="affd">
    <w:name w:val="_Табл_Название"/>
    <w:basedOn w:val="a4"/>
    <w:rsid w:val="00EF0AA1"/>
    <w:pPr>
      <w:keepNext/>
      <w:spacing w:before="120" w:after="60" w:line="276" w:lineRule="auto"/>
      <w:ind w:firstLine="0"/>
    </w:pPr>
    <w:rPr>
      <w:b/>
      <w:bCs/>
      <w:szCs w:val="18"/>
    </w:rPr>
  </w:style>
  <w:style w:type="paragraph" w:customStyle="1" w:styleId="affe">
    <w:name w:val="_Табл_Подзаголовок"/>
    <w:basedOn w:val="a4"/>
    <w:rsid w:val="003F0C37"/>
    <w:pPr>
      <w:keepNext/>
      <w:spacing w:before="120" w:after="120"/>
      <w:jc w:val="center"/>
    </w:pPr>
    <w:rPr>
      <w:sz w:val="20"/>
      <w:szCs w:val="16"/>
    </w:rPr>
  </w:style>
  <w:style w:type="paragraph" w:customStyle="1" w:styleId="afff">
    <w:name w:val="_Табл_Текст_лев"/>
    <w:basedOn w:val="a4"/>
    <w:link w:val="afff0"/>
    <w:qFormat/>
    <w:rsid w:val="003F0C37"/>
    <w:pPr>
      <w:ind w:firstLine="0"/>
    </w:pPr>
    <w:rPr>
      <w:sz w:val="20"/>
      <w:szCs w:val="16"/>
    </w:rPr>
  </w:style>
  <w:style w:type="character" w:customStyle="1" w:styleId="afff0">
    <w:name w:val="_Табл_Текст_лев Знак"/>
    <w:link w:val="afff"/>
    <w:rsid w:val="003F0C37"/>
    <w:rPr>
      <w:rFonts w:asciiTheme="minorHAnsi" w:eastAsia="Times New Roman" w:hAnsiTheme="minorHAnsi"/>
      <w:szCs w:val="16"/>
      <w:lang w:eastAsia="ar-SA"/>
    </w:rPr>
  </w:style>
  <w:style w:type="paragraph" w:customStyle="1" w:styleId="13">
    <w:name w:val="_Табл_Текст_Маркир1"/>
    <w:basedOn w:val="a4"/>
    <w:rsid w:val="00D5709F"/>
    <w:pPr>
      <w:numPr>
        <w:numId w:val="7"/>
      </w:numPr>
    </w:pPr>
    <w:rPr>
      <w:rFonts w:eastAsia="Calibri"/>
      <w:bCs/>
      <w:sz w:val="20"/>
    </w:rPr>
  </w:style>
  <w:style w:type="paragraph" w:customStyle="1" w:styleId="2">
    <w:name w:val="_Табл_Текст_Маркир2"/>
    <w:basedOn w:val="a4"/>
    <w:rsid w:val="00D5709F"/>
    <w:pPr>
      <w:numPr>
        <w:numId w:val="15"/>
      </w:numPr>
    </w:pPr>
    <w:rPr>
      <w:sz w:val="20"/>
    </w:rPr>
  </w:style>
  <w:style w:type="paragraph" w:customStyle="1" w:styleId="3">
    <w:name w:val="_Табл_Текст_Маркир3"/>
    <w:basedOn w:val="a4"/>
    <w:qFormat/>
    <w:rsid w:val="00D5709F"/>
    <w:pPr>
      <w:numPr>
        <w:numId w:val="16"/>
      </w:numPr>
    </w:pPr>
    <w:rPr>
      <w:sz w:val="20"/>
    </w:rPr>
  </w:style>
  <w:style w:type="paragraph" w:customStyle="1" w:styleId="17">
    <w:name w:val="_Табл_Текст_Нумеров1"/>
    <w:basedOn w:val="a4"/>
    <w:qFormat/>
    <w:rsid w:val="006F0BC4"/>
    <w:pPr>
      <w:numPr>
        <w:numId w:val="143"/>
      </w:numPr>
    </w:pPr>
    <w:rPr>
      <w:sz w:val="20"/>
    </w:rPr>
  </w:style>
  <w:style w:type="paragraph" w:customStyle="1" w:styleId="25">
    <w:name w:val="_Табл_Текст_Нумеров2"/>
    <w:basedOn w:val="17"/>
    <w:qFormat/>
    <w:rsid w:val="003E37A4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3E37A4"/>
    <w:pPr>
      <w:numPr>
        <w:ilvl w:val="2"/>
      </w:numPr>
    </w:pPr>
  </w:style>
  <w:style w:type="paragraph" w:customStyle="1" w:styleId="afff1">
    <w:name w:val="_Табл_Текст_по_ширине"/>
    <w:basedOn w:val="afff"/>
    <w:qFormat/>
    <w:rsid w:val="003E37A4"/>
    <w:pPr>
      <w:jc w:val="both"/>
    </w:pPr>
  </w:style>
  <w:style w:type="paragraph" w:customStyle="1" w:styleId="afff2">
    <w:name w:val="_Табл_Текст_прав"/>
    <w:basedOn w:val="afff"/>
    <w:qFormat/>
    <w:rsid w:val="003E37A4"/>
    <w:pPr>
      <w:jc w:val="right"/>
    </w:pPr>
  </w:style>
  <w:style w:type="paragraph" w:customStyle="1" w:styleId="afff3">
    <w:name w:val="_Табл_Текст_центр"/>
    <w:basedOn w:val="afff"/>
    <w:rsid w:val="009957A8"/>
    <w:pPr>
      <w:jc w:val="center"/>
    </w:pPr>
    <w:rPr>
      <w:rFonts w:eastAsia="Calibri"/>
    </w:rPr>
  </w:style>
  <w:style w:type="table" w:customStyle="1" w:styleId="afff4">
    <w:name w:val="_Таблица"/>
    <w:basedOn w:val="a7"/>
    <w:rsid w:val="003E37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5">
    <w:name w:val="_Таблица примечания"/>
    <w:basedOn w:val="a7"/>
    <w:rsid w:val="003E37A4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6">
    <w:name w:val="_Таблица содержания работ"/>
    <w:basedOn w:val="a7"/>
    <w:rsid w:val="003E37A4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7">
    <w:name w:val="_Текст исходного кода"/>
    <w:basedOn w:val="a4"/>
    <w:rsid w:val="003E37A4"/>
    <w:pPr>
      <w:spacing w:before="240" w:after="240"/>
      <w:contextualSpacing/>
    </w:pPr>
    <w:rPr>
      <w:rFonts w:ascii="Courier New" w:hAnsi="Courier New" w:cs="Courier New"/>
      <w:sz w:val="20"/>
    </w:rPr>
  </w:style>
  <w:style w:type="paragraph" w:customStyle="1" w:styleId="afff8">
    <w:name w:val="_Текст сноски"/>
    <w:basedOn w:val="a4"/>
    <w:link w:val="afff9"/>
    <w:rsid w:val="003E37A4"/>
    <w:rPr>
      <w:bCs/>
      <w:sz w:val="20"/>
      <w:vertAlign w:val="superscript"/>
    </w:rPr>
  </w:style>
  <w:style w:type="character" w:customStyle="1" w:styleId="afff9">
    <w:name w:val="_Текст сноски Знак"/>
    <w:link w:val="afff8"/>
    <w:rsid w:val="003E37A4"/>
    <w:rPr>
      <w:rFonts w:ascii="Times New Roman" w:eastAsia="Times New Roman" w:hAnsi="Times New Roman"/>
      <w:bCs/>
      <w:vertAlign w:val="superscript"/>
    </w:rPr>
  </w:style>
  <w:style w:type="character" w:customStyle="1" w:styleId="afffa">
    <w:name w:val="_Текст_курсив"/>
    <w:qFormat/>
    <w:rsid w:val="003E37A4"/>
    <w:rPr>
      <w:i/>
    </w:rPr>
  </w:style>
  <w:style w:type="character" w:customStyle="1" w:styleId="afffb">
    <w:name w:val="_Текст_подчеркнутый"/>
    <w:qFormat/>
    <w:rsid w:val="003E37A4"/>
    <w:rPr>
      <w:u w:val="single"/>
    </w:rPr>
  </w:style>
  <w:style w:type="character" w:customStyle="1" w:styleId="afffc">
    <w:name w:val="_Текст_полужирный"/>
    <w:qFormat/>
    <w:rsid w:val="003E37A4"/>
    <w:rPr>
      <w:b/>
    </w:rPr>
  </w:style>
  <w:style w:type="character" w:customStyle="1" w:styleId="afffd">
    <w:name w:val="_Текст_скрытый"/>
    <w:qFormat/>
    <w:rsid w:val="003E37A4"/>
    <w:rPr>
      <w:vanish/>
    </w:rPr>
  </w:style>
  <w:style w:type="paragraph" w:customStyle="1" w:styleId="afffe">
    <w:name w:val="_Титул_Код документа"/>
    <w:basedOn w:val="a4"/>
    <w:rsid w:val="003E37A4"/>
    <w:pPr>
      <w:spacing w:before="240" w:after="240"/>
      <w:jc w:val="center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">
    <w:name w:val="_Титул_Количество страниц"/>
    <w:basedOn w:val="affff0"/>
    <w:link w:val="affff1"/>
    <w:rsid w:val="006A1471"/>
    <w:rPr>
      <w:b w:val="0"/>
      <w:szCs w:val="28"/>
    </w:rPr>
  </w:style>
  <w:style w:type="paragraph" w:customStyle="1" w:styleId="affff0">
    <w:name w:val="_Титул_Название системы краткое"/>
    <w:basedOn w:val="a4"/>
    <w:next w:val="a4"/>
    <w:rsid w:val="001203CA"/>
    <w:pPr>
      <w:spacing w:before="240" w:after="240"/>
      <w:ind w:firstLine="0"/>
      <w:jc w:val="center"/>
    </w:pPr>
    <w:rPr>
      <w:rFonts w:cs="Arial"/>
      <w:b/>
      <w:bCs/>
      <w:szCs w:val="32"/>
      <w:lang w:eastAsia="en-US"/>
    </w:rPr>
  </w:style>
  <w:style w:type="character" w:customStyle="1" w:styleId="affff1">
    <w:name w:val="_Титул_Количество страниц Знак"/>
    <w:link w:val="affff"/>
    <w:rsid w:val="006A1471"/>
    <w:rPr>
      <w:rFonts w:asciiTheme="minorHAnsi" w:eastAsia="Times New Roman" w:hAnsiTheme="minorHAnsi" w:cs="Arial"/>
      <w:bCs/>
      <w:sz w:val="24"/>
      <w:szCs w:val="28"/>
      <w:lang w:eastAsia="en-US"/>
    </w:rPr>
  </w:style>
  <w:style w:type="paragraph" w:customStyle="1" w:styleId="affff2">
    <w:name w:val="_Титул_Название документа"/>
    <w:basedOn w:val="affff0"/>
    <w:link w:val="affff3"/>
    <w:rsid w:val="001203CA"/>
    <w:rPr>
      <w:b w:val="0"/>
      <w:caps/>
      <w:szCs w:val="28"/>
    </w:rPr>
  </w:style>
  <w:style w:type="character" w:customStyle="1" w:styleId="affff3">
    <w:name w:val="_Титул_Название документа Знак"/>
    <w:link w:val="affff2"/>
    <w:rsid w:val="001203CA"/>
    <w:rPr>
      <w:rFonts w:asciiTheme="minorHAnsi" w:eastAsia="Times New Roman" w:hAnsiTheme="minorHAnsi" w:cs="Arial"/>
      <w:bCs/>
      <w:caps/>
      <w:sz w:val="24"/>
      <w:szCs w:val="28"/>
      <w:lang w:eastAsia="en-US"/>
    </w:rPr>
  </w:style>
  <w:style w:type="table" w:customStyle="1" w:styleId="affff4">
    <w:name w:val="_Титул_Невидимая таблица"/>
    <w:basedOn w:val="a7"/>
    <w:rsid w:val="003E37A4"/>
    <w:rPr>
      <w:rFonts w:ascii="Times New Roman" w:eastAsia="Times New Roman" w:hAnsi="Times New Roman"/>
    </w:rPr>
    <w:tblPr>
      <w:tblInd w:w="675" w:type="dxa"/>
    </w:tblPr>
  </w:style>
  <w:style w:type="paragraph" w:customStyle="1" w:styleId="affff5">
    <w:name w:val="_Титул_Утвеждаю"/>
    <w:basedOn w:val="a4"/>
    <w:next w:val="a4"/>
    <w:rsid w:val="006A1471"/>
    <w:pPr>
      <w:spacing w:after="120" w:line="360" w:lineRule="auto"/>
    </w:pPr>
    <w:rPr>
      <w:b/>
      <w:bCs/>
    </w:rPr>
  </w:style>
  <w:style w:type="paragraph" w:customStyle="1" w:styleId="affff6">
    <w:name w:val="_Титул_штамп"/>
    <w:basedOn w:val="a4"/>
    <w:rsid w:val="001B7869"/>
    <w:pPr>
      <w:spacing w:after="120"/>
    </w:pPr>
    <w:rPr>
      <w:caps/>
    </w:rPr>
  </w:style>
  <w:style w:type="paragraph" w:customStyle="1" w:styleId="affff7">
    <w:name w:val="_Чертеж_децимальный номер"/>
    <w:basedOn w:val="af4"/>
    <w:link w:val="affff8"/>
    <w:rsid w:val="00FB357D"/>
    <w:rPr>
      <w:sz w:val="28"/>
      <w:szCs w:val="40"/>
    </w:rPr>
  </w:style>
  <w:style w:type="character" w:customStyle="1" w:styleId="affff8">
    <w:name w:val="_Чертеж_децимальный номер Знак"/>
    <w:link w:val="affff7"/>
    <w:rsid w:val="00FB357D"/>
    <w:rPr>
      <w:rFonts w:eastAsia="Times New Roman"/>
      <w:i/>
      <w:sz w:val="28"/>
      <w:szCs w:val="40"/>
    </w:rPr>
  </w:style>
  <w:style w:type="paragraph" w:customStyle="1" w:styleId="affff9">
    <w:name w:val="_Чертеж_лист"/>
    <w:basedOn w:val="af4"/>
    <w:rsid w:val="00FB357D"/>
  </w:style>
  <w:style w:type="paragraph" w:customStyle="1" w:styleId="affffa">
    <w:name w:val="_Чертеж_номер страницы"/>
    <w:basedOn w:val="af4"/>
    <w:qFormat/>
    <w:rsid w:val="00FB357D"/>
    <w:rPr>
      <w:sz w:val="24"/>
      <w:szCs w:val="24"/>
    </w:rPr>
  </w:style>
  <w:style w:type="paragraph" w:customStyle="1" w:styleId="affffb">
    <w:name w:val="Штамп"/>
    <w:basedOn w:val="a4"/>
    <w:rsid w:val="00FB357D"/>
    <w:pPr>
      <w:jc w:val="center"/>
    </w:pPr>
    <w:rPr>
      <w:rFonts w:ascii="Calibri" w:hAnsi="Calibri"/>
      <w:i/>
      <w:noProof/>
      <w:sz w:val="18"/>
    </w:rPr>
  </w:style>
  <w:style w:type="character" w:styleId="affffc">
    <w:name w:val="annotation reference"/>
    <w:uiPriority w:val="99"/>
    <w:unhideWhenUsed/>
    <w:rsid w:val="003E37A4"/>
    <w:rPr>
      <w:sz w:val="16"/>
      <w:szCs w:val="16"/>
    </w:rPr>
  </w:style>
  <w:style w:type="paragraph" w:styleId="affffd">
    <w:name w:val="TOC Heading"/>
    <w:basedOn w:val="16"/>
    <w:next w:val="a4"/>
    <w:uiPriority w:val="39"/>
    <w:unhideWhenUsed/>
    <w:qFormat/>
    <w:rsid w:val="003E37A4"/>
    <w:pPr>
      <w:numPr>
        <w:numId w:val="0"/>
      </w:numPr>
      <w:spacing w:line="276" w:lineRule="auto"/>
      <w:outlineLvl w:val="9"/>
    </w:pPr>
  </w:style>
  <w:style w:type="paragraph" w:styleId="19">
    <w:name w:val="toc 1"/>
    <w:basedOn w:val="a4"/>
    <w:next w:val="a4"/>
    <w:autoRedefine/>
    <w:uiPriority w:val="39"/>
    <w:unhideWhenUsed/>
    <w:rsid w:val="004C11FB"/>
    <w:pPr>
      <w:tabs>
        <w:tab w:val="right" w:leader="dot" w:pos="9781"/>
      </w:tabs>
      <w:spacing w:line="360" w:lineRule="auto"/>
      <w:jc w:val="both"/>
    </w:pPr>
    <w:rPr>
      <w:noProof/>
    </w:rPr>
  </w:style>
  <w:style w:type="paragraph" w:styleId="28">
    <w:name w:val="toc 2"/>
    <w:basedOn w:val="a4"/>
    <w:next w:val="a4"/>
    <w:autoRedefine/>
    <w:uiPriority w:val="39"/>
    <w:unhideWhenUsed/>
    <w:rsid w:val="00616420"/>
    <w:pPr>
      <w:tabs>
        <w:tab w:val="right" w:leader="dot" w:pos="9781"/>
      </w:tabs>
      <w:spacing w:line="360" w:lineRule="auto"/>
      <w:ind w:left="709" w:firstLine="0"/>
      <w:jc w:val="both"/>
    </w:pPr>
    <w:rPr>
      <w:noProof/>
    </w:rPr>
  </w:style>
  <w:style w:type="character" w:styleId="affffe">
    <w:name w:val="Hyperlink"/>
    <w:uiPriority w:val="99"/>
    <w:unhideWhenUsed/>
    <w:rsid w:val="003E37A4"/>
    <w:rPr>
      <w:color w:val="0000FF"/>
      <w:u w:val="single"/>
    </w:rPr>
  </w:style>
  <w:style w:type="paragraph" w:customStyle="1" w:styleId="14">
    <w:name w:val="Заголовок 1 Приложение"/>
    <w:basedOn w:val="16"/>
    <w:next w:val="aff6"/>
    <w:rsid w:val="001B7869"/>
    <w:pPr>
      <w:numPr>
        <w:numId w:val="8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5"/>
    <w:rsid w:val="001B7869"/>
    <w:pPr>
      <w:numPr>
        <w:numId w:val="8"/>
      </w:numPr>
    </w:pPr>
    <w:rPr>
      <w:rFonts w:cs="Times New Roman"/>
      <w:iCs w:val="0"/>
      <w:spacing w:val="-2"/>
      <w:szCs w:val="24"/>
    </w:rPr>
  </w:style>
  <w:style w:type="paragraph" w:customStyle="1" w:styleId="31">
    <w:name w:val="Заголовок 3 Приложение"/>
    <w:basedOn w:val="33"/>
    <w:next w:val="a5"/>
    <w:qFormat/>
    <w:rsid w:val="001B7869"/>
    <w:pPr>
      <w:numPr>
        <w:numId w:val="8"/>
      </w:numPr>
    </w:pPr>
    <w:rPr>
      <w:rFonts w:cs="Times New Roman"/>
    </w:rPr>
  </w:style>
  <w:style w:type="paragraph" w:customStyle="1" w:styleId="40">
    <w:name w:val="Заголовок 4 Приложение"/>
    <w:basedOn w:val="41"/>
    <w:next w:val="a5"/>
    <w:qFormat/>
    <w:rsid w:val="001B7869"/>
    <w:pPr>
      <w:numPr>
        <w:numId w:val="8"/>
      </w:numPr>
    </w:pPr>
    <w:rPr>
      <w:rFonts w:cs="Times New Roman"/>
    </w:rPr>
  </w:style>
  <w:style w:type="paragraph" w:customStyle="1" w:styleId="5">
    <w:name w:val="Заголовок 5 Приложение"/>
    <w:basedOn w:val="40"/>
    <w:next w:val="a5"/>
    <w:qFormat/>
    <w:rsid w:val="001B7869"/>
    <w:pPr>
      <w:numPr>
        <w:ilvl w:val="4"/>
      </w:numPr>
    </w:pPr>
  </w:style>
  <w:style w:type="paragraph" w:styleId="38">
    <w:name w:val="toc 3"/>
    <w:basedOn w:val="a4"/>
    <w:next w:val="a4"/>
    <w:autoRedefine/>
    <w:uiPriority w:val="39"/>
    <w:unhideWhenUsed/>
    <w:rsid w:val="004A1F36"/>
    <w:pPr>
      <w:tabs>
        <w:tab w:val="right" w:leader="dot" w:pos="10206"/>
      </w:tabs>
      <w:spacing w:line="360" w:lineRule="auto"/>
    </w:pPr>
    <w:rPr>
      <w:noProof/>
    </w:rPr>
  </w:style>
  <w:style w:type="paragraph" w:styleId="afffff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paragraph" w:customStyle="1" w:styleId="phcomment">
    <w:name w:val="ph_comment"/>
    <w:basedOn w:val="a4"/>
    <w:rsid w:val="003E37A4"/>
    <w:pPr>
      <w:ind w:firstLine="720"/>
    </w:pPr>
    <w:rPr>
      <w:color w:val="0000FF"/>
      <w:sz w:val="28"/>
    </w:rPr>
  </w:style>
  <w:style w:type="paragraph" w:customStyle="1" w:styleId="4">
    <w:name w:val="_Маркированный список уровня 4"/>
    <w:basedOn w:val="a4"/>
    <w:qFormat/>
    <w:rsid w:val="00C01CC3"/>
    <w:pPr>
      <w:numPr>
        <w:numId w:val="14"/>
      </w:numPr>
      <w:spacing w:line="360" w:lineRule="auto"/>
      <w:jc w:val="both"/>
    </w:pPr>
    <w:rPr>
      <w:szCs w:val="18"/>
    </w:rPr>
  </w:style>
  <w:style w:type="paragraph" w:customStyle="1" w:styleId="a1">
    <w:name w:val="_Табл_Авто№"/>
    <w:basedOn w:val="a4"/>
    <w:next w:val="a4"/>
    <w:qFormat/>
    <w:rsid w:val="00D5709F"/>
    <w:pPr>
      <w:numPr>
        <w:numId w:val="6"/>
      </w:numPr>
      <w:contextualSpacing/>
      <w:jc w:val="center"/>
    </w:pPr>
    <w:rPr>
      <w:rFonts w:eastAsia="Calibri"/>
      <w:sz w:val="20"/>
      <w:lang w:eastAsia="en-US"/>
    </w:rPr>
  </w:style>
  <w:style w:type="character" w:customStyle="1" w:styleId="190">
    <w:name w:val="19_Рамка_Подписи Знак"/>
    <w:link w:val="191"/>
    <w:rsid w:val="003E37A4"/>
    <w:rPr>
      <w:i/>
      <w:sz w:val="18"/>
      <w:szCs w:val="18"/>
    </w:rPr>
  </w:style>
  <w:style w:type="paragraph" w:customStyle="1" w:styleId="191">
    <w:name w:val="19_Рамка_Подписи"/>
    <w:basedOn w:val="a4"/>
    <w:link w:val="190"/>
    <w:rsid w:val="003E37A4"/>
    <w:pPr>
      <w:jc w:val="center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3E37A4"/>
    <w:rPr>
      <w:sz w:val="18"/>
    </w:rPr>
  </w:style>
  <w:style w:type="paragraph" w:customStyle="1" w:styleId="193">
    <w:name w:val="19_Рамка_Основной"/>
    <w:basedOn w:val="a4"/>
    <w:link w:val="192"/>
    <w:rsid w:val="003E37A4"/>
    <w:pPr>
      <w:jc w:val="center"/>
    </w:pPr>
    <w:rPr>
      <w:rFonts w:ascii="Calibri" w:eastAsia="Calibri" w:hAnsi="Calibri"/>
      <w:sz w:val="18"/>
    </w:rPr>
  </w:style>
  <w:style w:type="paragraph" w:customStyle="1" w:styleId="afffff0">
    <w:name w:val="_Лист_рег _изм_Заголовок"/>
    <w:basedOn w:val="afd"/>
    <w:next w:val="a4"/>
    <w:rsid w:val="003E37A4"/>
    <w:rPr>
      <w:b w:val="0"/>
    </w:rPr>
  </w:style>
  <w:style w:type="paragraph" w:customStyle="1" w:styleId="afffff1">
    <w:name w:val="_Лист_рег_изм_Заголовок_столбца"/>
    <w:basedOn w:val="afd"/>
    <w:rsid w:val="003E37A4"/>
    <w:rPr>
      <w:b w:val="0"/>
    </w:rPr>
  </w:style>
  <w:style w:type="paragraph" w:customStyle="1" w:styleId="afffff2">
    <w:name w:val="_Лист_рег_изм_Ячейки"/>
    <w:basedOn w:val="a4"/>
    <w:qFormat/>
    <w:rsid w:val="003E37A4"/>
    <w:rPr>
      <w:lang w:eastAsia="en-US"/>
    </w:rPr>
  </w:style>
  <w:style w:type="paragraph" w:customStyle="1" w:styleId="1a">
    <w:name w:val="_Маркированный список уровня 1_Абзац"/>
    <w:basedOn w:val="a4"/>
    <w:rsid w:val="003606B2"/>
    <w:pPr>
      <w:spacing w:line="360" w:lineRule="auto"/>
      <w:ind w:left="1134" w:firstLine="0"/>
      <w:jc w:val="both"/>
    </w:pPr>
  </w:style>
  <w:style w:type="paragraph" w:customStyle="1" w:styleId="11">
    <w:name w:val="_Маркированный список уровня 1_после таблицы"/>
    <w:basedOn w:val="a4"/>
    <w:next w:val="a4"/>
    <w:qFormat/>
    <w:rsid w:val="003606B2"/>
    <w:pPr>
      <w:numPr>
        <w:numId w:val="1"/>
      </w:numPr>
      <w:spacing w:before="240" w:line="360" w:lineRule="auto"/>
      <w:jc w:val="both"/>
    </w:pPr>
    <w:rPr>
      <w:szCs w:val="18"/>
    </w:rPr>
  </w:style>
  <w:style w:type="paragraph" w:customStyle="1" w:styleId="29">
    <w:name w:val="_Маркированный список уровня 2_Абзац"/>
    <w:basedOn w:val="21"/>
    <w:rsid w:val="003E37A4"/>
    <w:pPr>
      <w:numPr>
        <w:numId w:val="0"/>
      </w:numPr>
      <w:ind w:left="1559"/>
    </w:pPr>
    <w:rPr>
      <w:szCs w:val="20"/>
    </w:rPr>
  </w:style>
  <w:style w:type="paragraph" w:customStyle="1" w:styleId="2a">
    <w:name w:val="_Маркированный список уровня 2_после_таблицы"/>
    <w:basedOn w:val="21"/>
    <w:next w:val="21"/>
    <w:qFormat/>
    <w:rsid w:val="007842D3"/>
    <w:pPr>
      <w:spacing w:before="240"/>
    </w:pPr>
  </w:style>
  <w:style w:type="paragraph" w:customStyle="1" w:styleId="39">
    <w:name w:val="_Маркированный список уровня 3_Абзац"/>
    <w:basedOn w:val="30"/>
    <w:rsid w:val="003E37A4"/>
    <w:pPr>
      <w:numPr>
        <w:numId w:val="0"/>
      </w:numPr>
      <w:ind w:left="1985"/>
    </w:pPr>
    <w:rPr>
      <w:szCs w:val="20"/>
    </w:rPr>
  </w:style>
  <w:style w:type="paragraph" w:customStyle="1" w:styleId="1b">
    <w:name w:val="_Нумерованный 1_Абзац"/>
    <w:basedOn w:val="15"/>
    <w:rsid w:val="003E37A4"/>
    <w:pPr>
      <w:numPr>
        <w:numId w:val="0"/>
      </w:numPr>
      <w:ind w:left="1134"/>
    </w:pPr>
  </w:style>
  <w:style w:type="paragraph" w:customStyle="1" w:styleId="2b">
    <w:name w:val="_Нумерованный 2_Абзац"/>
    <w:basedOn w:val="23"/>
    <w:rsid w:val="003F0C37"/>
    <w:pPr>
      <w:numPr>
        <w:ilvl w:val="0"/>
        <w:numId w:val="0"/>
      </w:numPr>
    </w:pPr>
  </w:style>
  <w:style w:type="paragraph" w:customStyle="1" w:styleId="a3">
    <w:name w:val="_Нумерованный_список_литературы"/>
    <w:basedOn w:val="a4"/>
    <w:qFormat/>
    <w:rsid w:val="003E37A4"/>
    <w:pPr>
      <w:numPr>
        <w:numId w:val="3"/>
      </w:numPr>
    </w:pPr>
    <w:rPr>
      <w:sz w:val="28"/>
    </w:rPr>
  </w:style>
  <w:style w:type="paragraph" w:customStyle="1" w:styleId="afffff3">
    <w:name w:val="_Основной перед списком после таблицы и рисунка"/>
    <w:basedOn w:val="aff3"/>
    <w:next w:val="a4"/>
    <w:qFormat/>
    <w:rsid w:val="005612A8"/>
    <w:pPr>
      <w:spacing w:before="240"/>
    </w:pPr>
  </w:style>
  <w:style w:type="paragraph" w:customStyle="1" w:styleId="afffff4">
    <w:name w:val="_Текст таблицы"/>
    <w:basedOn w:val="a4"/>
    <w:rsid w:val="003E37A4"/>
  </w:style>
  <w:style w:type="paragraph" w:styleId="43">
    <w:name w:val="toc 4"/>
    <w:basedOn w:val="a4"/>
    <w:next w:val="a4"/>
    <w:autoRedefine/>
    <w:uiPriority w:val="39"/>
    <w:semiHidden/>
    <w:rsid w:val="003E37A4"/>
    <w:pPr>
      <w:ind w:left="720"/>
    </w:pPr>
  </w:style>
  <w:style w:type="paragraph" w:styleId="52">
    <w:name w:val="toc 5"/>
    <w:basedOn w:val="a4"/>
    <w:next w:val="a4"/>
    <w:autoRedefine/>
    <w:uiPriority w:val="39"/>
    <w:semiHidden/>
    <w:rsid w:val="003E37A4"/>
    <w:pPr>
      <w:ind w:left="960"/>
    </w:pPr>
  </w:style>
  <w:style w:type="paragraph" w:styleId="61">
    <w:name w:val="toc 6"/>
    <w:basedOn w:val="a4"/>
    <w:next w:val="a4"/>
    <w:autoRedefine/>
    <w:uiPriority w:val="39"/>
    <w:semiHidden/>
    <w:rsid w:val="003E37A4"/>
    <w:pPr>
      <w:ind w:left="1200"/>
    </w:pPr>
  </w:style>
  <w:style w:type="paragraph" w:styleId="71">
    <w:name w:val="toc 7"/>
    <w:basedOn w:val="a4"/>
    <w:next w:val="a4"/>
    <w:autoRedefine/>
    <w:uiPriority w:val="39"/>
    <w:semiHidden/>
    <w:rsid w:val="003E37A4"/>
    <w:pPr>
      <w:ind w:left="1440"/>
    </w:pPr>
  </w:style>
  <w:style w:type="paragraph" w:styleId="81">
    <w:name w:val="toc 8"/>
    <w:basedOn w:val="a4"/>
    <w:next w:val="a4"/>
    <w:autoRedefine/>
    <w:uiPriority w:val="39"/>
    <w:semiHidden/>
    <w:rsid w:val="003E37A4"/>
    <w:pPr>
      <w:ind w:left="1680"/>
    </w:pPr>
  </w:style>
  <w:style w:type="paragraph" w:styleId="91">
    <w:name w:val="toc 9"/>
    <w:basedOn w:val="a4"/>
    <w:next w:val="a4"/>
    <w:autoRedefine/>
    <w:uiPriority w:val="39"/>
    <w:semiHidden/>
    <w:rsid w:val="003E37A4"/>
    <w:pPr>
      <w:ind w:left="1920"/>
    </w:pPr>
  </w:style>
  <w:style w:type="paragraph" w:styleId="afffff5">
    <w:name w:val="Body Text"/>
    <w:basedOn w:val="a4"/>
    <w:link w:val="afffff6"/>
    <w:uiPriority w:val="99"/>
    <w:unhideWhenUsed/>
    <w:rsid w:val="00B02942"/>
    <w:pPr>
      <w:spacing w:after="120"/>
    </w:pPr>
  </w:style>
  <w:style w:type="character" w:customStyle="1" w:styleId="afffff6">
    <w:name w:val="Основной текст Знак"/>
    <w:basedOn w:val="a6"/>
    <w:link w:val="afffff5"/>
    <w:uiPriority w:val="99"/>
    <w:rsid w:val="00B02942"/>
    <w:rPr>
      <w:rFonts w:ascii="Times New Roman" w:eastAsia="Times New Roman" w:hAnsi="Times New Roman"/>
      <w:sz w:val="24"/>
      <w:szCs w:val="24"/>
    </w:rPr>
  </w:style>
  <w:style w:type="paragraph" w:styleId="afffff7">
    <w:name w:val="Title"/>
    <w:basedOn w:val="a4"/>
    <w:next w:val="a4"/>
    <w:link w:val="afffff8"/>
    <w:uiPriority w:val="10"/>
    <w:qFormat/>
    <w:rsid w:val="004F3F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f8">
    <w:name w:val="Заголовок Знак"/>
    <w:basedOn w:val="a6"/>
    <w:link w:val="afffff7"/>
    <w:uiPriority w:val="10"/>
    <w:rsid w:val="004F3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fff9">
    <w:name w:val="No Spacing"/>
    <w:uiPriority w:val="1"/>
    <w:qFormat/>
    <w:rsid w:val="004F3F0F"/>
    <w:pPr>
      <w:widowControl w:val="0"/>
      <w:autoSpaceDN w:val="0"/>
      <w:adjustRightInd w:val="0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character" w:styleId="afffffa">
    <w:name w:val="Subtle Emphasis"/>
    <w:basedOn w:val="a6"/>
    <w:uiPriority w:val="19"/>
    <w:qFormat/>
    <w:rsid w:val="004F3F0F"/>
    <w:rPr>
      <w:i/>
      <w:iCs/>
      <w:color w:val="808080" w:themeColor="text1" w:themeTint="7F"/>
    </w:rPr>
  </w:style>
  <w:style w:type="table" w:styleId="afffffb">
    <w:name w:val="Table Grid"/>
    <w:aliases w:val="CV table"/>
    <w:basedOn w:val="a7"/>
    <w:uiPriority w:val="59"/>
    <w:rsid w:val="00D16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c">
    <w:name w:val="caption"/>
    <w:aliases w:val="Название1,##,Знак, Знак"/>
    <w:basedOn w:val="a4"/>
    <w:next w:val="a4"/>
    <w:link w:val="afffffd"/>
    <w:unhideWhenUsed/>
    <w:qFormat/>
    <w:rsid w:val="00215785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0">
    <w:name w:val="_Маркированный список 1 уровня"/>
    <w:basedOn w:val="a4"/>
    <w:qFormat/>
    <w:rsid w:val="00D5709F"/>
    <w:pPr>
      <w:numPr>
        <w:numId w:val="10"/>
      </w:numPr>
      <w:suppressAutoHyphens w:val="0"/>
      <w:spacing w:line="360" w:lineRule="auto"/>
      <w:jc w:val="both"/>
    </w:pPr>
  </w:style>
  <w:style w:type="paragraph" w:styleId="afffffe">
    <w:name w:val="annotation text"/>
    <w:basedOn w:val="a4"/>
    <w:link w:val="affffff"/>
    <w:uiPriority w:val="99"/>
    <w:unhideWhenUsed/>
    <w:rsid w:val="000C5DCF"/>
    <w:rPr>
      <w:sz w:val="20"/>
    </w:rPr>
  </w:style>
  <w:style w:type="character" w:customStyle="1" w:styleId="affffff">
    <w:name w:val="Текст примечания Знак"/>
    <w:basedOn w:val="a6"/>
    <w:link w:val="afffffe"/>
    <w:uiPriority w:val="99"/>
    <w:rsid w:val="000C5DCF"/>
    <w:rPr>
      <w:rFonts w:asciiTheme="minorHAnsi" w:eastAsia="Times New Roman" w:hAnsiTheme="minorHAnsi"/>
      <w:lang w:eastAsia="ar-SA"/>
    </w:rPr>
  </w:style>
  <w:style w:type="character" w:customStyle="1" w:styleId="afffffd">
    <w:name w:val="Название объекта Знак"/>
    <w:aliases w:val="Название1 Знак,## Знак,Знак Знак, Знак Знак"/>
    <w:link w:val="afffffc"/>
    <w:uiPriority w:val="35"/>
    <w:locked/>
    <w:rsid w:val="000C5DCF"/>
    <w:rPr>
      <w:rFonts w:asciiTheme="minorHAnsi" w:eastAsia="Times New Roman" w:hAnsiTheme="minorHAnsi"/>
      <w:i/>
      <w:iCs/>
      <w:color w:val="1F497D" w:themeColor="text2"/>
      <w:sz w:val="18"/>
      <w:szCs w:val="18"/>
      <w:lang w:eastAsia="ar-SA"/>
    </w:rPr>
  </w:style>
  <w:style w:type="character" w:styleId="affffff0">
    <w:name w:val="Strong"/>
    <w:basedOn w:val="a6"/>
    <w:uiPriority w:val="22"/>
    <w:qFormat/>
    <w:rsid w:val="00BD184D"/>
    <w:rPr>
      <w:b/>
      <w:bCs/>
    </w:rPr>
  </w:style>
  <w:style w:type="paragraph" w:customStyle="1" w:styleId="affffff1">
    <w:name w:val="Обычный.Текст"/>
    <w:rsid w:val="00BD184D"/>
    <w:pPr>
      <w:suppressAutoHyphens/>
      <w:autoSpaceDE w:val="0"/>
      <w:spacing w:after="240"/>
      <w:jc w:val="both"/>
    </w:pPr>
    <w:rPr>
      <w:rFonts w:ascii="Times New Roman" w:eastAsia="Arial" w:hAnsi="Times New Roman"/>
      <w:szCs w:val="24"/>
      <w:lang w:eastAsia="ar-SA"/>
    </w:rPr>
  </w:style>
  <w:style w:type="paragraph" w:styleId="affffff2">
    <w:name w:val="annotation subject"/>
    <w:basedOn w:val="afffffe"/>
    <w:next w:val="afffffe"/>
    <w:link w:val="affffff3"/>
    <w:uiPriority w:val="99"/>
    <w:semiHidden/>
    <w:unhideWhenUsed/>
    <w:rsid w:val="00BD184D"/>
    <w:rPr>
      <w:b/>
      <w:bCs/>
    </w:rPr>
  </w:style>
  <w:style w:type="character" w:customStyle="1" w:styleId="affffff3">
    <w:name w:val="Тема примечания Знак"/>
    <w:basedOn w:val="affffff"/>
    <w:link w:val="affffff2"/>
    <w:uiPriority w:val="99"/>
    <w:semiHidden/>
    <w:rsid w:val="00BD184D"/>
    <w:rPr>
      <w:rFonts w:asciiTheme="minorHAnsi" w:eastAsia="Times New Roman" w:hAnsiTheme="minorHAnsi"/>
      <w:b/>
      <w:bCs/>
      <w:lang w:eastAsia="ar-SA"/>
    </w:rPr>
  </w:style>
  <w:style w:type="paragraph" w:styleId="affffff4">
    <w:name w:val="Balloon Text"/>
    <w:basedOn w:val="a4"/>
    <w:link w:val="affffff5"/>
    <w:uiPriority w:val="99"/>
    <w:semiHidden/>
    <w:unhideWhenUsed/>
    <w:rsid w:val="00BD184D"/>
    <w:rPr>
      <w:rFonts w:ascii="Tahoma" w:hAnsi="Tahoma" w:cs="Tahoma"/>
      <w:sz w:val="16"/>
      <w:szCs w:val="16"/>
    </w:rPr>
  </w:style>
  <w:style w:type="character" w:customStyle="1" w:styleId="affffff5">
    <w:name w:val="Текст выноски Знак"/>
    <w:basedOn w:val="a6"/>
    <w:link w:val="affffff4"/>
    <w:uiPriority w:val="99"/>
    <w:semiHidden/>
    <w:rsid w:val="00BD184D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CNormalTable">
    <w:name w:val="AC Normal Table"/>
    <w:basedOn w:val="a4"/>
    <w:qFormat/>
    <w:rsid w:val="00BD184D"/>
    <w:pPr>
      <w:suppressLineNumbers/>
      <w:suppressAutoHyphens w:val="0"/>
      <w:spacing w:before="120" w:after="120" w:line="288" w:lineRule="auto"/>
      <w:ind w:firstLine="0"/>
    </w:pPr>
    <w:rPr>
      <w:rFonts w:ascii="Calibri" w:hAnsi="Calibri"/>
      <w:sz w:val="18"/>
      <w:szCs w:val="24"/>
      <w:lang w:eastAsia="ru-RU"/>
    </w:rPr>
  </w:style>
  <w:style w:type="paragraph" w:customStyle="1" w:styleId="affffff6">
    <w:name w:val="_Основной текст перед списком (после таблицы и рисунка)"/>
    <w:basedOn w:val="a4"/>
    <w:qFormat/>
    <w:rsid w:val="00C01CC3"/>
    <w:pPr>
      <w:keepNext/>
      <w:suppressAutoHyphens w:val="0"/>
      <w:spacing w:before="240" w:line="360" w:lineRule="auto"/>
      <w:jc w:val="both"/>
    </w:pPr>
  </w:style>
  <w:style w:type="paragraph" w:customStyle="1" w:styleId="ACHeadingContent">
    <w:name w:val="AC Heading Content"/>
    <w:basedOn w:val="a4"/>
    <w:qFormat/>
    <w:rsid w:val="00BD184D"/>
    <w:pPr>
      <w:keepNext/>
      <w:keepLines/>
      <w:pageBreakBefore/>
      <w:suppressAutoHyphens w:val="0"/>
      <w:spacing w:before="240" w:after="840" w:line="288" w:lineRule="auto"/>
      <w:ind w:firstLine="0"/>
    </w:pPr>
    <w:rPr>
      <w:rFonts w:ascii="Calibri" w:hAnsi="Calibri"/>
      <w:color w:val="0070C0"/>
      <w:sz w:val="32"/>
      <w:szCs w:val="24"/>
      <w:lang w:eastAsia="ru-RU"/>
    </w:rPr>
  </w:style>
  <w:style w:type="paragraph" w:styleId="affffff7">
    <w:name w:val="List"/>
    <w:basedOn w:val="a4"/>
    <w:uiPriority w:val="99"/>
    <w:semiHidden/>
    <w:unhideWhenUsed/>
    <w:rsid w:val="00BD184D"/>
    <w:pPr>
      <w:ind w:left="283" w:hanging="283"/>
      <w:contextualSpacing/>
    </w:pPr>
  </w:style>
  <w:style w:type="paragraph" w:customStyle="1" w:styleId="IBS">
    <w:name w:val="IBS Основной"/>
    <w:basedOn w:val="a4"/>
    <w:rsid w:val="00BD184D"/>
    <w:pPr>
      <w:suppressAutoHyphens w:val="0"/>
      <w:spacing w:before="120"/>
      <w:ind w:firstLine="0"/>
      <w:jc w:val="both"/>
    </w:pPr>
    <w:rPr>
      <w:sz w:val="20"/>
      <w:szCs w:val="24"/>
      <w:lang w:eastAsia="ru-RU"/>
    </w:rPr>
  </w:style>
  <w:style w:type="character" w:customStyle="1" w:styleId="st">
    <w:name w:val="st"/>
    <w:basedOn w:val="a6"/>
    <w:rsid w:val="00BD184D"/>
  </w:style>
  <w:style w:type="paragraph" w:customStyle="1" w:styleId="affffff8">
    <w:name w:val="_Рисунок (подпись)"/>
    <w:basedOn w:val="a4"/>
    <w:qFormat/>
    <w:rsid w:val="006F0BC4"/>
    <w:pPr>
      <w:keepLines/>
      <w:suppressAutoHyphens w:val="0"/>
      <w:spacing w:before="120" w:after="240" w:line="360" w:lineRule="auto"/>
      <w:ind w:firstLine="0"/>
      <w:jc w:val="center"/>
    </w:pPr>
  </w:style>
  <w:style w:type="paragraph" w:customStyle="1" w:styleId="affffff9">
    <w:name w:val="_Таблица Текст (центр)"/>
    <w:basedOn w:val="a4"/>
    <w:qFormat/>
    <w:rsid w:val="00D5709F"/>
    <w:pPr>
      <w:suppressAutoHyphens w:val="0"/>
      <w:ind w:firstLine="0"/>
      <w:jc w:val="center"/>
    </w:pPr>
    <w:rPr>
      <w:sz w:val="20"/>
      <w:szCs w:val="16"/>
      <w:lang w:eastAsia="ru-RU"/>
    </w:rPr>
  </w:style>
  <w:style w:type="paragraph" w:customStyle="1" w:styleId="A201">
    <w:name w:val="Стиль A2 + Слева:  0 см Первая строка:  1 см Междустр.интервал:  ..."/>
    <w:basedOn w:val="a4"/>
    <w:rsid w:val="00BD184D"/>
    <w:pPr>
      <w:suppressAutoHyphens w:val="0"/>
      <w:snapToGrid w:val="0"/>
      <w:ind w:firstLine="567"/>
      <w:jc w:val="both"/>
    </w:pPr>
    <w:rPr>
      <w:rFonts w:ascii="Times New Roman" w:hAnsi="Times New Roman"/>
      <w:lang w:val="de-DE" w:eastAsia="de-DE"/>
    </w:rPr>
  </w:style>
  <w:style w:type="paragraph" w:customStyle="1" w:styleId="Default">
    <w:name w:val="Default"/>
    <w:rsid w:val="00BD184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-411">
    <w:name w:val="Таблица-сетка 4 — акцент 11"/>
    <w:basedOn w:val="a7"/>
    <w:uiPriority w:val="49"/>
    <w:rsid w:val="00BD184D"/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fffffa">
    <w:name w:val="дд.мм.гггг"/>
    <w:basedOn w:val="a4"/>
    <w:link w:val="affffffb"/>
    <w:qFormat/>
    <w:rsid w:val="00BD184D"/>
    <w:pPr>
      <w:suppressAutoHyphens w:val="0"/>
      <w:spacing w:before="120" w:after="120"/>
      <w:ind w:firstLine="0"/>
      <w:jc w:val="center"/>
    </w:pPr>
    <w:rPr>
      <w:rFonts w:ascii="Tahoma" w:hAnsi="Tahoma" w:cs="Tahoma"/>
      <w:caps/>
      <w:color w:val="404040" w:themeColor="text1" w:themeTint="BF"/>
      <w:sz w:val="28"/>
      <w:szCs w:val="28"/>
      <w:lang w:eastAsia="en-US"/>
    </w:rPr>
  </w:style>
  <w:style w:type="character" w:customStyle="1" w:styleId="affffffb">
    <w:name w:val="дд.мм.гггг Знак"/>
    <w:basedOn w:val="a6"/>
    <w:link w:val="affffffa"/>
    <w:rsid w:val="00BD184D"/>
    <w:rPr>
      <w:rFonts w:ascii="Tahoma" w:eastAsia="Times New Roman" w:hAnsi="Tahoma" w:cs="Tahoma"/>
      <w:caps/>
      <w:color w:val="404040" w:themeColor="text1" w:themeTint="BF"/>
      <w:sz w:val="28"/>
      <w:szCs w:val="28"/>
      <w:lang w:eastAsia="en-US"/>
    </w:rPr>
  </w:style>
  <w:style w:type="paragraph" w:styleId="affffffc">
    <w:name w:val="footnote text"/>
    <w:basedOn w:val="a4"/>
    <w:link w:val="affffffd"/>
    <w:uiPriority w:val="99"/>
    <w:semiHidden/>
    <w:unhideWhenUsed/>
    <w:rsid w:val="00BD184D"/>
    <w:rPr>
      <w:sz w:val="20"/>
    </w:rPr>
  </w:style>
  <w:style w:type="character" w:customStyle="1" w:styleId="affffffd">
    <w:name w:val="Текст сноски Знак"/>
    <w:basedOn w:val="a6"/>
    <w:link w:val="affffffc"/>
    <w:uiPriority w:val="99"/>
    <w:semiHidden/>
    <w:rsid w:val="00BD184D"/>
    <w:rPr>
      <w:rFonts w:asciiTheme="minorHAnsi" w:eastAsia="Times New Roman" w:hAnsiTheme="minorHAnsi"/>
      <w:lang w:eastAsia="ar-SA"/>
    </w:rPr>
  </w:style>
  <w:style w:type="character" w:styleId="affffffe">
    <w:name w:val="footnote reference"/>
    <w:basedOn w:val="a6"/>
    <w:uiPriority w:val="99"/>
    <w:semiHidden/>
    <w:unhideWhenUsed/>
    <w:rsid w:val="00BD184D"/>
    <w:rPr>
      <w:vertAlign w:val="superscript"/>
    </w:rPr>
  </w:style>
  <w:style w:type="paragraph" w:customStyle="1" w:styleId="1c">
    <w:name w:val="Основной текст1"/>
    <w:basedOn w:val="a4"/>
    <w:rsid w:val="00BD184D"/>
    <w:pPr>
      <w:widowControl w:val="0"/>
      <w:shd w:val="clear" w:color="auto" w:fill="FFFFFF"/>
      <w:suppressAutoHyphens w:val="0"/>
      <w:spacing w:after="120" w:line="276" w:lineRule="auto"/>
      <w:ind w:firstLine="0"/>
      <w:jc w:val="both"/>
    </w:pPr>
    <w:rPr>
      <w:rFonts w:ascii="Arial" w:eastAsia="Arial" w:hAnsi="Arial" w:cs="Arial"/>
      <w:color w:val="000000"/>
      <w:sz w:val="18"/>
      <w:szCs w:val="18"/>
      <w:lang w:eastAsia="ru-RU" w:bidi="ru-RU"/>
    </w:rPr>
  </w:style>
  <w:style w:type="paragraph" w:styleId="afffffff">
    <w:name w:val="Normal (Web)"/>
    <w:basedOn w:val="a4"/>
    <w:uiPriority w:val="99"/>
    <w:semiHidden/>
    <w:unhideWhenUsed/>
    <w:rsid w:val="00BD184D"/>
    <w:pPr>
      <w:suppressAutoHyphens w:val="0"/>
      <w:spacing w:before="100" w:beforeAutospacing="1" w:after="100" w:afterAutospacing="1"/>
      <w:ind w:firstLine="0"/>
    </w:pPr>
    <w:rPr>
      <w:rFonts w:ascii="Times New Roman" w:hAnsi="Times New Roman"/>
      <w:szCs w:val="24"/>
      <w:lang w:eastAsia="ru-RU"/>
    </w:rPr>
  </w:style>
  <w:style w:type="paragraph" w:customStyle="1" w:styleId="afffffff0">
    <w:name w:val="внутр.табл"/>
    <w:basedOn w:val="a4"/>
    <w:link w:val="afffffff1"/>
    <w:qFormat/>
    <w:rsid w:val="00BD184D"/>
    <w:pPr>
      <w:suppressAutoHyphens w:val="0"/>
      <w:spacing w:before="120" w:after="120"/>
      <w:ind w:firstLine="0"/>
      <w:contextualSpacing/>
    </w:pPr>
    <w:rPr>
      <w:rFonts w:eastAsiaTheme="minorEastAsia"/>
      <w:sz w:val="22"/>
      <w:szCs w:val="24"/>
      <w:lang w:eastAsia="en-US"/>
    </w:rPr>
  </w:style>
  <w:style w:type="character" w:customStyle="1" w:styleId="afffffff1">
    <w:name w:val="внутр.табл Знак"/>
    <w:basedOn w:val="a6"/>
    <w:link w:val="afffffff0"/>
    <w:rsid w:val="00BD184D"/>
    <w:rPr>
      <w:rFonts w:asciiTheme="minorHAnsi" w:eastAsiaTheme="minorEastAsia" w:hAnsiTheme="minorHAnsi"/>
      <w:sz w:val="22"/>
      <w:szCs w:val="24"/>
      <w:lang w:eastAsia="en-US"/>
    </w:rPr>
  </w:style>
  <w:style w:type="character" w:customStyle="1" w:styleId="1d">
    <w:name w:val="Неразрешенное упоминание1"/>
    <w:basedOn w:val="a6"/>
    <w:uiPriority w:val="99"/>
    <w:semiHidden/>
    <w:unhideWhenUsed/>
    <w:rsid w:val="00BD184D"/>
    <w:rPr>
      <w:color w:val="605E5C"/>
      <w:shd w:val="clear" w:color="auto" w:fill="E1DFDD"/>
    </w:rPr>
  </w:style>
  <w:style w:type="paragraph" w:customStyle="1" w:styleId="12">
    <w:name w:val="_Маркированый список 1 уровня (после таблицы)"/>
    <w:basedOn w:val="10"/>
    <w:qFormat/>
    <w:rsid w:val="00BD184D"/>
    <w:pPr>
      <w:numPr>
        <w:numId w:val="11"/>
      </w:numPr>
      <w:spacing w:before="240"/>
      <w:ind w:left="1134" w:hanging="425"/>
    </w:pPr>
  </w:style>
  <w:style w:type="paragraph" w:styleId="afffffff2">
    <w:name w:val="List Paragraph"/>
    <w:aliases w:val="Нумерованый список,Нумерованный спиков,List Paragraph1,Bullet List,FooterText,numbered,Заголовок_3,Use Case List Paragraph,SL_Абзац списка,Булит первого уровня,Таблицы,Bullet 1,it_List1,Table-Normal,RSHB_Table-Normal,Bullet_IRAO,Мой Список"/>
    <w:basedOn w:val="a4"/>
    <w:link w:val="afffffff3"/>
    <w:uiPriority w:val="34"/>
    <w:qFormat/>
    <w:rsid w:val="00BD184D"/>
    <w:pPr>
      <w:ind w:firstLine="0"/>
      <w:contextualSpacing/>
    </w:pPr>
  </w:style>
  <w:style w:type="paragraph" w:customStyle="1" w:styleId="-">
    <w:name w:val="_Титул кол-во страниц"/>
    <w:basedOn w:val="a4"/>
    <w:qFormat/>
    <w:rsid w:val="00BD184D"/>
    <w:pPr>
      <w:suppressAutoHyphens w:val="0"/>
      <w:spacing w:before="240" w:after="240" w:line="360" w:lineRule="auto"/>
      <w:ind w:firstLine="0"/>
      <w:jc w:val="center"/>
    </w:pPr>
    <w:rPr>
      <w:rFonts w:asciiTheme="majorHAnsi" w:eastAsia="Calibri" w:hAnsiTheme="majorHAnsi" w:cstheme="majorHAnsi"/>
      <w:szCs w:val="24"/>
    </w:rPr>
  </w:style>
  <w:style w:type="paragraph" w:customStyle="1" w:styleId="afffffff4">
    <w:name w:val="_Титул название документа"/>
    <w:basedOn w:val="a4"/>
    <w:qFormat/>
    <w:rsid w:val="001203CA"/>
    <w:pPr>
      <w:suppressAutoHyphens w:val="0"/>
      <w:spacing w:before="240" w:after="240" w:line="360" w:lineRule="auto"/>
      <w:ind w:firstLine="0"/>
      <w:jc w:val="center"/>
    </w:pPr>
    <w:rPr>
      <w:rFonts w:asciiTheme="majorHAnsi" w:eastAsiaTheme="minorHAnsi" w:hAnsiTheme="majorHAnsi" w:cstheme="majorHAnsi"/>
      <w:bCs/>
      <w:lang w:eastAsia="en-US"/>
    </w:rPr>
  </w:style>
  <w:style w:type="paragraph" w:customStyle="1" w:styleId="afffffff5">
    <w:name w:val="_Титул название системы"/>
    <w:basedOn w:val="afffffff4"/>
    <w:qFormat/>
    <w:rsid w:val="00BD184D"/>
    <w:rPr>
      <w:b/>
      <w:bCs w:val="0"/>
    </w:rPr>
  </w:style>
  <w:style w:type="paragraph" w:customStyle="1" w:styleId="afffffff6">
    <w:name w:val="_Титул номер документа"/>
    <w:basedOn w:val="afffffff4"/>
    <w:qFormat/>
    <w:rsid w:val="00BD184D"/>
    <w:rPr>
      <w:b/>
      <w:bCs w:val="0"/>
    </w:rPr>
  </w:style>
  <w:style w:type="character" w:customStyle="1" w:styleId="afffffff3">
    <w:name w:val="Абзац списка Знак"/>
    <w:aliases w:val="Нумерованый список Знак,Нумерованный спиков Знак,List Paragraph1 Знак,Bullet List Знак,FooterText Знак,numbered Знак,Заголовок_3 Знак,Use Case List Paragraph Знак,SL_Абзац списка Знак,Булит первого уровня Знак,Таблицы Знак"/>
    <w:basedOn w:val="a6"/>
    <w:link w:val="afffffff2"/>
    <w:uiPriority w:val="34"/>
    <w:qFormat/>
    <w:rsid w:val="00BD184D"/>
    <w:rPr>
      <w:rFonts w:asciiTheme="minorHAnsi" w:eastAsia="Times New Roman" w:hAnsiTheme="minorHAnsi"/>
      <w:sz w:val="24"/>
      <w:lang w:eastAsia="ar-SA"/>
    </w:rPr>
  </w:style>
  <w:style w:type="paragraph" w:customStyle="1" w:styleId="-3">
    <w:name w:val="Список_ГОСТ-3ур"/>
    <w:basedOn w:val="a4"/>
    <w:qFormat/>
    <w:rsid w:val="0063136F"/>
    <w:pPr>
      <w:numPr>
        <w:ilvl w:val="2"/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-1">
    <w:name w:val="Список_ГОСТ-1ур"/>
    <w:basedOn w:val="a4"/>
    <w:qFormat/>
    <w:rsid w:val="0063136F"/>
    <w:pPr>
      <w:numPr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-2">
    <w:name w:val="Список_ГОСТ-2ур"/>
    <w:basedOn w:val="a4"/>
    <w:qFormat/>
    <w:rsid w:val="0063136F"/>
    <w:pPr>
      <w:numPr>
        <w:ilvl w:val="1"/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-4">
    <w:name w:val="Список_ГОСТ-4ур"/>
    <w:basedOn w:val="a4"/>
    <w:qFormat/>
    <w:rsid w:val="0063136F"/>
    <w:pPr>
      <w:numPr>
        <w:ilvl w:val="3"/>
        <w:numId w:val="2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numbering" w:customStyle="1" w:styleId="a0">
    <w:name w:val="ГОСТ"/>
    <w:uiPriority w:val="99"/>
    <w:rsid w:val="0063136F"/>
    <w:pPr>
      <w:numPr>
        <w:numId w:val="20"/>
      </w:numPr>
    </w:pPr>
  </w:style>
  <w:style w:type="paragraph" w:customStyle="1" w:styleId="afffffff7">
    <w:name w:val="Приложение"/>
    <w:basedOn w:val="16"/>
    <w:next w:val="a4"/>
    <w:link w:val="afffffff8"/>
    <w:qFormat/>
    <w:rsid w:val="00903D61"/>
    <w:pPr>
      <w:numPr>
        <w:numId w:val="0"/>
      </w:numPr>
      <w:suppressAutoHyphens w:val="0"/>
      <w:spacing w:before="120" w:after="120"/>
      <w:jc w:val="right"/>
    </w:pPr>
    <w:rPr>
      <w:rFonts w:ascii="Times New Roman" w:eastAsia="Calibri" w:hAnsi="Times New Roman" w:cs="Times New Roman"/>
      <w:kern w:val="0"/>
      <w:lang w:eastAsia="en-US"/>
    </w:rPr>
  </w:style>
  <w:style w:type="character" w:customStyle="1" w:styleId="afffffff8">
    <w:name w:val="Приложение Знак"/>
    <w:link w:val="afffffff7"/>
    <w:rsid w:val="00903D61"/>
    <w:rPr>
      <w:rFonts w:ascii="Times New Roman" w:hAnsi="Times New Roman"/>
      <w:b/>
      <w:bCs/>
      <w:caps/>
      <w:sz w:val="24"/>
      <w:szCs w:val="28"/>
      <w:lang w:eastAsia="en-US"/>
    </w:rPr>
  </w:style>
  <w:style w:type="paragraph" w:customStyle="1" w:styleId="UC0">
    <w:name w:val="UC_Основной поток"/>
    <w:basedOn w:val="a4"/>
    <w:link w:val="UC1"/>
    <w:qFormat/>
    <w:rsid w:val="003B3F6D"/>
    <w:pPr>
      <w:numPr>
        <w:numId w:val="27"/>
      </w:numPr>
      <w:suppressAutoHyphens w:val="0"/>
      <w:spacing w:line="276" w:lineRule="auto"/>
    </w:pPr>
    <w:rPr>
      <w:rFonts w:ascii="Times New Roman" w:eastAsia="Arial" w:hAnsi="Times New Roman"/>
      <w:szCs w:val="24"/>
      <w:lang w:val="ru" w:eastAsia="ru-RU"/>
    </w:rPr>
  </w:style>
  <w:style w:type="character" w:customStyle="1" w:styleId="UC1">
    <w:name w:val="UC_Основной поток Знак"/>
    <w:basedOn w:val="a6"/>
    <w:link w:val="UC0"/>
    <w:rsid w:val="003B3F6D"/>
    <w:rPr>
      <w:rFonts w:ascii="Times New Roman" w:eastAsia="Arial" w:hAnsi="Times New Roman"/>
      <w:sz w:val="24"/>
      <w:szCs w:val="24"/>
      <w:lang w:val="ru"/>
    </w:rPr>
  </w:style>
  <w:style w:type="paragraph" w:customStyle="1" w:styleId="UC">
    <w:name w:val="UC_список"/>
    <w:basedOn w:val="afffffff2"/>
    <w:link w:val="UC2"/>
    <w:qFormat/>
    <w:rsid w:val="003B3F6D"/>
    <w:pPr>
      <w:numPr>
        <w:numId w:val="29"/>
      </w:numPr>
      <w:suppressAutoHyphens w:val="0"/>
      <w:spacing w:line="276" w:lineRule="auto"/>
    </w:pPr>
    <w:rPr>
      <w:rFonts w:ascii="Times New Roman" w:eastAsia="Arial" w:hAnsi="Times New Roman"/>
      <w:szCs w:val="24"/>
      <w:lang w:eastAsia="ru-RU"/>
    </w:rPr>
  </w:style>
  <w:style w:type="character" w:customStyle="1" w:styleId="UC2">
    <w:name w:val="UC_список Знак"/>
    <w:basedOn w:val="a6"/>
    <w:link w:val="UC"/>
    <w:rsid w:val="003B3F6D"/>
    <w:rPr>
      <w:rFonts w:ascii="Times New Roman" w:eastAsia="Arial" w:hAnsi="Times New Roman"/>
      <w:sz w:val="24"/>
      <w:szCs w:val="24"/>
    </w:rPr>
  </w:style>
  <w:style w:type="paragraph" w:styleId="1e">
    <w:name w:val="index 1"/>
    <w:basedOn w:val="a4"/>
    <w:next w:val="a4"/>
    <w:autoRedefine/>
    <w:uiPriority w:val="99"/>
    <w:semiHidden/>
    <w:unhideWhenUsed/>
    <w:rsid w:val="002F09EA"/>
    <w:pPr>
      <w:ind w:left="240" w:hanging="240"/>
    </w:pPr>
  </w:style>
  <w:style w:type="paragraph" w:styleId="afffffff9">
    <w:name w:val="index heading"/>
    <w:basedOn w:val="a4"/>
    <w:next w:val="1e"/>
    <w:uiPriority w:val="99"/>
    <w:unhideWhenUsed/>
    <w:rsid w:val="002F09EA"/>
    <w:pPr>
      <w:suppressAutoHyphens w:val="0"/>
      <w:spacing w:line="360" w:lineRule="auto"/>
      <w:jc w:val="both"/>
    </w:pPr>
    <w:rPr>
      <w:rFonts w:ascii="Cambria" w:hAnsi="Cambria"/>
      <w:b/>
      <w:bCs/>
      <w:szCs w:val="24"/>
      <w:lang w:eastAsia="en-US"/>
    </w:rPr>
  </w:style>
  <w:style w:type="paragraph" w:customStyle="1" w:styleId="UC3">
    <w:name w:val="UC_Альтернативный поток"/>
    <w:basedOn w:val="a4"/>
    <w:link w:val="UC4"/>
    <w:qFormat/>
    <w:rsid w:val="002F09EA"/>
    <w:pPr>
      <w:widowControl w:val="0"/>
      <w:suppressAutoHyphens w:val="0"/>
      <w:ind w:left="714" w:hanging="357"/>
    </w:pPr>
    <w:rPr>
      <w:rFonts w:ascii="Times New Roman" w:eastAsia="Arial" w:hAnsi="Times New Roman"/>
      <w:szCs w:val="24"/>
      <w:lang w:eastAsia="ru-RU"/>
    </w:rPr>
  </w:style>
  <w:style w:type="character" w:customStyle="1" w:styleId="UC4">
    <w:name w:val="UC_Альтернативный поток Знак"/>
    <w:basedOn w:val="a6"/>
    <w:link w:val="UC3"/>
    <w:rsid w:val="002F09EA"/>
    <w:rPr>
      <w:rFonts w:ascii="Times New Roman" w:eastAsia="Arial" w:hAnsi="Times New Roman"/>
      <w:sz w:val="24"/>
      <w:szCs w:val="24"/>
    </w:rPr>
  </w:style>
  <w:style w:type="paragraph" w:customStyle="1" w:styleId="UC5">
    <w:name w:val="UC_Заголовок"/>
    <w:basedOn w:val="a4"/>
    <w:link w:val="UC6"/>
    <w:qFormat/>
    <w:rsid w:val="002F09EA"/>
    <w:pPr>
      <w:suppressAutoHyphens w:val="0"/>
      <w:ind w:firstLine="0"/>
    </w:pPr>
    <w:rPr>
      <w:rFonts w:ascii="Times New Roman" w:eastAsia="Arial" w:hAnsi="Times New Roman"/>
      <w:b/>
      <w:szCs w:val="24"/>
      <w:lang w:eastAsia="ru-RU"/>
    </w:rPr>
  </w:style>
  <w:style w:type="character" w:customStyle="1" w:styleId="UC6">
    <w:name w:val="UC_Заголовок Знак"/>
    <w:basedOn w:val="a6"/>
    <w:link w:val="UC5"/>
    <w:rsid w:val="002F09EA"/>
    <w:rPr>
      <w:rFonts w:ascii="Times New Roman" w:eastAsia="Arial" w:hAnsi="Times New Roman"/>
      <w:b/>
      <w:sz w:val="24"/>
      <w:szCs w:val="24"/>
    </w:rPr>
  </w:style>
  <w:style w:type="paragraph" w:customStyle="1" w:styleId="UC7">
    <w:name w:val="UC_Альтернативный подпоток"/>
    <w:basedOn w:val="UC3"/>
    <w:link w:val="UC8"/>
    <w:qFormat/>
    <w:rsid w:val="002F09EA"/>
    <w:pPr>
      <w:ind w:left="1168"/>
    </w:pPr>
  </w:style>
  <w:style w:type="character" w:customStyle="1" w:styleId="UC8">
    <w:name w:val="UC_Альтернативный подпоток Знак"/>
    <w:basedOn w:val="UC4"/>
    <w:link w:val="UC7"/>
    <w:rsid w:val="002F09EA"/>
    <w:rPr>
      <w:rFonts w:ascii="Times New Roman" w:eastAsia="Arial" w:hAnsi="Times New Roman"/>
      <w:sz w:val="24"/>
      <w:szCs w:val="24"/>
    </w:rPr>
  </w:style>
  <w:style w:type="paragraph" w:customStyle="1" w:styleId="a2">
    <w:name w:val="Список_№."/>
    <w:basedOn w:val="a4"/>
    <w:uiPriority w:val="99"/>
    <w:semiHidden/>
    <w:qFormat/>
    <w:rsid w:val="00747077"/>
    <w:pPr>
      <w:numPr>
        <w:numId w:val="70"/>
      </w:numPr>
      <w:suppressAutoHyphens w:val="0"/>
      <w:spacing w:line="360" w:lineRule="auto"/>
      <w:jc w:val="both"/>
    </w:pPr>
    <w:rPr>
      <w:rFonts w:ascii="Times New Roman" w:hAnsi="Times New Roman"/>
      <w:szCs w:val="24"/>
      <w:lang w:eastAsia="en-US"/>
    </w:rPr>
  </w:style>
  <w:style w:type="paragraph" w:customStyle="1" w:styleId="dash">
    <w:name w:val="Таблица_dash"/>
    <w:basedOn w:val="a4"/>
    <w:qFormat/>
    <w:rsid w:val="00010611"/>
    <w:pPr>
      <w:keepLines/>
      <w:numPr>
        <w:numId w:val="99"/>
      </w:numPr>
      <w:suppressAutoHyphens w:val="0"/>
    </w:pPr>
    <w:rPr>
      <w:rFonts w:ascii="Times New Roman" w:hAnsi="Times New Roman"/>
      <w:szCs w:val="24"/>
      <w:lang w:eastAsia="en-US"/>
    </w:rPr>
  </w:style>
  <w:style w:type="paragraph" w:customStyle="1" w:styleId="UCC2">
    <w:name w:val="UC_Cписок 2"/>
    <w:basedOn w:val="UC"/>
    <w:link w:val="UCC20"/>
    <w:qFormat/>
    <w:rsid w:val="00010611"/>
    <w:pPr>
      <w:numPr>
        <w:numId w:val="0"/>
      </w:numPr>
      <w:tabs>
        <w:tab w:val="num" w:pos="680"/>
      </w:tabs>
      <w:ind w:left="680" w:hanging="283"/>
    </w:pPr>
  </w:style>
  <w:style w:type="character" w:customStyle="1" w:styleId="UCC20">
    <w:name w:val="UC_Cписок 2 Знак"/>
    <w:basedOn w:val="a6"/>
    <w:link w:val="UCC2"/>
    <w:rsid w:val="00010611"/>
    <w:rPr>
      <w:rFonts w:ascii="Times New Roman" w:eastAsia="Arial" w:hAnsi="Times New Roman"/>
      <w:sz w:val="24"/>
      <w:szCs w:val="24"/>
    </w:rPr>
  </w:style>
  <w:style w:type="table" w:customStyle="1" w:styleId="1f">
    <w:name w:val="Сетка таблицы светлая1"/>
    <w:basedOn w:val="a7"/>
    <w:uiPriority w:val="40"/>
    <w:rsid w:val="002922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ostup@vodokanal.spb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rolova\Desktop\&#1064;&#1072;&#1073;&#1083;&#1086;&#1085;&#1099;\&#1064;&#1072;&#1073;&#1083;&#1086;&#1085;_&#1043;&#1054;&#1057;&#1058;19%20(7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9017-C7E2-40FA-984F-A698F2A28DB8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D21A0AAD-AF12-4462-9711-DDB01502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Шаблон_ГОСТ19 (7).dotx</Template>
  <TotalTime>1</TotalTime>
  <Pages>56</Pages>
  <Words>12911</Words>
  <Characters>73593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Фролова Кристина</dc:creator>
  <cp:lastModifiedBy>Болгов Михаил Андреевич</cp:lastModifiedBy>
  <cp:revision>5</cp:revision>
  <dcterms:created xsi:type="dcterms:W3CDTF">2023-10-06T13:17:00Z</dcterms:created>
  <dcterms:modified xsi:type="dcterms:W3CDTF">2023-10-06T13:45:00Z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